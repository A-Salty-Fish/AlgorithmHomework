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DE" w:rsidRDefault="00733932" w:rsidP="00DD1E65">
      <w:pPr>
        <w:pStyle w:val="3"/>
      </w:pPr>
      <w:r>
        <w:rPr>
          <w:rFonts w:hint="eastAsia"/>
        </w:rPr>
        <w:t>作业说明：</w:t>
      </w:r>
    </w:p>
    <w:p w:rsidR="00D609FF" w:rsidRDefault="00D609FF" w:rsidP="00BD14A0">
      <w:pPr>
        <w:pStyle w:val="a8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）所有作业题目发在本课程</w:t>
      </w:r>
      <w:r>
        <w:rPr>
          <w:rFonts w:hint="eastAsia"/>
        </w:rPr>
        <w:t>QQ</w:t>
      </w:r>
      <w:r>
        <w:rPr>
          <w:rFonts w:hint="eastAsia"/>
        </w:rPr>
        <w:t>群中。</w:t>
      </w:r>
    </w:p>
    <w:p w:rsidR="00733932" w:rsidRDefault="00C158A4" w:rsidP="00BD14A0">
      <w:pPr>
        <w:pStyle w:val="a8"/>
        <w:ind w:firstLine="420"/>
      </w:pPr>
      <w:r>
        <w:rPr>
          <w:rFonts w:hint="eastAsia"/>
        </w:rPr>
        <w:t>（</w:t>
      </w:r>
      <w:r w:rsidR="00D609FF">
        <w:rPr>
          <w:rFonts w:hint="eastAsia"/>
        </w:rPr>
        <w:t>2</w:t>
      </w:r>
      <w:r>
        <w:rPr>
          <w:rFonts w:hint="eastAsia"/>
        </w:rPr>
        <w:t>）所有作业完成后发到邮箱：</w:t>
      </w:r>
      <w:r>
        <w:rPr>
          <w:rFonts w:hint="eastAsia"/>
        </w:rPr>
        <w:t>licb1964@126.com</w:t>
      </w:r>
      <w:r>
        <w:rPr>
          <w:rFonts w:hint="eastAsia"/>
        </w:rPr>
        <w:t>。</w:t>
      </w:r>
    </w:p>
    <w:p w:rsidR="00C158A4" w:rsidRDefault="00C158A4" w:rsidP="00BD14A0">
      <w:pPr>
        <w:pStyle w:val="a8"/>
        <w:ind w:firstLine="420"/>
      </w:pPr>
      <w:r>
        <w:rPr>
          <w:rFonts w:hint="eastAsia"/>
        </w:rPr>
        <w:t>（</w:t>
      </w:r>
      <w:r w:rsidR="00D609FF">
        <w:rPr>
          <w:rFonts w:hint="eastAsia"/>
        </w:rPr>
        <w:t>3</w:t>
      </w:r>
      <w:r>
        <w:rPr>
          <w:rFonts w:hint="eastAsia"/>
        </w:rPr>
        <w:t>）</w:t>
      </w:r>
      <w:r w:rsidR="00ED288F">
        <w:rPr>
          <w:rFonts w:hint="eastAsia"/>
        </w:rPr>
        <w:t>作业的</w:t>
      </w:r>
      <w:r>
        <w:rPr>
          <w:rFonts w:hint="eastAsia"/>
        </w:rPr>
        <w:t>文件名为：</w:t>
      </w:r>
      <w:r>
        <w:rPr>
          <w:rFonts w:hint="eastAsia"/>
        </w:rPr>
        <w:t>"</w:t>
      </w:r>
      <w:r>
        <w:rPr>
          <w:rFonts w:hint="eastAsia"/>
        </w:rPr>
        <w:t>算法</w:t>
      </w:r>
      <w:r>
        <w:rPr>
          <w:rFonts w:hint="eastAsia"/>
        </w:rPr>
        <w:t>"</w:t>
      </w:r>
      <w:r w:rsidR="002B67B2">
        <w:rPr>
          <w:rFonts w:hint="eastAsia"/>
        </w:rPr>
        <w:t>-</w:t>
      </w:r>
      <w:r>
        <w:rPr>
          <w:rFonts w:hint="eastAsia"/>
        </w:rPr>
        <w:t>学号</w:t>
      </w:r>
      <w:r w:rsidR="002B67B2">
        <w:rPr>
          <w:rFonts w:hint="eastAsia"/>
        </w:rPr>
        <w:t>-</w:t>
      </w:r>
      <w:r>
        <w:rPr>
          <w:rFonts w:hint="eastAsia"/>
        </w:rPr>
        <w:t>作业次号，</w:t>
      </w:r>
      <w:r w:rsidR="002B67B2">
        <w:rPr>
          <w:rFonts w:hint="eastAsia"/>
        </w:rPr>
        <w:t>如</w:t>
      </w:r>
      <w:r w:rsidR="002B67B2">
        <w:rPr>
          <w:rFonts w:hint="eastAsia"/>
        </w:rPr>
        <w:t>2018001</w:t>
      </w:r>
      <w:r w:rsidR="002B67B2">
        <w:rPr>
          <w:rFonts w:hint="eastAsia"/>
        </w:rPr>
        <w:t>学号的学生的第一次作业的文件名是：算法</w:t>
      </w:r>
      <w:r w:rsidR="002B67B2">
        <w:rPr>
          <w:rFonts w:hint="eastAsia"/>
        </w:rPr>
        <w:t>-2018001-1.docx</w:t>
      </w:r>
      <w:r w:rsidR="00E6424C">
        <w:rPr>
          <w:rFonts w:hint="eastAsia"/>
        </w:rPr>
        <w:t>（均采用</w:t>
      </w:r>
      <w:r w:rsidR="00E6424C">
        <w:rPr>
          <w:rFonts w:hint="eastAsia"/>
        </w:rPr>
        <w:t>Word</w:t>
      </w:r>
      <w:r w:rsidR="00E6424C">
        <w:rPr>
          <w:rFonts w:hint="eastAsia"/>
        </w:rPr>
        <w:t>文档）</w:t>
      </w:r>
      <w:r w:rsidR="002B67B2">
        <w:rPr>
          <w:rFonts w:hint="eastAsia"/>
        </w:rPr>
        <w:t>。</w:t>
      </w:r>
    </w:p>
    <w:p w:rsidR="00C158A4" w:rsidRDefault="00DD1E65" w:rsidP="00BD14A0">
      <w:pPr>
        <w:pStyle w:val="a8"/>
        <w:ind w:firstLine="420"/>
      </w:pPr>
      <w:r>
        <w:rPr>
          <w:rFonts w:hint="eastAsia"/>
        </w:rPr>
        <w:t>（</w:t>
      </w:r>
      <w:r w:rsidR="00D609FF">
        <w:rPr>
          <w:rFonts w:hint="eastAsia"/>
        </w:rPr>
        <w:t>4</w:t>
      </w:r>
      <w:r>
        <w:rPr>
          <w:rFonts w:hint="eastAsia"/>
        </w:rPr>
        <w:t>）每次作业完成</w:t>
      </w:r>
      <w:r w:rsidR="00501B6C">
        <w:rPr>
          <w:rFonts w:hint="eastAsia"/>
        </w:rPr>
        <w:t>的截止时间</w:t>
      </w:r>
      <w:r>
        <w:rPr>
          <w:rFonts w:hint="eastAsia"/>
        </w:rPr>
        <w:t>是布置作业的下一周</w:t>
      </w:r>
      <w:r w:rsidR="00501B6C">
        <w:rPr>
          <w:rFonts w:hint="eastAsia"/>
        </w:rPr>
        <w:t>星期五。</w:t>
      </w:r>
    </w:p>
    <w:p w:rsidR="00501B6C" w:rsidRDefault="00501B6C" w:rsidP="00BD14A0">
      <w:pPr>
        <w:pStyle w:val="a8"/>
        <w:ind w:firstLine="420"/>
      </w:pPr>
      <w:r>
        <w:rPr>
          <w:rFonts w:hint="eastAsia"/>
        </w:rPr>
        <w:t>（</w:t>
      </w:r>
      <w:r w:rsidR="00D609FF">
        <w:rPr>
          <w:rFonts w:hint="eastAsia"/>
        </w:rPr>
        <w:t>5</w:t>
      </w:r>
      <w:r>
        <w:rPr>
          <w:rFonts w:hint="eastAsia"/>
        </w:rPr>
        <w:t>）</w:t>
      </w:r>
      <w:r w:rsidR="00BB4D18">
        <w:rPr>
          <w:rFonts w:hint="eastAsia"/>
        </w:rPr>
        <w:t>每次作业计入平时成绩，</w:t>
      </w:r>
      <w:r w:rsidR="00A25D62">
        <w:rPr>
          <w:rFonts w:hint="eastAsia"/>
        </w:rPr>
        <w:t>主要按是否按照完成作业（</w:t>
      </w:r>
      <w:r w:rsidR="006E7857">
        <w:rPr>
          <w:rFonts w:hint="eastAsia"/>
        </w:rPr>
        <w:t>6</w:t>
      </w:r>
      <w:r w:rsidR="00A25D62">
        <w:rPr>
          <w:rFonts w:hint="eastAsia"/>
        </w:rPr>
        <w:t>0%</w:t>
      </w:r>
      <w:r w:rsidR="00A25D62">
        <w:rPr>
          <w:rFonts w:hint="eastAsia"/>
        </w:rPr>
        <w:t>）和正确性（</w:t>
      </w:r>
      <w:r w:rsidR="006E7857">
        <w:rPr>
          <w:rFonts w:hint="eastAsia"/>
        </w:rPr>
        <w:t>4</w:t>
      </w:r>
      <w:r w:rsidR="00A25D62">
        <w:rPr>
          <w:rFonts w:hint="eastAsia"/>
        </w:rPr>
        <w:t>0%</w:t>
      </w:r>
      <w:r w:rsidR="00A25D62">
        <w:rPr>
          <w:rFonts w:hint="eastAsia"/>
        </w:rPr>
        <w:t>）评分。</w:t>
      </w:r>
    </w:p>
    <w:p w:rsidR="00DD1E65" w:rsidRDefault="00DD1E65" w:rsidP="00BD14A0">
      <w:pPr>
        <w:pStyle w:val="a8"/>
        <w:ind w:firstLine="420"/>
      </w:pPr>
    </w:p>
    <w:p w:rsidR="00DD1E65" w:rsidRDefault="00DD1E65" w:rsidP="00DD1E65">
      <w:pPr>
        <w:pStyle w:val="3"/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:rsidR="00BD14A0" w:rsidRDefault="00BD14A0" w:rsidP="00BD14A0">
      <w:pPr>
        <w:pStyle w:val="a8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假设二叉树采用二叉链存储结构存放，结点值为</w:t>
      </w:r>
      <w:r>
        <w:rPr>
          <w:rFonts w:hint="eastAsia"/>
        </w:rPr>
        <w:t>int</w:t>
      </w:r>
      <w:r>
        <w:rPr>
          <w:rFonts w:hint="eastAsia"/>
        </w:rPr>
        <w:t>类型，设计一个递归算法求二叉树</w:t>
      </w:r>
      <w:r>
        <w:rPr>
          <w:rFonts w:hint="eastAsia"/>
        </w:rPr>
        <w:t>bt</w:t>
      </w:r>
      <w:r>
        <w:rPr>
          <w:rFonts w:hint="eastAsia"/>
        </w:rPr>
        <w:t>中所有叶子结点值之和。</w:t>
      </w:r>
    </w:p>
    <w:p w:rsidR="00732FDE" w:rsidRDefault="001C328C" w:rsidP="00732FDE">
      <w:pPr>
        <w:pStyle w:val="a8"/>
        <w:ind w:firstLine="420"/>
      </w:pPr>
      <w:r>
        <w:rPr>
          <w:rFonts w:hint="eastAsia"/>
        </w:rPr>
        <w:t>2</w:t>
      </w:r>
      <w:r w:rsidR="00732FDE">
        <w:rPr>
          <w:rFonts w:hint="eastAsia"/>
        </w:rPr>
        <w:t xml:space="preserve">. </w:t>
      </w:r>
      <w:r w:rsidR="00732FDE">
        <w:rPr>
          <w:rFonts w:hint="eastAsia"/>
        </w:rPr>
        <w:t>假设二叉树采用二叉链存储结构存放，结点值为</w:t>
      </w:r>
      <w:r w:rsidR="00732FDE">
        <w:rPr>
          <w:rFonts w:hint="eastAsia"/>
        </w:rPr>
        <w:t>int</w:t>
      </w:r>
      <w:r w:rsidR="00732FDE">
        <w:rPr>
          <w:rFonts w:hint="eastAsia"/>
        </w:rPr>
        <w:t>类型，设计一个递归算法求二叉树</w:t>
      </w:r>
      <w:r w:rsidR="00732FDE">
        <w:rPr>
          <w:rFonts w:hint="eastAsia"/>
        </w:rPr>
        <w:t>bt</w:t>
      </w:r>
      <w:r w:rsidR="00732FDE">
        <w:rPr>
          <w:rFonts w:hint="eastAsia"/>
        </w:rPr>
        <w:t>中所有结点值大于等于</w:t>
      </w:r>
      <w:r w:rsidR="00732FDE" w:rsidRPr="00406150">
        <w:rPr>
          <w:rFonts w:hint="eastAsia"/>
          <w:i/>
        </w:rPr>
        <w:t>k</w:t>
      </w:r>
      <w:r w:rsidR="00732FDE">
        <w:rPr>
          <w:rFonts w:hint="eastAsia"/>
        </w:rPr>
        <w:t>的结点个数。</w:t>
      </w:r>
    </w:p>
    <w:p w:rsidR="00732FDE" w:rsidRDefault="001C328C" w:rsidP="00732FDE">
      <w:pPr>
        <w:pStyle w:val="a8"/>
        <w:ind w:firstLine="420"/>
      </w:pPr>
      <w:r>
        <w:rPr>
          <w:rFonts w:hint="eastAsia"/>
        </w:rPr>
        <w:t>3</w:t>
      </w:r>
      <w:r w:rsidR="00732FDE">
        <w:rPr>
          <w:rFonts w:hint="eastAsia"/>
        </w:rPr>
        <w:t xml:space="preserve">. </w:t>
      </w:r>
      <w:r w:rsidR="00732FDE">
        <w:rPr>
          <w:rFonts w:hint="eastAsia"/>
        </w:rPr>
        <w:t>假设二叉树采用二叉链存储结构存放，所有结点值均不相同，设计一个递归算法求值为</w:t>
      </w:r>
      <w:r w:rsidR="00732FDE" w:rsidRPr="00436EDF">
        <w:rPr>
          <w:rFonts w:hint="eastAsia"/>
          <w:i/>
        </w:rPr>
        <w:t>x</w:t>
      </w:r>
      <w:r w:rsidR="00732FDE">
        <w:rPr>
          <w:rFonts w:hint="eastAsia"/>
        </w:rPr>
        <w:t>的结点的层次（根结点的层次为</w:t>
      </w:r>
      <w:r w:rsidR="00732FDE">
        <w:rPr>
          <w:rFonts w:hint="eastAsia"/>
        </w:rPr>
        <w:t>1</w:t>
      </w:r>
      <w:r w:rsidR="00732FDE">
        <w:rPr>
          <w:rFonts w:hint="eastAsia"/>
        </w:rPr>
        <w:t>），没有找到这样的结点时返回</w:t>
      </w:r>
      <w:r w:rsidR="00732FDE">
        <w:rPr>
          <w:rFonts w:hint="eastAsia"/>
        </w:rPr>
        <w:t>0</w:t>
      </w:r>
      <w:r w:rsidR="00732FDE">
        <w:rPr>
          <w:rFonts w:hint="eastAsia"/>
        </w:rPr>
        <w:t>。</w:t>
      </w:r>
    </w:p>
    <w:p w:rsidR="001166D1" w:rsidRDefault="001C328C" w:rsidP="001166D1">
      <w:pPr>
        <w:pStyle w:val="a8"/>
        <w:ind w:firstLine="420"/>
      </w:pPr>
      <w:r>
        <w:rPr>
          <w:rFonts w:hint="eastAsia"/>
        </w:rPr>
        <w:t>4</w:t>
      </w:r>
      <w:r w:rsidR="001166D1">
        <w:rPr>
          <w:rFonts w:hint="eastAsia"/>
        </w:rPr>
        <w:t xml:space="preserve">. </w:t>
      </w:r>
      <w:r w:rsidR="001166D1">
        <w:rPr>
          <w:rFonts w:hint="eastAsia"/>
        </w:rPr>
        <w:t>设有</w:t>
      </w:r>
      <w:r w:rsidR="001166D1" w:rsidRPr="008D5C12">
        <w:rPr>
          <w:rFonts w:hint="eastAsia"/>
          <w:i/>
        </w:rPr>
        <w:t>n</w:t>
      </w:r>
      <w:r w:rsidR="001166D1">
        <w:rPr>
          <w:rFonts w:hint="eastAsia"/>
        </w:rPr>
        <w:t>个互不相同的整数，按递增顺序存放在数组</w:t>
      </w:r>
      <w:r w:rsidR="001166D1" w:rsidRPr="008D5C12">
        <w:rPr>
          <w:rFonts w:hint="eastAsia"/>
          <w:i/>
        </w:rPr>
        <w:t>a</w:t>
      </w:r>
      <w:r w:rsidR="001166D1">
        <w:rPr>
          <w:rFonts w:hint="eastAsia"/>
        </w:rPr>
        <w:t>[0..</w:t>
      </w:r>
      <w:r w:rsidR="001166D1" w:rsidRPr="008D5C12">
        <w:rPr>
          <w:rFonts w:hint="eastAsia"/>
          <w:i/>
        </w:rPr>
        <w:t>n</w:t>
      </w:r>
      <w:r w:rsidR="001166D1" w:rsidRPr="008D5C12">
        <w:rPr>
          <w:rFonts w:ascii="宋体" w:hAnsi="宋体" w:hint="eastAsia"/>
        </w:rPr>
        <w:t>-</w:t>
      </w:r>
      <w:r w:rsidR="001166D1">
        <w:rPr>
          <w:rFonts w:hint="eastAsia"/>
        </w:rPr>
        <w:t>1]</w:t>
      </w:r>
      <w:r w:rsidR="001166D1">
        <w:rPr>
          <w:rFonts w:hint="eastAsia"/>
        </w:rPr>
        <w:t>中，若存在一个下标</w:t>
      </w:r>
      <w:r w:rsidR="001166D1" w:rsidRPr="008D5C12">
        <w:rPr>
          <w:rFonts w:hint="eastAsia"/>
          <w:i/>
        </w:rPr>
        <w:t>i</w:t>
      </w:r>
      <w:r w:rsidR="001166D1">
        <w:rPr>
          <w:rFonts w:hint="eastAsia"/>
        </w:rPr>
        <w:t>（</w:t>
      </w:r>
      <w:r w:rsidR="001166D1">
        <w:rPr>
          <w:rFonts w:hint="eastAsia"/>
        </w:rPr>
        <w:t>0</w:t>
      </w:r>
      <w:r w:rsidR="001166D1">
        <w:rPr>
          <w:rFonts w:ascii="宋体" w:hAnsi="宋体" w:hint="eastAsia"/>
        </w:rPr>
        <w:t>≤</w:t>
      </w:r>
      <w:r w:rsidR="001166D1" w:rsidRPr="008D5C12">
        <w:rPr>
          <w:rFonts w:hint="eastAsia"/>
          <w:i/>
        </w:rPr>
        <w:t>i</w:t>
      </w:r>
      <w:r w:rsidR="001166D1">
        <w:rPr>
          <w:rFonts w:hint="eastAsia"/>
        </w:rPr>
        <w:t>&lt;</w:t>
      </w:r>
      <w:r w:rsidR="001166D1" w:rsidRPr="008D5C12">
        <w:rPr>
          <w:rFonts w:hint="eastAsia"/>
          <w:i/>
        </w:rPr>
        <w:t>n</w:t>
      </w:r>
      <w:r w:rsidR="001166D1">
        <w:rPr>
          <w:rFonts w:hint="eastAsia"/>
        </w:rPr>
        <w:t>），使得</w:t>
      </w:r>
      <w:r w:rsidR="001166D1" w:rsidRPr="008D5C12">
        <w:rPr>
          <w:rFonts w:hint="eastAsia"/>
          <w:i/>
        </w:rPr>
        <w:t>a</w:t>
      </w:r>
      <w:r w:rsidR="001166D1">
        <w:rPr>
          <w:rFonts w:hint="eastAsia"/>
        </w:rPr>
        <w:t>[</w:t>
      </w:r>
      <w:r w:rsidR="001166D1" w:rsidRPr="008D5C12">
        <w:rPr>
          <w:rFonts w:hint="eastAsia"/>
          <w:i/>
        </w:rPr>
        <w:t>i</w:t>
      </w:r>
      <w:r w:rsidR="001166D1">
        <w:rPr>
          <w:rFonts w:hint="eastAsia"/>
        </w:rPr>
        <w:t>]=</w:t>
      </w:r>
      <w:r w:rsidR="001166D1" w:rsidRPr="008D5C12">
        <w:rPr>
          <w:rFonts w:hint="eastAsia"/>
          <w:i/>
        </w:rPr>
        <w:t>i</w:t>
      </w:r>
      <w:r w:rsidR="001166D1">
        <w:rPr>
          <w:rFonts w:hint="eastAsia"/>
        </w:rPr>
        <w:t>。设计一个算法以</w:t>
      </w:r>
      <w:r w:rsidR="001166D1">
        <w:rPr>
          <w:rFonts w:hint="eastAsia"/>
        </w:rPr>
        <w:t>O(log</w:t>
      </w:r>
      <w:r w:rsidR="001166D1" w:rsidRPr="008D5C12">
        <w:rPr>
          <w:rFonts w:hint="eastAsia"/>
          <w:vertAlign w:val="subscript"/>
        </w:rPr>
        <w:t>2</w:t>
      </w:r>
      <w:r w:rsidR="001166D1" w:rsidRPr="008D5C12">
        <w:rPr>
          <w:rFonts w:hint="eastAsia"/>
          <w:i/>
        </w:rPr>
        <w:t>n</w:t>
      </w:r>
      <w:r w:rsidR="001166D1">
        <w:rPr>
          <w:rFonts w:hint="eastAsia"/>
        </w:rPr>
        <w:t>)</w:t>
      </w:r>
      <w:r w:rsidR="001166D1">
        <w:rPr>
          <w:rFonts w:hint="eastAsia"/>
        </w:rPr>
        <w:t>时间找到这个下标</w:t>
      </w:r>
      <w:r w:rsidR="001166D1" w:rsidRPr="008D5C12">
        <w:rPr>
          <w:rFonts w:hint="eastAsia"/>
          <w:i/>
        </w:rPr>
        <w:t>i</w:t>
      </w:r>
      <w:r w:rsidR="001166D1">
        <w:rPr>
          <w:rFonts w:hint="eastAsia"/>
        </w:rPr>
        <w:t>。</w:t>
      </w:r>
    </w:p>
    <w:p w:rsidR="00732FDE" w:rsidRDefault="001C328C" w:rsidP="00732FDE">
      <w:r>
        <w:rPr>
          <w:rFonts w:hint="eastAsia"/>
        </w:rPr>
        <w:t>5</w:t>
      </w:r>
      <w:r w:rsidR="00732FDE">
        <w:rPr>
          <w:rFonts w:hint="eastAsia"/>
        </w:rPr>
        <w:t xml:space="preserve">. </w:t>
      </w:r>
      <w:r w:rsidR="00732FDE" w:rsidRPr="0049639A">
        <w:rPr>
          <w:rFonts w:hint="eastAsia"/>
        </w:rPr>
        <w:t>请你模仿二分查找过程设计一个三分查找算法</w:t>
      </w:r>
      <w:r w:rsidR="00732FDE" w:rsidRPr="0049639A">
        <w:t>。</w:t>
      </w:r>
      <w:r w:rsidR="00732FDE" w:rsidRPr="0049639A">
        <w:rPr>
          <w:rFonts w:hint="eastAsia"/>
        </w:rPr>
        <w:t>分析其时间复杂度。</w:t>
      </w:r>
    </w:p>
    <w:p w:rsidR="00A55804" w:rsidRDefault="001C328C" w:rsidP="00733932">
      <w:pPr>
        <w:pStyle w:val="a8"/>
        <w:ind w:firstLine="420"/>
      </w:pPr>
      <w:r>
        <w:rPr>
          <w:rFonts w:hint="eastAsia"/>
        </w:rPr>
        <w:t>6</w:t>
      </w:r>
      <w:r w:rsidR="00732FDE">
        <w:rPr>
          <w:rFonts w:hint="eastAsia"/>
        </w:rPr>
        <w:t xml:space="preserve">. </w:t>
      </w:r>
      <w:r w:rsidR="00732FDE">
        <w:rPr>
          <w:rFonts w:hint="eastAsia"/>
        </w:rPr>
        <w:t>对于大于</w:t>
      </w:r>
      <w:r w:rsidR="00732FDE">
        <w:rPr>
          <w:rFonts w:hint="eastAsia"/>
        </w:rPr>
        <w:t>1</w:t>
      </w:r>
      <w:r w:rsidR="00732FDE">
        <w:rPr>
          <w:rFonts w:hint="eastAsia"/>
        </w:rPr>
        <w:t>的正整数</w:t>
      </w:r>
      <w:r w:rsidR="00732FDE" w:rsidRPr="00677CD8">
        <w:rPr>
          <w:rFonts w:hint="eastAsia"/>
          <w:i/>
        </w:rPr>
        <w:t>n</w:t>
      </w:r>
      <w:r w:rsidR="00732FDE">
        <w:rPr>
          <w:rFonts w:hint="eastAsia"/>
        </w:rPr>
        <w:t>，可以分解为</w:t>
      </w:r>
      <w:r w:rsidR="00732FDE" w:rsidRPr="00677CD8">
        <w:rPr>
          <w:rFonts w:hint="eastAsia"/>
          <w:i/>
        </w:rPr>
        <w:t>n</w:t>
      </w:r>
      <w:r w:rsidR="00732FDE">
        <w:rPr>
          <w:rFonts w:hint="eastAsia"/>
        </w:rPr>
        <w:t>=</w:t>
      </w:r>
      <w:r w:rsidR="00732FDE" w:rsidRPr="007F116C">
        <w:rPr>
          <w:rFonts w:hint="eastAsia"/>
          <w:i/>
        </w:rPr>
        <w:t>x</w:t>
      </w:r>
      <w:r w:rsidR="00732FDE" w:rsidRPr="00677CD8">
        <w:rPr>
          <w:rFonts w:hint="eastAsia"/>
          <w:vertAlign w:val="subscript"/>
        </w:rPr>
        <w:t>1</w:t>
      </w:r>
      <w:r w:rsidR="00732FDE">
        <w:rPr>
          <w:rFonts w:hint="eastAsia"/>
        </w:rPr>
        <w:t>*</w:t>
      </w:r>
      <w:r w:rsidR="00732FDE" w:rsidRPr="007F116C">
        <w:rPr>
          <w:rFonts w:hint="eastAsia"/>
          <w:i/>
        </w:rPr>
        <w:t>x</w:t>
      </w:r>
      <w:r w:rsidR="00732FDE" w:rsidRPr="00677CD8">
        <w:rPr>
          <w:rFonts w:hint="eastAsia"/>
          <w:vertAlign w:val="subscript"/>
        </w:rPr>
        <w:t>2</w:t>
      </w:r>
      <w:r w:rsidR="00732FDE">
        <w:rPr>
          <w:rFonts w:hint="eastAsia"/>
        </w:rPr>
        <w:t>*</w:t>
      </w:r>
      <w:r w:rsidR="00732FDE">
        <w:rPr>
          <w:rFonts w:ascii="宋体" w:hAnsi="宋体" w:hint="eastAsia"/>
        </w:rPr>
        <w:t>…</w:t>
      </w:r>
      <w:r w:rsidR="00732FDE">
        <w:rPr>
          <w:rFonts w:hint="eastAsia"/>
        </w:rPr>
        <w:t>*</w:t>
      </w:r>
      <w:r w:rsidR="00732FDE" w:rsidRPr="007F116C">
        <w:rPr>
          <w:rFonts w:hint="eastAsia"/>
          <w:i/>
        </w:rPr>
        <w:t>x</w:t>
      </w:r>
      <w:r w:rsidR="00732FDE" w:rsidRPr="007F116C">
        <w:rPr>
          <w:rFonts w:hint="eastAsia"/>
          <w:i/>
          <w:vertAlign w:val="subscript"/>
        </w:rPr>
        <w:t>m</w:t>
      </w:r>
      <w:r w:rsidR="00732FDE">
        <w:rPr>
          <w:rFonts w:hint="eastAsia"/>
        </w:rPr>
        <w:t>，其中</w:t>
      </w:r>
      <w:r w:rsidR="00732FDE" w:rsidRPr="007F116C">
        <w:rPr>
          <w:rFonts w:hint="eastAsia"/>
          <w:i/>
        </w:rPr>
        <w:t>x</w:t>
      </w:r>
      <w:r w:rsidR="00732FDE" w:rsidRPr="007F116C">
        <w:rPr>
          <w:rFonts w:hint="eastAsia"/>
          <w:i/>
          <w:vertAlign w:val="subscript"/>
        </w:rPr>
        <w:t>i</w:t>
      </w:r>
      <w:r w:rsidR="00732FDE">
        <w:rPr>
          <w:rFonts w:ascii="宋体" w:hAnsi="宋体" w:hint="eastAsia"/>
        </w:rPr>
        <w:t>≥</w:t>
      </w:r>
      <w:r w:rsidR="00732FDE">
        <w:rPr>
          <w:rFonts w:hint="eastAsia"/>
        </w:rPr>
        <w:t>2</w:t>
      </w:r>
      <w:r w:rsidR="00732FDE">
        <w:rPr>
          <w:rFonts w:hint="eastAsia"/>
        </w:rPr>
        <w:t>。例如，</w:t>
      </w:r>
      <w:r w:rsidR="00732FDE" w:rsidRPr="007F116C">
        <w:rPr>
          <w:rFonts w:hint="eastAsia"/>
          <w:i/>
        </w:rPr>
        <w:t>n</w:t>
      </w:r>
      <w:r w:rsidR="00732FDE">
        <w:rPr>
          <w:rFonts w:hint="eastAsia"/>
        </w:rPr>
        <w:t>=12</w:t>
      </w:r>
      <w:r w:rsidR="00732FDE">
        <w:rPr>
          <w:rFonts w:hint="eastAsia"/>
        </w:rPr>
        <w:t>时有</w:t>
      </w:r>
      <w:r w:rsidR="00732FDE">
        <w:rPr>
          <w:rFonts w:hint="eastAsia"/>
        </w:rPr>
        <w:t>8</w:t>
      </w:r>
      <w:r w:rsidR="00732FDE">
        <w:rPr>
          <w:rFonts w:hint="eastAsia"/>
        </w:rPr>
        <w:t>种不同的分解式：</w:t>
      </w:r>
      <w:r w:rsidR="00732FDE">
        <w:rPr>
          <w:rFonts w:hint="eastAsia"/>
        </w:rPr>
        <w:t>12=12</w:t>
      </w:r>
      <w:r w:rsidR="00732FDE">
        <w:rPr>
          <w:rFonts w:hint="eastAsia"/>
        </w:rPr>
        <w:t>，</w:t>
      </w:r>
      <w:r w:rsidR="00732FDE">
        <w:rPr>
          <w:rFonts w:hint="eastAsia"/>
        </w:rPr>
        <w:t>12=6*2</w:t>
      </w:r>
      <w:r w:rsidR="00732FDE">
        <w:rPr>
          <w:rFonts w:hint="eastAsia"/>
        </w:rPr>
        <w:t>，</w:t>
      </w:r>
      <w:r w:rsidR="00732FDE">
        <w:rPr>
          <w:rFonts w:hint="eastAsia"/>
        </w:rPr>
        <w:t>12=4*3</w:t>
      </w:r>
      <w:r w:rsidR="00732FDE">
        <w:rPr>
          <w:rFonts w:hint="eastAsia"/>
        </w:rPr>
        <w:t>，</w:t>
      </w:r>
      <w:r w:rsidR="00732FDE">
        <w:rPr>
          <w:rFonts w:hint="eastAsia"/>
        </w:rPr>
        <w:t>12=3*4</w:t>
      </w:r>
      <w:r w:rsidR="00732FDE">
        <w:rPr>
          <w:rFonts w:hint="eastAsia"/>
        </w:rPr>
        <w:t>，</w:t>
      </w:r>
      <w:r w:rsidR="00732FDE">
        <w:rPr>
          <w:rFonts w:hint="eastAsia"/>
        </w:rPr>
        <w:t>12=3*2*2</w:t>
      </w:r>
      <w:r w:rsidR="00732FDE">
        <w:rPr>
          <w:rFonts w:hint="eastAsia"/>
        </w:rPr>
        <w:t>，</w:t>
      </w:r>
      <w:r w:rsidR="00732FDE">
        <w:rPr>
          <w:rFonts w:hint="eastAsia"/>
        </w:rPr>
        <w:t>12=2*6</w:t>
      </w:r>
      <w:r w:rsidR="00732FDE">
        <w:rPr>
          <w:rFonts w:hint="eastAsia"/>
        </w:rPr>
        <w:t>，</w:t>
      </w:r>
      <w:r w:rsidR="00732FDE">
        <w:rPr>
          <w:rFonts w:hint="eastAsia"/>
        </w:rPr>
        <w:t>12=2*3*2</w:t>
      </w:r>
      <w:r w:rsidR="00732FDE">
        <w:rPr>
          <w:rFonts w:hint="eastAsia"/>
        </w:rPr>
        <w:t>，</w:t>
      </w:r>
      <w:r w:rsidR="00732FDE">
        <w:rPr>
          <w:rFonts w:hint="eastAsia"/>
        </w:rPr>
        <w:t>12=2*2*3</w:t>
      </w:r>
      <w:r w:rsidR="00732FDE">
        <w:rPr>
          <w:rFonts w:hint="eastAsia"/>
        </w:rPr>
        <w:t>，设计一个算法求</w:t>
      </w:r>
      <w:r w:rsidR="00732FDE" w:rsidRPr="007F116C">
        <w:rPr>
          <w:rFonts w:hint="eastAsia"/>
          <w:i/>
        </w:rPr>
        <w:t>n</w:t>
      </w:r>
      <w:r w:rsidR="00732FDE">
        <w:rPr>
          <w:rFonts w:hint="eastAsia"/>
        </w:rPr>
        <w:t>的不同分解式个数。</w:t>
      </w:r>
    </w:p>
    <w:p w:rsidR="00733932" w:rsidRDefault="00733932" w:rsidP="00733932">
      <w:pPr>
        <w:pStyle w:val="a8"/>
        <w:ind w:firstLine="420"/>
      </w:pPr>
    </w:p>
    <w:sectPr w:rsidR="00733932" w:rsidSect="006E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0433" w:h="14742"/>
      <w:pgMar w:top="1276" w:right="1106" w:bottom="1276" w:left="1106" w:header="709" w:footer="82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F29" w:rsidRDefault="00D34F29">
      <w:r>
        <w:separator/>
      </w:r>
    </w:p>
    <w:p w:rsidR="00D34F29" w:rsidRDefault="00D34F29"/>
  </w:endnote>
  <w:endnote w:type="continuationSeparator" w:id="0">
    <w:p w:rsidR="00D34F29" w:rsidRDefault="00D34F29">
      <w:r>
        <w:continuationSeparator/>
      </w:r>
    </w:p>
    <w:p w:rsidR="00D34F29" w:rsidRDefault="00D34F2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中黑简">
    <w:altName w:val="宋体"/>
    <w:charset w:val="86"/>
    <w:family w:val="modern"/>
    <w:pitch w:val="fixed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等线简">
    <w:altName w:val="宋体"/>
    <w:charset w:val="86"/>
    <w:family w:val="auto"/>
    <w:pitch w:val="variable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98500F" w:rsidP="008A49F0">
    <w:pPr>
      <w:pStyle w:val="a7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A82698"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733932">
      <w:rPr>
        <w:rStyle w:val="af7"/>
        <w:noProof/>
      </w:rPr>
      <w:t>2</w:t>
    </w:r>
    <w:r>
      <w:rPr>
        <w:rStyle w:val="af7"/>
      </w:rPr>
      <w:fldChar w:fldCharType="end"/>
    </w:r>
  </w:p>
  <w:p w:rsidR="00A82698" w:rsidRDefault="00A82698" w:rsidP="0094269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98500F" w:rsidP="008A49F0">
    <w:pPr>
      <w:pStyle w:val="a7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A82698"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733932">
      <w:rPr>
        <w:rStyle w:val="af7"/>
        <w:noProof/>
      </w:rPr>
      <w:t>3</w:t>
    </w:r>
    <w:r>
      <w:rPr>
        <w:rStyle w:val="af7"/>
      </w:rPr>
      <w:fldChar w:fldCharType="end"/>
    </w:r>
  </w:p>
  <w:p w:rsidR="00A82698" w:rsidRDefault="00A82698" w:rsidP="002C57A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F29" w:rsidRDefault="00D34F29">
      <w:r>
        <w:separator/>
      </w:r>
    </w:p>
    <w:p w:rsidR="00D34F29" w:rsidRDefault="00D34F29"/>
  </w:footnote>
  <w:footnote w:type="continuationSeparator" w:id="0">
    <w:p w:rsidR="00D34F29" w:rsidRDefault="00D34F29">
      <w:r>
        <w:continuationSeparator/>
      </w:r>
    </w:p>
    <w:p w:rsidR="00D34F29" w:rsidRDefault="00D34F2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98500F">
    <w:pPr>
      <w:pStyle w:val="a9"/>
      <w:pBdr>
        <w:bottom w:val="none" w:sz="0" w:space="0" w:color="auto"/>
      </w:pBdr>
    </w:pPr>
    <w:r>
      <w:rPr>
        <w:noProof/>
      </w:rPr>
      <w:pict>
        <v:line id="_x0000_s2094" style="position:absolute;left:0;text-align:left;z-index:251658240" from="5.25pt,20.55pt" to="409.5pt,20.55pt" strokeweight="3pt">
          <v:stroke linestyle="thinThin"/>
        </v:line>
      </w:pict>
    </w:r>
    <w:r w:rsidR="00A82698">
      <w:rPr>
        <w:rFonts w:hint="eastAsia"/>
      </w:rPr>
      <w:t>算法设计</w:t>
    </w:r>
  </w:p>
  <w:p w:rsidR="00A82698" w:rsidRDefault="00A8269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98500F" w:rsidP="003C0C76">
    <w:pPr>
      <w:pStyle w:val="a9"/>
      <w:pBdr>
        <w:bottom w:val="none" w:sz="0" w:space="0" w:color="auto"/>
      </w:pBdr>
    </w:pPr>
    <w:r>
      <w:rPr>
        <w:noProof/>
      </w:rPr>
      <w:pict>
        <v:group id="_x0000_s2064" style="position:absolute;left:0;text-align:left;margin-left:210.1pt;margin-top:-6.8pt;width:199.4pt;height:25.15pt;z-index:251657216" coordorigin="6062,573" coordsize="3634,503" o:regroupid="10">
          <v:line id="_x0000_s2065" style="position:absolute;flip:x y" from="6428,692" to="9546,694" strokecolor="#333">
            <v:stroke startarrowwidth="narrow" startarrowlength="short" endarrowwidth="narrow" endarrowlength="short"/>
          </v:line>
          <v:group id="_x0000_s2066" style="position:absolute;left:9544;top:684;width:152;height:283" coordorigin="9504,660" coordsize="152,283">
            <v:rect id="_x0000_s2067" style="position:absolute;left:9504;top:660;width:74;height:283;flip:x" fillcolor="black" stroked="f">
              <v:stroke startarrowwidth="narrow" startarrowlength="short" endarrowwidth="narrow" endarrowlength="short"/>
              <v:textbox inset="0,0,0,0"/>
            </v:rect>
            <v:rect id="_x0000_s2068" style="position:absolute;left:9571;top:660;width:85;height:283;flip:x" fillcolor="#969696" stroked="f">
              <v:stroke startarrowwidth="narrow" startarrowlength="short" endarrowwidth="narrow" endarrowlength="short"/>
              <v:textbox inset="0,0,0,0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6360;top:573;width:2954;height:503;flip:x;mso-wrap-edited:f" filled="f" stroked="f">
            <v:textbox style="mso-next-textbox:#_x0000_s2069">
              <w:txbxContent>
                <w:p w:rsidR="00A82698" w:rsidRPr="001B222E" w:rsidRDefault="00A82698">
                  <w:pPr>
                    <w:ind w:firstLine="0"/>
                    <w:rPr>
                      <w:rFonts w:ascii="Arial" w:eastAsia="汉仪中等线简" w:hAnsi="Arial" w:cs="Arial"/>
                      <w:sz w:val="18"/>
                      <w:szCs w:val="18"/>
                    </w:rPr>
                  </w:pP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第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1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章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Arial" w:eastAsia="汉仪中等线简" w:hAnsi="Arial" w:cs="Arial" w:hint="eastAsia"/>
                      <w:noProof/>
                      <w:sz w:val="18"/>
                      <w:szCs w:val="18"/>
                    </w:rPr>
                    <w:t>概论</w:t>
                  </w:r>
                </w:p>
              </w:txbxContent>
            </v:textbox>
          </v:shape>
          <v:line id="_x0000_s2070" style="position:absolute;flip:x" from="6062,1004" to="7196,1004" strokecolor="#333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A82698">
    <w:pPr>
      <w:pStyle w:val="a9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37B2FCEE"/>
    <w:lvl w:ilvl="0" w:tplc="8D1E1B0A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903FFE"/>
    <w:multiLevelType w:val="hybridMultilevel"/>
    <w:tmpl w:val="461E3EA4"/>
    <w:lvl w:ilvl="0" w:tplc="6730F74E">
      <w:start w:val="1"/>
      <w:numFmt w:val="decimal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9D2B2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09E70376"/>
    <w:multiLevelType w:val="hybridMultilevel"/>
    <w:tmpl w:val="C5E461E8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327DAC"/>
    <w:multiLevelType w:val="hybridMultilevel"/>
    <w:tmpl w:val="FED6FEE8"/>
    <w:lvl w:ilvl="0" w:tplc="B6EAA5B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9A9F7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A3F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20D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E21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3ACD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2958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610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645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F413AE"/>
    <w:multiLevelType w:val="hybridMultilevel"/>
    <w:tmpl w:val="4AAE73FE"/>
    <w:lvl w:ilvl="0" w:tplc="0C66E03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C936B7F"/>
    <w:multiLevelType w:val="hybridMultilevel"/>
    <w:tmpl w:val="51548E80"/>
    <w:lvl w:ilvl="0" w:tplc="5C6AC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8E1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850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67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8DD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C5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255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6A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16C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5224D"/>
    <w:multiLevelType w:val="hybridMultilevel"/>
    <w:tmpl w:val="3F2AB28A"/>
    <w:lvl w:ilvl="0" w:tplc="638EDC9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3DC6DA1"/>
    <w:multiLevelType w:val="hybridMultilevel"/>
    <w:tmpl w:val="F650F9E2"/>
    <w:lvl w:ilvl="0" w:tplc="9E0821CE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266B15E4"/>
    <w:multiLevelType w:val="hybridMultilevel"/>
    <w:tmpl w:val="37DE9C90"/>
    <w:lvl w:ilvl="0" w:tplc="BBA426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E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A42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CA7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E8B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EF7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C4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EF0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2E2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8F7DCA"/>
    <w:multiLevelType w:val="hybridMultilevel"/>
    <w:tmpl w:val="227A250A"/>
    <w:lvl w:ilvl="0" w:tplc="E698FA5C">
      <w:start w:val="1"/>
      <w:numFmt w:val="decimal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8A033B7"/>
    <w:multiLevelType w:val="hybridMultilevel"/>
    <w:tmpl w:val="3E8AB190"/>
    <w:lvl w:ilvl="0" w:tplc="9E40704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E84274E"/>
    <w:multiLevelType w:val="hybridMultilevel"/>
    <w:tmpl w:val="1F28B00E"/>
    <w:lvl w:ilvl="0" w:tplc="BDBEC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8C2C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0B6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0B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8B0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FEC5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615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CBA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B6A0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2F0E93"/>
    <w:multiLevelType w:val="hybridMultilevel"/>
    <w:tmpl w:val="8FC64622"/>
    <w:lvl w:ilvl="0" w:tplc="7EAAC06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>
    <w:nsid w:val="32D12B0B"/>
    <w:multiLevelType w:val="multilevel"/>
    <w:tmpl w:val="14AEA22E"/>
    <w:lvl w:ilvl="0">
      <w:start w:val="1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>
    <w:nsid w:val="35362714"/>
    <w:multiLevelType w:val="hybridMultilevel"/>
    <w:tmpl w:val="2424EF42"/>
    <w:lvl w:ilvl="0" w:tplc="4E6AACB6">
      <w:start w:val="1"/>
      <w:numFmt w:val="bullet"/>
      <w:pStyle w:val="1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5E6777"/>
    <w:multiLevelType w:val="hybridMultilevel"/>
    <w:tmpl w:val="95C08E8A"/>
    <w:lvl w:ilvl="0" w:tplc="AA0E50A0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8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9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0">
    <w:nsid w:val="55F44324"/>
    <w:multiLevelType w:val="multilevel"/>
    <w:tmpl w:val="2326E884"/>
    <w:lvl w:ilvl="0">
      <w:start w:val="15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1010"/>
        </w:tabs>
        <w:ind w:left="1010" w:hanging="58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30"/>
        </w:tabs>
        <w:ind w:left="363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40"/>
        </w:tabs>
        <w:ind w:left="4840" w:hanging="1440"/>
      </w:pPr>
      <w:rPr>
        <w:rFonts w:hint="eastAsia"/>
      </w:rPr>
    </w:lvl>
  </w:abstractNum>
  <w:abstractNum w:abstractNumId="21">
    <w:nsid w:val="58C431A4"/>
    <w:multiLevelType w:val="hybridMultilevel"/>
    <w:tmpl w:val="F8C6736A"/>
    <w:lvl w:ilvl="0" w:tplc="6AC216B2">
      <w:numFmt w:val="bullet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5BD83231"/>
    <w:multiLevelType w:val="multilevel"/>
    <w:tmpl w:val="8AE26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2800C76"/>
    <w:multiLevelType w:val="hybridMultilevel"/>
    <w:tmpl w:val="56C06B34"/>
    <w:lvl w:ilvl="0" w:tplc="F5788A1E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CBB11E8"/>
    <w:multiLevelType w:val="hybridMultilevel"/>
    <w:tmpl w:val="34445ABC"/>
    <w:lvl w:ilvl="0" w:tplc="8BEA1304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DA94861"/>
    <w:multiLevelType w:val="hybridMultilevel"/>
    <w:tmpl w:val="C8F845E8"/>
    <w:lvl w:ilvl="0" w:tplc="91A6F962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4BF181A"/>
    <w:multiLevelType w:val="hybridMultilevel"/>
    <w:tmpl w:val="DE0E7036"/>
    <w:lvl w:ilvl="0" w:tplc="F636F91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5D65FA8"/>
    <w:multiLevelType w:val="hybridMultilevel"/>
    <w:tmpl w:val="C08E8710"/>
    <w:lvl w:ilvl="0" w:tplc="24FEA386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8"/>
  </w:num>
  <w:num w:numId="4">
    <w:abstractNumId w:val="26"/>
  </w:num>
  <w:num w:numId="5">
    <w:abstractNumId w:val="23"/>
  </w:num>
  <w:num w:numId="6">
    <w:abstractNumId w:val="3"/>
  </w:num>
  <w:num w:numId="7">
    <w:abstractNumId w:val="25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24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9"/>
  </w:num>
  <w:num w:numId="19">
    <w:abstractNumId w:val="28"/>
  </w:num>
  <w:num w:numId="20">
    <w:abstractNumId w:val="16"/>
  </w:num>
  <w:num w:numId="21">
    <w:abstractNumId w:val="9"/>
  </w:num>
  <w:num w:numId="22">
    <w:abstractNumId w:val="12"/>
  </w:num>
  <w:num w:numId="23">
    <w:abstractNumId w:val="17"/>
  </w:num>
  <w:num w:numId="24">
    <w:abstractNumId w:val="4"/>
  </w:num>
  <w:num w:numId="25">
    <w:abstractNumId w:val="21"/>
  </w:num>
  <w:num w:numId="26">
    <w:abstractNumId w:val="2"/>
  </w:num>
  <w:num w:numId="27">
    <w:abstractNumId w:val="20"/>
  </w:num>
  <w:num w:numId="28">
    <w:abstractNumId w:val="14"/>
  </w:num>
  <w:num w:numId="29">
    <w:abstractNumId w:val="6"/>
  </w:num>
  <w:num w:numId="30">
    <w:abstractNumId w:val="22"/>
  </w:num>
  <w:num w:numId="31">
    <w:abstractNumId w:val="13"/>
  </w:num>
  <w:num w:numId="32">
    <w:abstractNumId w:val="8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bordersDoNotSurroundHeader/>
  <w:bordersDoNotSurroundFooter/>
  <w:attachedTemplate r:id="rId1"/>
  <w:linkStyles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>
      <o:colormenu v:ext="edit" fillcolor="none [2732]" strokecolor="maroon"/>
    </o:shapedefaults>
    <o:shapelayout v:ext="edit">
      <o:idmap v:ext="edit" data="2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0"/>
        <o:entry new="8" old="0"/>
        <o:entry new="9" old="0"/>
        <o:entry new="10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6BB"/>
    <w:rsid w:val="00000335"/>
    <w:rsid w:val="0000084B"/>
    <w:rsid w:val="00001160"/>
    <w:rsid w:val="00001AB2"/>
    <w:rsid w:val="00001AB4"/>
    <w:rsid w:val="00002025"/>
    <w:rsid w:val="00003338"/>
    <w:rsid w:val="000057D3"/>
    <w:rsid w:val="00006457"/>
    <w:rsid w:val="00006891"/>
    <w:rsid w:val="00006BB5"/>
    <w:rsid w:val="00006E0A"/>
    <w:rsid w:val="000070FA"/>
    <w:rsid w:val="000072B8"/>
    <w:rsid w:val="00010650"/>
    <w:rsid w:val="00010F88"/>
    <w:rsid w:val="00011306"/>
    <w:rsid w:val="00012761"/>
    <w:rsid w:val="000136EA"/>
    <w:rsid w:val="0001400E"/>
    <w:rsid w:val="00015873"/>
    <w:rsid w:val="000159B8"/>
    <w:rsid w:val="00015CB4"/>
    <w:rsid w:val="00015D09"/>
    <w:rsid w:val="00016128"/>
    <w:rsid w:val="00016B04"/>
    <w:rsid w:val="0001743B"/>
    <w:rsid w:val="00017B0F"/>
    <w:rsid w:val="00017DF7"/>
    <w:rsid w:val="00020414"/>
    <w:rsid w:val="00020619"/>
    <w:rsid w:val="000210D6"/>
    <w:rsid w:val="0002127D"/>
    <w:rsid w:val="00022030"/>
    <w:rsid w:val="000232D6"/>
    <w:rsid w:val="000242B8"/>
    <w:rsid w:val="000242F0"/>
    <w:rsid w:val="000245A7"/>
    <w:rsid w:val="0002479D"/>
    <w:rsid w:val="0002541B"/>
    <w:rsid w:val="00026194"/>
    <w:rsid w:val="00026C8B"/>
    <w:rsid w:val="00026E5B"/>
    <w:rsid w:val="0002785C"/>
    <w:rsid w:val="00027C31"/>
    <w:rsid w:val="00027CC8"/>
    <w:rsid w:val="0003011E"/>
    <w:rsid w:val="000305FF"/>
    <w:rsid w:val="00030789"/>
    <w:rsid w:val="00030AFE"/>
    <w:rsid w:val="00030D31"/>
    <w:rsid w:val="00030FCA"/>
    <w:rsid w:val="00031189"/>
    <w:rsid w:val="00031208"/>
    <w:rsid w:val="000316EF"/>
    <w:rsid w:val="000317A1"/>
    <w:rsid w:val="00031CC4"/>
    <w:rsid w:val="00031E49"/>
    <w:rsid w:val="00032538"/>
    <w:rsid w:val="0003299A"/>
    <w:rsid w:val="00032B73"/>
    <w:rsid w:val="00032EA0"/>
    <w:rsid w:val="000333DE"/>
    <w:rsid w:val="00033DCA"/>
    <w:rsid w:val="0003441B"/>
    <w:rsid w:val="0003462D"/>
    <w:rsid w:val="0003569B"/>
    <w:rsid w:val="000357CD"/>
    <w:rsid w:val="000360CA"/>
    <w:rsid w:val="00036B0D"/>
    <w:rsid w:val="00036CB2"/>
    <w:rsid w:val="00036F4A"/>
    <w:rsid w:val="000370CF"/>
    <w:rsid w:val="00037451"/>
    <w:rsid w:val="00037F07"/>
    <w:rsid w:val="0004069C"/>
    <w:rsid w:val="00040CD3"/>
    <w:rsid w:val="00040DAF"/>
    <w:rsid w:val="00040E08"/>
    <w:rsid w:val="0004190A"/>
    <w:rsid w:val="000419DA"/>
    <w:rsid w:val="00042407"/>
    <w:rsid w:val="00044597"/>
    <w:rsid w:val="00044AC3"/>
    <w:rsid w:val="000459AC"/>
    <w:rsid w:val="00045BA1"/>
    <w:rsid w:val="00045BE4"/>
    <w:rsid w:val="00045C8A"/>
    <w:rsid w:val="00045CE7"/>
    <w:rsid w:val="00047E14"/>
    <w:rsid w:val="00051058"/>
    <w:rsid w:val="00051BB7"/>
    <w:rsid w:val="00051DFB"/>
    <w:rsid w:val="00051E55"/>
    <w:rsid w:val="00052BA5"/>
    <w:rsid w:val="00052DBA"/>
    <w:rsid w:val="00053A14"/>
    <w:rsid w:val="000564A5"/>
    <w:rsid w:val="00056640"/>
    <w:rsid w:val="0005692F"/>
    <w:rsid w:val="00056D69"/>
    <w:rsid w:val="00057414"/>
    <w:rsid w:val="000576A5"/>
    <w:rsid w:val="0006052E"/>
    <w:rsid w:val="000608F5"/>
    <w:rsid w:val="000613C1"/>
    <w:rsid w:val="000631B8"/>
    <w:rsid w:val="00063A6F"/>
    <w:rsid w:val="00063C8D"/>
    <w:rsid w:val="00064399"/>
    <w:rsid w:val="000649D7"/>
    <w:rsid w:val="000650C1"/>
    <w:rsid w:val="000655CF"/>
    <w:rsid w:val="000659A5"/>
    <w:rsid w:val="0006655F"/>
    <w:rsid w:val="00066968"/>
    <w:rsid w:val="00066B5D"/>
    <w:rsid w:val="00067AC7"/>
    <w:rsid w:val="000700A9"/>
    <w:rsid w:val="00071411"/>
    <w:rsid w:val="000714A6"/>
    <w:rsid w:val="00071E96"/>
    <w:rsid w:val="00072241"/>
    <w:rsid w:val="00072778"/>
    <w:rsid w:val="00072E5C"/>
    <w:rsid w:val="0007369B"/>
    <w:rsid w:val="00073C4C"/>
    <w:rsid w:val="00075146"/>
    <w:rsid w:val="00075611"/>
    <w:rsid w:val="00075A2D"/>
    <w:rsid w:val="00076549"/>
    <w:rsid w:val="00077A19"/>
    <w:rsid w:val="00080944"/>
    <w:rsid w:val="00082239"/>
    <w:rsid w:val="00083097"/>
    <w:rsid w:val="00084A30"/>
    <w:rsid w:val="000850A8"/>
    <w:rsid w:val="00086A0B"/>
    <w:rsid w:val="00087D51"/>
    <w:rsid w:val="00087EE9"/>
    <w:rsid w:val="00087F5B"/>
    <w:rsid w:val="000903BC"/>
    <w:rsid w:val="0009082C"/>
    <w:rsid w:val="000916A5"/>
    <w:rsid w:val="00092969"/>
    <w:rsid w:val="00092E60"/>
    <w:rsid w:val="0009357C"/>
    <w:rsid w:val="0009456C"/>
    <w:rsid w:val="000947E5"/>
    <w:rsid w:val="00094D4A"/>
    <w:rsid w:val="00095013"/>
    <w:rsid w:val="00095260"/>
    <w:rsid w:val="00096256"/>
    <w:rsid w:val="00096456"/>
    <w:rsid w:val="00096989"/>
    <w:rsid w:val="00097663"/>
    <w:rsid w:val="0009782B"/>
    <w:rsid w:val="00097996"/>
    <w:rsid w:val="00097C2F"/>
    <w:rsid w:val="00097DD7"/>
    <w:rsid w:val="000A04EF"/>
    <w:rsid w:val="000A1669"/>
    <w:rsid w:val="000A1751"/>
    <w:rsid w:val="000A241E"/>
    <w:rsid w:val="000A29B9"/>
    <w:rsid w:val="000A2CDA"/>
    <w:rsid w:val="000A388A"/>
    <w:rsid w:val="000A3D03"/>
    <w:rsid w:val="000A3ECC"/>
    <w:rsid w:val="000A4423"/>
    <w:rsid w:val="000A4920"/>
    <w:rsid w:val="000A59C8"/>
    <w:rsid w:val="000A6092"/>
    <w:rsid w:val="000A690B"/>
    <w:rsid w:val="000A6CC5"/>
    <w:rsid w:val="000A772B"/>
    <w:rsid w:val="000A7CD3"/>
    <w:rsid w:val="000A7CF9"/>
    <w:rsid w:val="000B017B"/>
    <w:rsid w:val="000B02E0"/>
    <w:rsid w:val="000B07FD"/>
    <w:rsid w:val="000B0FEB"/>
    <w:rsid w:val="000B1074"/>
    <w:rsid w:val="000B1833"/>
    <w:rsid w:val="000B1A01"/>
    <w:rsid w:val="000B1ED5"/>
    <w:rsid w:val="000B284C"/>
    <w:rsid w:val="000B2C1E"/>
    <w:rsid w:val="000B3D17"/>
    <w:rsid w:val="000B3EA9"/>
    <w:rsid w:val="000B44A6"/>
    <w:rsid w:val="000B486C"/>
    <w:rsid w:val="000B5966"/>
    <w:rsid w:val="000B5C3F"/>
    <w:rsid w:val="000B6129"/>
    <w:rsid w:val="000B74FC"/>
    <w:rsid w:val="000B7F97"/>
    <w:rsid w:val="000C0196"/>
    <w:rsid w:val="000C061F"/>
    <w:rsid w:val="000C081F"/>
    <w:rsid w:val="000C0A62"/>
    <w:rsid w:val="000C1B4E"/>
    <w:rsid w:val="000C1F7D"/>
    <w:rsid w:val="000C20BF"/>
    <w:rsid w:val="000C2DE9"/>
    <w:rsid w:val="000C463F"/>
    <w:rsid w:val="000C6159"/>
    <w:rsid w:val="000C6C54"/>
    <w:rsid w:val="000C752B"/>
    <w:rsid w:val="000D03F9"/>
    <w:rsid w:val="000D120C"/>
    <w:rsid w:val="000D137C"/>
    <w:rsid w:val="000D21CB"/>
    <w:rsid w:val="000D220D"/>
    <w:rsid w:val="000D24DA"/>
    <w:rsid w:val="000D2524"/>
    <w:rsid w:val="000D26FA"/>
    <w:rsid w:val="000D34CD"/>
    <w:rsid w:val="000D3A50"/>
    <w:rsid w:val="000D41F8"/>
    <w:rsid w:val="000D4E4C"/>
    <w:rsid w:val="000D4F97"/>
    <w:rsid w:val="000D54E0"/>
    <w:rsid w:val="000D5B50"/>
    <w:rsid w:val="000D5C88"/>
    <w:rsid w:val="000D615E"/>
    <w:rsid w:val="000D63D0"/>
    <w:rsid w:val="000D75EB"/>
    <w:rsid w:val="000D7FB5"/>
    <w:rsid w:val="000E191A"/>
    <w:rsid w:val="000E1B34"/>
    <w:rsid w:val="000E25B5"/>
    <w:rsid w:val="000E3123"/>
    <w:rsid w:val="000E3BD5"/>
    <w:rsid w:val="000E3EDF"/>
    <w:rsid w:val="000E4692"/>
    <w:rsid w:val="000E58CA"/>
    <w:rsid w:val="000E67B5"/>
    <w:rsid w:val="000E6C09"/>
    <w:rsid w:val="000E703F"/>
    <w:rsid w:val="000E7DCD"/>
    <w:rsid w:val="000F085A"/>
    <w:rsid w:val="000F164C"/>
    <w:rsid w:val="000F1D0E"/>
    <w:rsid w:val="000F2177"/>
    <w:rsid w:val="000F2D7C"/>
    <w:rsid w:val="000F30DD"/>
    <w:rsid w:val="000F378A"/>
    <w:rsid w:val="000F4C2F"/>
    <w:rsid w:val="000F4F91"/>
    <w:rsid w:val="000F5458"/>
    <w:rsid w:val="000F582A"/>
    <w:rsid w:val="000F7479"/>
    <w:rsid w:val="000F774F"/>
    <w:rsid w:val="00100451"/>
    <w:rsid w:val="00100EE6"/>
    <w:rsid w:val="00101252"/>
    <w:rsid w:val="00101D2B"/>
    <w:rsid w:val="001034D9"/>
    <w:rsid w:val="001035B6"/>
    <w:rsid w:val="001038A6"/>
    <w:rsid w:val="00104803"/>
    <w:rsid w:val="0010648D"/>
    <w:rsid w:val="0010756B"/>
    <w:rsid w:val="00110D1C"/>
    <w:rsid w:val="00111967"/>
    <w:rsid w:val="00112B65"/>
    <w:rsid w:val="00113027"/>
    <w:rsid w:val="0011404B"/>
    <w:rsid w:val="001147B7"/>
    <w:rsid w:val="00114FCE"/>
    <w:rsid w:val="0011649F"/>
    <w:rsid w:val="001166D1"/>
    <w:rsid w:val="00116BBA"/>
    <w:rsid w:val="00116CEB"/>
    <w:rsid w:val="00116E73"/>
    <w:rsid w:val="001200D3"/>
    <w:rsid w:val="001208BB"/>
    <w:rsid w:val="00120A68"/>
    <w:rsid w:val="00120CE8"/>
    <w:rsid w:val="00120D9E"/>
    <w:rsid w:val="00120DD0"/>
    <w:rsid w:val="00121804"/>
    <w:rsid w:val="0012253B"/>
    <w:rsid w:val="001229C1"/>
    <w:rsid w:val="001244F1"/>
    <w:rsid w:val="00124706"/>
    <w:rsid w:val="00124B21"/>
    <w:rsid w:val="00124BF0"/>
    <w:rsid w:val="001254D9"/>
    <w:rsid w:val="00125DF4"/>
    <w:rsid w:val="0012622F"/>
    <w:rsid w:val="00126C0A"/>
    <w:rsid w:val="00127561"/>
    <w:rsid w:val="0012781E"/>
    <w:rsid w:val="001303A5"/>
    <w:rsid w:val="001304CE"/>
    <w:rsid w:val="0013056A"/>
    <w:rsid w:val="00130988"/>
    <w:rsid w:val="001309B7"/>
    <w:rsid w:val="00130A7B"/>
    <w:rsid w:val="0013229E"/>
    <w:rsid w:val="001322E5"/>
    <w:rsid w:val="001324A1"/>
    <w:rsid w:val="00132628"/>
    <w:rsid w:val="001326A7"/>
    <w:rsid w:val="001328D8"/>
    <w:rsid w:val="001329E0"/>
    <w:rsid w:val="00133644"/>
    <w:rsid w:val="00133649"/>
    <w:rsid w:val="00133F26"/>
    <w:rsid w:val="00134BCF"/>
    <w:rsid w:val="00135236"/>
    <w:rsid w:val="00135BF9"/>
    <w:rsid w:val="00135D4F"/>
    <w:rsid w:val="00136041"/>
    <w:rsid w:val="00136107"/>
    <w:rsid w:val="00136177"/>
    <w:rsid w:val="00136603"/>
    <w:rsid w:val="00136D41"/>
    <w:rsid w:val="00137701"/>
    <w:rsid w:val="0013798E"/>
    <w:rsid w:val="001379FD"/>
    <w:rsid w:val="00137B15"/>
    <w:rsid w:val="00137DA5"/>
    <w:rsid w:val="001405F0"/>
    <w:rsid w:val="00140946"/>
    <w:rsid w:val="001409A6"/>
    <w:rsid w:val="001409EC"/>
    <w:rsid w:val="00140BD2"/>
    <w:rsid w:val="001432BD"/>
    <w:rsid w:val="00143709"/>
    <w:rsid w:val="00143713"/>
    <w:rsid w:val="001437CB"/>
    <w:rsid w:val="00143948"/>
    <w:rsid w:val="001454F8"/>
    <w:rsid w:val="00145827"/>
    <w:rsid w:val="001460D7"/>
    <w:rsid w:val="001461F0"/>
    <w:rsid w:val="0014665F"/>
    <w:rsid w:val="00146C6E"/>
    <w:rsid w:val="00150C89"/>
    <w:rsid w:val="0015125A"/>
    <w:rsid w:val="0015127C"/>
    <w:rsid w:val="001513D6"/>
    <w:rsid w:val="00151740"/>
    <w:rsid w:val="0015184E"/>
    <w:rsid w:val="001526CA"/>
    <w:rsid w:val="00152889"/>
    <w:rsid w:val="00152C0B"/>
    <w:rsid w:val="00152DBF"/>
    <w:rsid w:val="00154A6E"/>
    <w:rsid w:val="001553F9"/>
    <w:rsid w:val="00155C91"/>
    <w:rsid w:val="00156E7A"/>
    <w:rsid w:val="00157618"/>
    <w:rsid w:val="001579E9"/>
    <w:rsid w:val="00160166"/>
    <w:rsid w:val="00160347"/>
    <w:rsid w:val="0016083D"/>
    <w:rsid w:val="00161047"/>
    <w:rsid w:val="00161338"/>
    <w:rsid w:val="00161754"/>
    <w:rsid w:val="00162011"/>
    <w:rsid w:val="00162C9D"/>
    <w:rsid w:val="001630AF"/>
    <w:rsid w:val="00163451"/>
    <w:rsid w:val="00163B92"/>
    <w:rsid w:val="00163E5D"/>
    <w:rsid w:val="00164488"/>
    <w:rsid w:val="0016465E"/>
    <w:rsid w:val="0016475C"/>
    <w:rsid w:val="001650B7"/>
    <w:rsid w:val="0016567F"/>
    <w:rsid w:val="0016610A"/>
    <w:rsid w:val="00166E78"/>
    <w:rsid w:val="001670C4"/>
    <w:rsid w:val="00167407"/>
    <w:rsid w:val="001675E4"/>
    <w:rsid w:val="001701E9"/>
    <w:rsid w:val="001704E6"/>
    <w:rsid w:val="00170837"/>
    <w:rsid w:val="001708BF"/>
    <w:rsid w:val="00170BB4"/>
    <w:rsid w:val="0017140F"/>
    <w:rsid w:val="0017182D"/>
    <w:rsid w:val="00171CC0"/>
    <w:rsid w:val="00172808"/>
    <w:rsid w:val="00173C89"/>
    <w:rsid w:val="00173D90"/>
    <w:rsid w:val="001741C4"/>
    <w:rsid w:val="00174850"/>
    <w:rsid w:val="00174D1B"/>
    <w:rsid w:val="0017522C"/>
    <w:rsid w:val="00175370"/>
    <w:rsid w:val="001760E2"/>
    <w:rsid w:val="001760EA"/>
    <w:rsid w:val="00177BBE"/>
    <w:rsid w:val="001802F3"/>
    <w:rsid w:val="00180AA7"/>
    <w:rsid w:val="00180CA6"/>
    <w:rsid w:val="0018236D"/>
    <w:rsid w:val="00182845"/>
    <w:rsid w:val="00182D13"/>
    <w:rsid w:val="00182D19"/>
    <w:rsid w:val="00183092"/>
    <w:rsid w:val="00183530"/>
    <w:rsid w:val="0018448D"/>
    <w:rsid w:val="00185047"/>
    <w:rsid w:val="0018507B"/>
    <w:rsid w:val="0018555F"/>
    <w:rsid w:val="00185F98"/>
    <w:rsid w:val="00186905"/>
    <w:rsid w:val="001870CC"/>
    <w:rsid w:val="001871A7"/>
    <w:rsid w:val="0019066F"/>
    <w:rsid w:val="00190E2D"/>
    <w:rsid w:val="00191E60"/>
    <w:rsid w:val="00192274"/>
    <w:rsid w:val="00193166"/>
    <w:rsid w:val="0019339D"/>
    <w:rsid w:val="001933C1"/>
    <w:rsid w:val="00193562"/>
    <w:rsid w:val="00194747"/>
    <w:rsid w:val="00194AD1"/>
    <w:rsid w:val="00194C0E"/>
    <w:rsid w:val="001950E1"/>
    <w:rsid w:val="00195A4F"/>
    <w:rsid w:val="00195AF8"/>
    <w:rsid w:val="00196CCB"/>
    <w:rsid w:val="0019705A"/>
    <w:rsid w:val="0019706A"/>
    <w:rsid w:val="001978D2"/>
    <w:rsid w:val="001A0862"/>
    <w:rsid w:val="001A0FDC"/>
    <w:rsid w:val="001A1309"/>
    <w:rsid w:val="001A1F20"/>
    <w:rsid w:val="001A1FAF"/>
    <w:rsid w:val="001A22D6"/>
    <w:rsid w:val="001A248F"/>
    <w:rsid w:val="001A2935"/>
    <w:rsid w:val="001A2D3D"/>
    <w:rsid w:val="001A34B9"/>
    <w:rsid w:val="001A3B4C"/>
    <w:rsid w:val="001A4B5B"/>
    <w:rsid w:val="001A4F4E"/>
    <w:rsid w:val="001A4F80"/>
    <w:rsid w:val="001A6F4D"/>
    <w:rsid w:val="001A793D"/>
    <w:rsid w:val="001B0675"/>
    <w:rsid w:val="001B087C"/>
    <w:rsid w:val="001B222E"/>
    <w:rsid w:val="001B254F"/>
    <w:rsid w:val="001B27DF"/>
    <w:rsid w:val="001B2892"/>
    <w:rsid w:val="001B3FDA"/>
    <w:rsid w:val="001B4260"/>
    <w:rsid w:val="001B4D27"/>
    <w:rsid w:val="001B6C87"/>
    <w:rsid w:val="001B6E1B"/>
    <w:rsid w:val="001B7B47"/>
    <w:rsid w:val="001B7E91"/>
    <w:rsid w:val="001C11DB"/>
    <w:rsid w:val="001C1258"/>
    <w:rsid w:val="001C1342"/>
    <w:rsid w:val="001C186F"/>
    <w:rsid w:val="001C1C2E"/>
    <w:rsid w:val="001C2E1F"/>
    <w:rsid w:val="001C2EA8"/>
    <w:rsid w:val="001C31CF"/>
    <w:rsid w:val="001C328C"/>
    <w:rsid w:val="001C32AD"/>
    <w:rsid w:val="001C3B50"/>
    <w:rsid w:val="001C3BBC"/>
    <w:rsid w:val="001C4AFA"/>
    <w:rsid w:val="001C520F"/>
    <w:rsid w:val="001C604B"/>
    <w:rsid w:val="001C6420"/>
    <w:rsid w:val="001C7042"/>
    <w:rsid w:val="001C745B"/>
    <w:rsid w:val="001C754A"/>
    <w:rsid w:val="001C775C"/>
    <w:rsid w:val="001C79D3"/>
    <w:rsid w:val="001C7C91"/>
    <w:rsid w:val="001C7FBD"/>
    <w:rsid w:val="001D00BA"/>
    <w:rsid w:val="001D1282"/>
    <w:rsid w:val="001D1415"/>
    <w:rsid w:val="001D2C1F"/>
    <w:rsid w:val="001D2DBC"/>
    <w:rsid w:val="001D3305"/>
    <w:rsid w:val="001D4252"/>
    <w:rsid w:val="001D4CED"/>
    <w:rsid w:val="001D522C"/>
    <w:rsid w:val="001D530E"/>
    <w:rsid w:val="001D5AA9"/>
    <w:rsid w:val="001D5C3A"/>
    <w:rsid w:val="001D5F7A"/>
    <w:rsid w:val="001D63A5"/>
    <w:rsid w:val="001D67E4"/>
    <w:rsid w:val="001D6A5F"/>
    <w:rsid w:val="001D7684"/>
    <w:rsid w:val="001D79E8"/>
    <w:rsid w:val="001E09A4"/>
    <w:rsid w:val="001E10AC"/>
    <w:rsid w:val="001E19C5"/>
    <w:rsid w:val="001E1B97"/>
    <w:rsid w:val="001E1BB8"/>
    <w:rsid w:val="001E27FC"/>
    <w:rsid w:val="001E2881"/>
    <w:rsid w:val="001E2C9B"/>
    <w:rsid w:val="001E2CC2"/>
    <w:rsid w:val="001E30B2"/>
    <w:rsid w:val="001E323C"/>
    <w:rsid w:val="001E3795"/>
    <w:rsid w:val="001E387E"/>
    <w:rsid w:val="001E3A9B"/>
    <w:rsid w:val="001E3F5B"/>
    <w:rsid w:val="001E41A0"/>
    <w:rsid w:val="001E4A76"/>
    <w:rsid w:val="001E4CC1"/>
    <w:rsid w:val="001E4D5E"/>
    <w:rsid w:val="001E4E0B"/>
    <w:rsid w:val="001E4F47"/>
    <w:rsid w:val="001E50A1"/>
    <w:rsid w:val="001E5107"/>
    <w:rsid w:val="001E54AD"/>
    <w:rsid w:val="001E5619"/>
    <w:rsid w:val="001E57F1"/>
    <w:rsid w:val="001E5A7A"/>
    <w:rsid w:val="001E612A"/>
    <w:rsid w:val="001E6CC3"/>
    <w:rsid w:val="001F07CE"/>
    <w:rsid w:val="001F09D6"/>
    <w:rsid w:val="001F0D8B"/>
    <w:rsid w:val="001F2EA2"/>
    <w:rsid w:val="001F3C67"/>
    <w:rsid w:val="001F3F18"/>
    <w:rsid w:val="001F464E"/>
    <w:rsid w:val="001F4CB6"/>
    <w:rsid w:val="001F4E90"/>
    <w:rsid w:val="001F50DA"/>
    <w:rsid w:val="001F5A2F"/>
    <w:rsid w:val="001F5F08"/>
    <w:rsid w:val="001F7313"/>
    <w:rsid w:val="001F7653"/>
    <w:rsid w:val="001F7EA8"/>
    <w:rsid w:val="001F7F32"/>
    <w:rsid w:val="00200009"/>
    <w:rsid w:val="002002E4"/>
    <w:rsid w:val="002003FC"/>
    <w:rsid w:val="002009E6"/>
    <w:rsid w:val="00200B84"/>
    <w:rsid w:val="00200EC1"/>
    <w:rsid w:val="00201628"/>
    <w:rsid w:val="0020191C"/>
    <w:rsid w:val="00202352"/>
    <w:rsid w:val="00202545"/>
    <w:rsid w:val="002025F8"/>
    <w:rsid w:val="00202A79"/>
    <w:rsid w:val="00203222"/>
    <w:rsid w:val="0020380F"/>
    <w:rsid w:val="002041EB"/>
    <w:rsid w:val="002043DA"/>
    <w:rsid w:val="00204524"/>
    <w:rsid w:val="00204684"/>
    <w:rsid w:val="00204691"/>
    <w:rsid w:val="00204FAF"/>
    <w:rsid w:val="00205404"/>
    <w:rsid w:val="00205DAF"/>
    <w:rsid w:val="00205DD5"/>
    <w:rsid w:val="00205ED8"/>
    <w:rsid w:val="00205FA7"/>
    <w:rsid w:val="002105B3"/>
    <w:rsid w:val="002109EF"/>
    <w:rsid w:val="00211930"/>
    <w:rsid w:val="00211DF1"/>
    <w:rsid w:val="00212A4D"/>
    <w:rsid w:val="002139DE"/>
    <w:rsid w:val="00213CEB"/>
    <w:rsid w:val="0021447E"/>
    <w:rsid w:val="002144E0"/>
    <w:rsid w:val="00214E52"/>
    <w:rsid w:val="00215D10"/>
    <w:rsid w:val="0021666A"/>
    <w:rsid w:val="00216CE1"/>
    <w:rsid w:val="0021736F"/>
    <w:rsid w:val="00217634"/>
    <w:rsid w:val="00217D45"/>
    <w:rsid w:val="00220E06"/>
    <w:rsid w:val="00222944"/>
    <w:rsid w:val="00222C66"/>
    <w:rsid w:val="00222CD2"/>
    <w:rsid w:val="00223362"/>
    <w:rsid w:val="002239D5"/>
    <w:rsid w:val="00224086"/>
    <w:rsid w:val="002241C1"/>
    <w:rsid w:val="0022512B"/>
    <w:rsid w:val="00225479"/>
    <w:rsid w:val="002255A1"/>
    <w:rsid w:val="0022635B"/>
    <w:rsid w:val="0022651C"/>
    <w:rsid w:val="00226ED0"/>
    <w:rsid w:val="00227062"/>
    <w:rsid w:val="00227C0C"/>
    <w:rsid w:val="00227EC2"/>
    <w:rsid w:val="00227F5D"/>
    <w:rsid w:val="00230C4B"/>
    <w:rsid w:val="002320EC"/>
    <w:rsid w:val="00233A54"/>
    <w:rsid w:val="00233E3F"/>
    <w:rsid w:val="00235149"/>
    <w:rsid w:val="002373C7"/>
    <w:rsid w:val="0023762B"/>
    <w:rsid w:val="002379DF"/>
    <w:rsid w:val="00237A70"/>
    <w:rsid w:val="00237CFE"/>
    <w:rsid w:val="002401D6"/>
    <w:rsid w:val="0024192C"/>
    <w:rsid w:val="0024198A"/>
    <w:rsid w:val="00241AA8"/>
    <w:rsid w:val="00242506"/>
    <w:rsid w:val="002427F0"/>
    <w:rsid w:val="00242ACF"/>
    <w:rsid w:val="00244D06"/>
    <w:rsid w:val="00245405"/>
    <w:rsid w:val="002460FB"/>
    <w:rsid w:val="0024621D"/>
    <w:rsid w:val="00246D5C"/>
    <w:rsid w:val="00246DA4"/>
    <w:rsid w:val="00246EEC"/>
    <w:rsid w:val="00247718"/>
    <w:rsid w:val="0024775C"/>
    <w:rsid w:val="00247F92"/>
    <w:rsid w:val="0025021B"/>
    <w:rsid w:val="002503BD"/>
    <w:rsid w:val="00250574"/>
    <w:rsid w:val="00251EB3"/>
    <w:rsid w:val="002522A5"/>
    <w:rsid w:val="00252807"/>
    <w:rsid w:val="00253081"/>
    <w:rsid w:val="002534EE"/>
    <w:rsid w:val="00253757"/>
    <w:rsid w:val="00253C21"/>
    <w:rsid w:val="002548FD"/>
    <w:rsid w:val="00254D00"/>
    <w:rsid w:val="00254F9D"/>
    <w:rsid w:val="00255BBC"/>
    <w:rsid w:val="00255CC0"/>
    <w:rsid w:val="002567FC"/>
    <w:rsid w:val="00257553"/>
    <w:rsid w:val="00257E90"/>
    <w:rsid w:val="00257EA9"/>
    <w:rsid w:val="002601F0"/>
    <w:rsid w:val="0026122A"/>
    <w:rsid w:val="00261760"/>
    <w:rsid w:val="0026188A"/>
    <w:rsid w:val="002621D8"/>
    <w:rsid w:val="002633AA"/>
    <w:rsid w:val="0026341F"/>
    <w:rsid w:val="002639E5"/>
    <w:rsid w:val="002639E8"/>
    <w:rsid w:val="00263A44"/>
    <w:rsid w:val="00263EDA"/>
    <w:rsid w:val="00264A18"/>
    <w:rsid w:val="0026556A"/>
    <w:rsid w:val="00266E7F"/>
    <w:rsid w:val="0026747E"/>
    <w:rsid w:val="002676BB"/>
    <w:rsid w:val="00267A7E"/>
    <w:rsid w:val="00270037"/>
    <w:rsid w:val="00270CA0"/>
    <w:rsid w:val="00271327"/>
    <w:rsid w:val="00271E1B"/>
    <w:rsid w:val="00272192"/>
    <w:rsid w:val="002734C5"/>
    <w:rsid w:val="002739A9"/>
    <w:rsid w:val="00273C2B"/>
    <w:rsid w:val="00273DBE"/>
    <w:rsid w:val="00273F80"/>
    <w:rsid w:val="00273FF9"/>
    <w:rsid w:val="002741CA"/>
    <w:rsid w:val="00274652"/>
    <w:rsid w:val="00274A8C"/>
    <w:rsid w:val="00275224"/>
    <w:rsid w:val="00275FC5"/>
    <w:rsid w:val="00276136"/>
    <w:rsid w:val="002766BA"/>
    <w:rsid w:val="00276811"/>
    <w:rsid w:val="00276826"/>
    <w:rsid w:val="00277474"/>
    <w:rsid w:val="00277D7E"/>
    <w:rsid w:val="002802AD"/>
    <w:rsid w:val="002803A7"/>
    <w:rsid w:val="00280751"/>
    <w:rsid w:val="00280AD8"/>
    <w:rsid w:val="00281469"/>
    <w:rsid w:val="002819E3"/>
    <w:rsid w:val="00281C5D"/>
    <w:rsid w:val="0028288A"/>
    <w:rsid w:val="00282CDB"/>
    <w:rsid w:val="00282FEA"/>
    <w:rsid w:val="00284432"/>
    <w:rsid w:val="0028464D"/>
    <w:rsid w:val="00284889"/>
    <w:rsid w:val="00285D59"/>
    <w:rsid w:val="002863AB"/>
    <w:rsid w:val="002863E3"/>
    <w:rsid w:val="002867C5"/>
    <w:rsid w:val="002867CA"/>
    <w:rsid w:val="00287A22"/>
    <w:rsid w:val="00290097"/>
    <w:rsid w:val="002901F8"/>
    <w:rsid w:val="00290C55"/>
    <w:rsid w:val="002923C3"/>
    <w:rsid w:val="00292B4A"/>
    <w:rsid w:val="00292F3B"/>
    <w:rsid w:val="0029321F"/>
    <w:rsid w:val="002934AB"/>
    <w:rsid w:val="0029374E"/>
    <w:rsid w:val="00294370"/>
    <w:rsid w:val="00294D0A"/>
    <w:rsid w:val="00294DF0"/>
    <w:rsid w:val="00294EAB"/>
    <w:rsid w:val="00295621"/>
    <w:rsid w:val="0029731A"/>
    <w:rsid w:val="00297E03"/>
    <w:rsid w:val="002A0160"/>
    <w:rsid w:val="002A06DB"/>
    <w:rsid w:val="002A0903"/>
    <w:rsid w:val="002A0DE0"/>
    <w:rsid w:val="002A1B70"/>
    <w:rsid w:val="002A1EF9"/>
    <w:rsid w:val="002A2669"/>
    <w:rsid w:val="002A27E3"/>
    <w:rsid w:val="002A2A1B"/>
    <w:rsid w:val="002A2C50"/>
    <w:rsid w:val="002A3271"/>
    <w:rsid w:val="002A34CC"/>
    <w:rsid w:val="002A3B3E"/>
    <w:rsid w:val="002A4A07"/>
    <w:rsid w:val="002A4D45"/>
    <w:rsid w:val="002A5D75"/>
    <w:rsid w:val="002A625A"/>
    <w:rsid w:val="002A6932"/>
    <w:rsid w:val="002A69A8"/>
    <w:rsid w:val="002A706E"/>
    <w:rsid w:val="002A7726"/>
    <w:rsid w:val="002A7762"/>
    <w:rsid w:val="002A7BBC"/>
    <w:rsid w:val="002A7C23"/>
    <w:rsid w:val="002B0722"/>
    <w:rsid w:val="002B093E"/>
    <w:rsid w:val="002B1B00"/>
    <w:rsid w:val="002B204B"/>
    <w:rsid w:val="002B2746"/>
    <w:rsid w:val="002B2AF2"/>
    <w:rsid w:val="002B381F"/>
    <w:rsid w:val="002B38A3"/>
    <w:rsid w:val="002B3D45"/>
    <w:rsid w:val="002B3E5A"/>
    <w:rsid w:val="002B415F"/>
    <w:rsid w:val="002B4364"/>
    <w:rsid w:val="002B4741"/>
    <w:rsid w:val="002B47BF"/>
    <w:rsid w:val="002B4AFB"/>
    <w:rsid w:val="002B4E77"/>
    <w:rsid w:val="002B5165"/>
    <w:rsid w:val="002B5B8C"/>
    <w:rsid w:val="002B5BE2"/>
    <w:rsid w:val="002B6286"/>
    <w:rsid w:val="002B63B8"/>
    <w:rsid w:val="002B67B2"/>
    <w:rsid w:val="002C057D"/>
    <w:rsid w:val="002C0616"/>
    <w:rsid w:val="002C0CDC"/>
    <w:rsid w:val="002C0DF1"/>
    <w:rsid w:val="002C1FD2"/>
    <w:rsid w:val="002C2195"/>
    <w:rsid w:val="002C260B"/>
    <w:rsid w:val="002C2EBD"/>
    <w:rsid w:val="002C3F20"/>
    <w:rsid w:val="002C4854"/>
    <w:rsid w:val="002C4B34"/>
    <w:rsid w:val="002C5133"/>
    <w:rsid w:val="002C57A8"/>
    <w:rsid w:val="002C5AB3"/>
    <w:rsid w:val="002C6C18"/>
    <w:rsid w:val="002C6E27"/>
    <w:rsid w:val="002D0836"/>
    <w:rsid w:val="002D098F"/>
    <w:rsid w:val="002D16AA"/>
    <w:rsid w:val="002D25DA"/>
    <w:rsid w:val="002D3190"/>
    <w:rsid w:val="002D3F86"/>
    <w:rsid w:val="002D401B"/>
    <w:rsid w:val="002D43DE"/>
    <w:rsid w:val="002D5C46"/>
    <w:rsid w:val="002D6EEE"/>
    <w:rsid w:val="002D76D1"/>
    <w:rsid w:val="002D7833"/>
    <w:rsid w:val="002E020D"/>
    <w:rsid w:val="002E030C"/>
    <w:rsid w:val="002E06DA"/>
    <w:rsid w:val="002E0C8E"/>
    <w:rsid w:val="002E1830"/>
    <w:rsid w:val="002E18E1"/>
    <w:rsid w:val="002E1E13"/>
    <w:rsid w:val="002E1E51"/>
    <w:rsid w:val="002E2586"/>
    <w:rsid w:val="002E2B28"/>
    <w:rsid w:val="002E313B"/>
    <w:rsid w:val="002E3767"/>
    <w:rsid w:val="002E3928"/>
    <w:rsid w:val="002E3C60"/>
    <w:rsid w:val="002E3EAE"/>
    <w:rsid w:val="002E459E"/>
    <w:rsid w:val="002E5537"/>
    <w:rsid w:val="002E5DE4"/>
    <w:rsid w:val="002E6B0C"/>
    <w:rsid w:val="002E6BF5"/>
    <w:rsid w:val="002E7C5C"/>
    <w:rsid w:val="002F0858"/>
    <w:rsid w:val="002F12F9"/>
    <w:rsid w:val="002F1DEB"/>
    <w:rsid w:val="002F1DF9"/>
    <w:rsid w:val="002F1DFF"/>
    <w:rsid w:val="002F23B0"/>
    <w:rsid w:val="002F35AC"/>
    <w:rsid w:val="002F3CAD"/>
    <w:rsid w:val="002F3D68"/>
    <w:rsid w:val="002F4288"/>
    <w:rsid w:val="002F4963"/>
    <w:rsid w:val="002F53B1"/>
    <w:rsid w:val="002F5517"/>
    <w:rsid w:val="002F581D"/>
    <w:rsid w:val="002F6306"/>
    <w:rsid w:val="002F650E"/>
    <w:rsid w:val="002F6595"/>
    <w:rsid w:val="002F6C1A"/>
    <w:rsid w:val="002F6DF6"/>
    <w:rsid w:val="002F7827"/>
    <w:rsid w:val="0030017A"/>
    <w:rsid w:val="003019EC"/>
    <w:rsid w:val="00301FE9"/>
    <w:rsid w:val="0030285A"/>
    <w:rsid w:val="0030290C"/>
    <w:rsid w:val="00303A33"/>
    <w:rsid w:val="00303FC8"/>
    <w:rsid w:val="00304213"/>
    <w:rsid w:val="00304E37"/>
    <w:rsid w:val="00304EDD"/>
    <w:rsid w:val="00305142"/>
    <w:rsid w:val="0030594E"/>
    <w:rsid w:val="00306E41"/>
    <w:rsid w:val="003071ED"/>
    <w:rsid w:val="00307929"/>
    <w:rsid w:val="0030796F"/>
    <w:rsid w:val="00310121"/>
    <w:rsid w:val="003103C0"/>
    <w:rsid w:val="003105B0"/>
    <w:rsid w:val="003106BE"/>
    <w:rsid w:val="003115A8"/>
    <w:rsid w:val="003130E0"/>
    <w:rsid w:val="00313492"/>
    <w:rsid w:val="003140E8"/>
    <w:rsid w:val="003148D7"/>
    <w:rsid w:val="00314CD0"/>
    <w:rsid w:val="00315773"/>
    <w:rsid w:val="00315C8A"/>
    <w:rsid w:val="00316AB2"/>
    <w:rsid w:val="00316BB2"/>
    <w:rsid w:val="00317A8D"/>
    <w:rsid w:val="00317C70"/>
    <w:rsid w:val="003216E9"/>
    <w:rsid w:val="00321A1B"/>
    <w:rsid w:val="00321D65"/>
    <w:rsid w:val="00322516"/>
    <w:rsid w:val="003228C3"/>
    <w:rsid w:val="003228E5"/>
    <w:rsid w:val="00322B13"/>
    <w:rsid w:val="0032457B"/>
    <w:rsid w:val="003245F0"/>
    <w:rsid w:val="003259CA"/>
    <w:rsid w:val="00325B21"/>
    <w:rsid w:val="003262B8"/>
    <w:rsid w:val="00327691"/>
    <w:rsid w:val="00327B6D"/>
    <w:rsid w:val="0033035C"/>
    <w:rsid w:val="00330A7E"/>
    <w:rsid w:val="00330B5B"/>
    <w:rsid w:val="00330CE9"/>
    <w:rsid w:val="003310A4"/>
    <w:rsid w:val="003312AC"/>
    <w:rsid w:val="00331E77"/>
    <w:rsid w:val="00332250"/>
    <w:rsid w:val="003330C4"/>
    <w:rsid w:val="0033378A"/>
    <w:rsid w:val="0033483A"/>
    <w:rsid w:val="00334B62"/>
    <w:rsid w:val="00334F72"/>
    <w:rsid w:val="00335197"/>
    <w:rsid w:val="00335A61"/>
    <w:rsid w:val="00336087"/>
    <w:rsid w:val="0033610D"/>
    <w:rsid w:val="00336CB9"/>
    <w:rsid w:val="0033720E"/>
    <w:rsid w:val="0033743A"/>
    <w:rsid w:val="003376EF"/>
    <w:rsid w:val="00340890"/>
    <w:rsid w:val="00340BBA"/>
    <w:rsid w:val="00341384"/>
    <w:rsid w:val="00342A25"/>
    <w:rsid w:val="003432D0"/>
    <w:rsid w:val="00343647"/>
    <w:rsid w:val="0034536F"/>
    <w:rsid w:val="00345DD7"/>
    <w:rsid w:val="00346119"/>
    <w:rsid w:val="00346503"/>
    <w:rsid w:val="00346618"/>
    <w:rsid w:val="003475FB"/>
    <w:rsid w:val="00347B07"/>
    <w:rsid w:val="00347B7C"/>
    <w:rsid w:val="00350532"/>
    <w:rsid w:val="00350B80"/>
    <w:rsid w:val="00350FC0"/>
    <w:rsid w:val="00351759"/>
    <w:rsid w:val="003523F5"/>
    <w:rsid w:val="00352A8B"/>
    <w:rsid w:val="003534DE"/>
    <w:rsid w:val="00353E40"/>
    <w:rsid w:val="0035432F"/>
    <w:rsid w:val="003543AA"/>
    <w:rsid w:val="0035455D"/>
    <w:rsid w:val="0035575C"/>
    <w:rsid w:val="00355B2B"/>
    <w:rsid w:val="00355B52"/>
    <w:rsid w:val="00356058"/>
    <w:rsid w:val="003562F0"/>
    <w:rsid w:val="003565D6"/>
    <w:rsid w:val="00356B51"/>
    <w:rsid w:val="00356F0D"/>
    <w:rsid w:val="003571B0"/>
    <w:rsid w:val="003572B2"/>
    <w:rsid w:val="003574CA"/>
    <w:rsid w:val="00357A59"/>
    <w:rsid w:val="00357CFE"/>
    <w:rsid w:val="00357FFA"/>
    <w:rsid w:val="00360314"/>
    <w:rsid w:val="00360CCC"/>
    <w:rsid w:val="00360E0A"/>
    <w:rsid w:val="00361B6D"/>
    <w:rsid w:val="00362002"/>
    <w:rsid w:val="0036329D"/>
    <w:rsid w:val="00364F7A"/>
    <w:rsid w:val="00365428"/>
    <w:rsid w:val="00365491"/>
    <w:rsid w:val="00365499"/>
    <w:rsid w:val="00367608"/>
    <w:rsid w:val="0036793A"/>
    <w:rsid w:val="00370206"/>
    <w:rsid w:val="00370C51"/>
    <w:rsid w:val="00370E5F"/>
    <w:rsid w:val="00371AB8"/>
    <w:rsid w:val="00372E18"/>
    <w:rsid w:val="00373CFB"/>
    <w:rsid w:val="003743AC"/>
    <w:rsid w:val="00374610"/>
    <w:rsid w:val="003756D0"/>
    <w:rsid w:val="00376352"/>
    <w:rsid w:val="00376805"/>
    <w:rsid w:val="003769A4"/>
    <w:rsid w:val="00376ABB"/>
    <w:rsid w:val="00376D99"/>
    <w:rsid w:val="00376E22"/>
    <w:rsid w:val="00376E84"/>
    <w:rsid w:val="00377B15"/>
    <w:rsid w:val="00380BFC"/>
    <w:rsid w:val="00380E31"/>
    <w:rsid w:val="003811C2"/>
    <w:rsid w:val="00381F48"/>
    <w:rsid w:val="00382374"/>
    <w:rsid w:val="00382468"/>
    <w:rsid w:val="00382E35"/>
    <w:rsid w:val="00383349"/>
    <w:rsid w:val="00383790"/>
    <w:rsid w:val="00384C5F"/>
    <w:rsid w:val="00384C96"/>
    <w:rsid w:val="00385046"/>
    <w:rsid w:val="00385135"/>
    <w:rsid w:val="00385990"/>
    <w:rsid w:val="00385C35"/>
    <w:rsid w:val="00385EF5"/>
    <w:rsid w:val="0038674A"/>
    <w:rsid w:val="003870DB"/>
    <w:rsid w:val="00387416"/>
    <w:rsid w:val="00387452"/>
    <w:rsid w:val="00390376"/>
    <w:rsid w:val="00390B47"/>
    <w:rsid w:val="003913EA"/>
    <w:rsid w:val="00391AAA"/>
    <w:rsid w:val="0039257E"/>
    <w:rsid w:val="00392702"/>
    <w:rsid w:val="00392743"/>
    <w:rsid w:val="003927CC"/>
    <w:rsid w:val="003929C8"/>
    <w:rsid w:val="00393EC7"/>
    <w:rsid w:val="0039407A"/>
    <w:rsid w:val="003941A4"/>
    <w:rsid w:val="0039430B"/>
    <w:rsid w:val="00394738"/>
    <w:rsid w:val="00394CF9"/>
    <w:rsid w:val="00394F4B"/>
    <w:rsid w:val="003951BB"/>
    <w:rsid w:val="0039560E"/>
    <w:rsid w:val="00396327"/>
    <w:rsid w:val="003965AF"/>
    <w:rsid w:val="003968CA"/>
    <w:rsid w:val="00396976"/>
    <w:rsid w:val="00397C01"/>
    <w:rsid w:val="003A0853"/>
    <w:rsid w:val="003A1042"/>
    <w:rsid w:val="003A120F"/>
    <w:rsid w:val="003A1F1B"/>
    <w:rsid w:val="003A2029"/>
    <w:rsid w:val="003A237C"/>
    <w:rsid w:val="003A268B"/>
    <w:rsid w:val="003A2D47"/>
    <w:rsid w:val="003A2DDA"/>
    <w:rsid w:val="003A3016"/>
    <w:rsid w:val="003A3387"/>
    <w:rsid w:val="003A3451"/>
    <w:rsid w:val="003A3861"/>
    <w:rsid w:val="003A3974"/>
    <w:rsid w:val="003A3A30"/>
    <w:rsid w:val="003A465A"/>
    <w:rsid w:val="003A46CC"/>
    <w:rsid w:val="003A4D60"/>
    <w:rsid w:val="003A5751"/>
    <w:rsid w:val="003A5A31"/>
    <w:rsid w:val="003A6AB1"/>
    <w:rsid w:val="003A6BAF"/>
    <w:rsid w:val="003A6C4F"/>
    <w:rsid w:val="003A7FA2"/>
    <w:rsid w:val="003B05BA"/>
    <w:rsid w:val="003B1965"/>
    <w:rsid w:val="003B246C"/>
    <w:rsid w:val="003B371B"/>
    <w:rsid w:val="003B3B2F"/>
    <w:rsid w:val="003B3FEC"/>
    <w:rsid w:val="003B421E"/>
    <w:rsid w:val="003B46C7"/>
    <w:rsid w:val="003B540B"/>
    <w:rsid w:val="003B55AB"/>
    <w:rsid w:val="003B6373"/>
    <w:rsid w:val="003C099A"/>
    <w:rsid w:val="003C0A62"/>
    <w:rsid w:val="003C0BC0"/>
    <w:rsid w:val="003C0C76"/>
    <w:rsid w:val="003C1582"/>
    <w:rsid w:val="003C25AB"/>
    <w:rsid w:val="003C3176"/>
    <w:rsid w:val="003C31C6"/>
    <w:rsid w:val="003C3590"/>
    <w:rsid w:val="003C36B9"/>
    <w:rsid w:val="003C3B61"/>
    <w:rsid w:val="003C3F40"/>
    <w:rsid w:val="003C4257"/>
    <w:rsid w:val="003C510A"/>
    <w:rsid w:val="003C5C78"/>
    <w:rsid w:val="003C5FD0"/>
    <w:rsid w:val="003C6904"/>
    <w:rsid w:val="003C6FA1"/>
    <w:rsid w:val="003C77CE"/>
    <w:rsid w:val="003D0793"/>
    <w:rsid w:val="003D1D23"/>
    <w:rsid w:val="003D271F"/>
    <w:rsid w:val="003D31C2"/>
    <w:rsid w:val="003D33ED"/>
    <w:rsid w:val="003D352A"/>
    <w:rsid w:val="003D374B"/>
    <w:rsid w:val="003D46F3"/>
    <w:rsid w:val="003D4A91"/>
    <w:rsid w:val="003D4F53"/>
    <w:rsid w:val="003D5E85"/>
    <w:rsid w:val="003D7D8A"/>
    <w:rsid w:val="003D7FD2"/>
    <w:rsid w:val="003D7FDB"/>
    <w:rsid w:val="003E0210"/>
    <w:rsid w:val="003E0623"/>
    <w:rsid w:val="003E1319"/>
    <w:rsid w:val="003E15AA"/>
    <w:rsid w:val="003E2164"/>
    <w:rsid w:val="003E2311"/>
    <w:rsid w:val="003E260A"/>
    <w:rsid w:val="003E2F88"/>
    <w:rsid w:val="003E2FEA"/>
    <w:rsid w:val="003E3119"/>
    <w:rsid w:val="003E3298"/>
    <w:rsid w:val="003E4214"/>
    <w:rsid w:val="003E4411"/>
    <w:rsid w:val="003E470E"/>
    <w:rsid w:val="003E4D08"/>
    <w:rsid w:val="003E4E48"/>
    <w:rsid w:val="003E5268"/>
    <w:rsid w:val="003E5A80"/>
    <w:rsid w:val="003E61E2"/>
    <w:rsid w:val="003E6805"/>
    <w:rsid w:val="003E7378"/>
    <w:rsid w:val="003E7A75"/>
    <w:rsid w:val="003F04CD"/>
    <w:rsid w:val="003F0904"/>
    <w:rsid w:val="003F10A8"/>
    <w:rsid w:val="003F1302"/>
    <w:rsid w:val="003F132E"/>
    <w:rsid w:val="003F1B65"/>
    <w:rsid w:val="003F1DC7"/>
    <w:rsid w:val="003F1E87"/>
    <w:rsid w:val="003F2521"/>
    <w:rsid w:val="003F2944"/>
    <w:rsid w:val="003F2B5F"/>
    <w:rsid w:val="003F316D"/>
    <w:rsid w:val="003F3BE4"/>
    <w:rsid w:val="003F3C8F"/>
    <w:rsid w:val="003F4745"/>
    <w:rsid w:val="003F599C"/>
    <w:rsid w:val="003F6486"/>
    <w:rsid w:val="003F6783"/>
    <w:rsid w:val="003F6CBC"/>
    <w:rsid w:val="003F7098"/>
    <w:rsid w:val="003F7F72"/>
    <w:rsid w:val="0040021F"/>
    <w:rsid w:val="0040049F"/>
    <w:rsid w:val="0040063C"/>
    <w:rsid w:val="0040096E"/>
    <w:rsid w:val="00400B13"/>
    <w:rsid w:val="00400B57"/>
    <w:rsid w:val="00400E24"/>
    <w:rsid w:val="00401298"/>
    <w:rsid w:val="0040198B"/>
    <w:rsid w:val="0040267B"/>
    <w:rsid w:val="004028EF"/>
    <w:rsid w:val="00403269"/>
    <w:rsid w:val="0040348B"/>
    <w:rsid w:val="0040393E"/>
    <w:rsid w:val="00403D18"/>
    <w:rsid w:val="0040433D"/>
    <w:rsid w:val="00404A8A"/>
    <w:rsid w:val="00405BC5"/>
    <w:rsid w:val="00406774"/>
    <w:rsid w:val="00406794"/>
    <w:rsid w:val="00406C98"/>
    <w:rsid w:val="00406E1C"/>
    <w:rsid w:val="00407831"/>
    <w:rsid w:val="00410CF0"/>
    <w:rsid w:val="0041151D"/>
    <w:rsid w:val="00411584"/>
    <w:rsid w:val="00411839"/>
    <w:rsid w:val="0041185F"/>
    <w:rsid w:val="004118D0"/>
    <w:rsid w:val="00412085"/>
    <w:rsid w:val="00412EBE"/>
    <w:rsid w:val="00412EFC"/>
    <w:rsid w:val="004137DC"/>
    <w:rsid w:val="00413A63"/>
    <w:rsid w:val="00414863"/>
    <w:rsid w:val="00414E48"/>
    <w:rsid w:val="004156BF"/>
    <w:rsid w:val="00415851"/>
    <w:rsid w:val="0041591B"/>
    <w:rsid w:val="004159AE"/>
    <w:rsid w:val="00415FA6"/>
    <w:rsid w:val="00416D14"/>
    <w:rsid w:val="00416D97"/>
    <w:rsid w:val="004173C0"/>
    <w:rsid w:val="00417459"/>
    <w:rsid w:val="00417651"/>
    <w:rsid w:val="00417663"/>
    <w:rsid w:val="00417C0C"/>
    <w:rsid w:val="0042008F"/>
    <w:rsid w:val="00420A82"/>
    <w:rsid w:val="00420AFE"/>
    <w:rsid w:val="00420B3D"/>
    <w:rsid w:val="004214C9"/>
    <w:rsid w:val="004233B8"/>
    <w:rsid w:val="00423780"/>
    <w:rsid w:val="0042418F"/>
    <w:rsid w:val="004243AD"/>
    <w:rsid w:val="004247C6"/>
    <w:rsid w:val="004254FC"/>
    <w:rsid w:val="0042591A"/>
    <w:rsid w:val="00425B95"/>
    <w:rsid w:val="00425E83"/>
    <w:rsid w:val="00426F19"/>
    <w:rsid w:val="0042742E"/>
    <w:rsid w:val="004274E4"/>
    <w:rsid w:val="00427D37"/>
    <w:rsid w:val="004305FD"/>
    <w:rsid w:val="004306D7"/>
    <w:rsid w:val="004307C6"/>
    <w:rsid w:val="00430F0C"/>
    <w:rsid w:val="004319ED"/>
    <w:rsid w:val="00431BE2"/>
    <w:rsid w:val="00431EE6"/>
    <w:rsid w:val="00432A6E"/>
    <w:rsid w:val="00432B20"/>
    <w:rsid w:val="00433445"/>
    <w:rsid w:val="0043365A"/>
    <w:rsid w:val="004336BF"/>
    <w:rsid w:val="00433959"/>
    <w:rsid w:val="00433EC1"/>
    <w:rsid w:val="004341E4"/>
    <w:rsid w:val="004347D5"/>
    <w:rsid w:val="00434D31"/>
    <w:rsid w:val="00434F27"/>
    <w:rsid w:val="004356DD"/>
    <w:rsid w:val="0043573F"/>
    <w:rsid w:val="004367B2"/>
    <w:rsid w:val="00437163"/>
    <w:rsid w:val="00437DEB"/>
    <w:rsid w:val="0044003B"/>
    <w:rsid w:val="00441165"/>
    <w:rsid w:val="0044132A"/>
    <w:rsid w:val="0044211C"/>
    <w:rsid w:val="0044229E"/>
    <w:rsid w:val="004429EE"/>
    <w:rsid w:val="00442CF0"/>
    <w:rsid w:val="004432B7"/>
    <w:rsid w:val="004449A8"/>
    <w:rsid w:val="0044503B"/>
    <w:rsid w:val="00445DDE"/>
    <w:rsid w:val="00447A68"/>
    <w:rsid w:val="00447F77"/>
    <w:rsid w:val="00447F7B"/>
    <w:rsid w:val="00450141"/>
    <w:rsid w:val="004503F9"/>
    <w:rsid w:val="00450438"/>
    <w:rsid w:val="00450AD0"/>
    <w:rsid w:val="00451C76"/>
    <w:rsid w:val="004522DA"/>
    <w:rsid w:val="00452FA0"/>
    <w:rsid w:val="004530EE"/>
    <w:rsid w:val="00453E14"/>
    <w:rsid w:val="0045472F"/>
    <w:rsid w:val="00454BBF"/>
    <w:rsid w:val="0045720B"/>
    <w:rsid w:val="004579E0"/>
    <w:rsid w:val="00457D72"/>
    <w:rsid w:val="004607F5"/>
    <w:rsid w:val="00460DAC"/>
    <w:rsid w:val="0046208F"/>
    <w:rsid w:val="00463F22"/>
    <w:rsid w:val="00463FDC"/>
    <w:rsid w:val="00464513"/>
    <w:rsid w:val="004649C3"/>
    <w:rsid w:val="00464BC0"/>
    <w:rsid w:val="00465351"/>
    <w:rsid w:val="00465B11"/>
    <w:rsid w:val="00466454"/>
    <w:rsid w:val="0046647C"/>
    <w:rsid w:val="00466522"/>
    <w:rsid w:val="0046686A"/>
    <w:rsid w:val="0046689B"/>
    <w:rsid w:val="004668F1"/>
    <w:rsid w:val="004669B5"/>
    <w:rsid w:val="00467697"/>
    <w:rsid w:val="00467F12"/>
    <w:rsid w:val="004706A6"/>
    <w:rsid w:val="004706EF"/>
    <w:rsid w:val="00470B42"/>
    <w:rsid w:val="00471AB9"/>
    <w:rsid w:val="00471F51"/>
    <w:rsid w:val="00472C30"/>
    <w:rsid w:val="00472D48"/>
    <w:rsid w:val="00472F86"/>
    <w:rsid w:val="00472FB7"/>
    <w:rsid w:val="00473117"/>
    <w:rsid w:val="0047346C"/>
    <w:rsid w:val="00473C15"/>
    <w:rsid w:val="00473FA4"/>
    <w:rsid w:val="0047507B"/>
    <w:rsid w:val="0047539A"/>
    <w:rsid w:val="004756A2"/>
    <w:rsid w:val="00476971"/>
    <w:rsid w:val="0047796E"/>
    <w:rsid w:val="00477CFB"/>
    <w:rsid w:val="00477D16"/>
    <w:rsid w:val="00481413"/>
    <w:rsid w:val="004819B6"/>
    <w:rsid w:val="00482163"/>
    <w:rsid w:val="004823D8"/>
    <w:rsid w:val="004824AB"/>
    <w:rsid w:val="004824C3"/>
    <w:rsid w:val="00482BC8"/>
    <w:rsid w:val="0048345D"/>
    <w:rsid w:val="00483A22"/>
    <w:rsid w:val="00484950"/>
    <w:rsid w:val="00485552"/>
    <w:rsid w:val="004876BE"/>
    <w:rsid w:val="00487ABE"/>
    <w:rsid w:val="004905F4"/>
    <w:rsid w:val="00490D33"/>
    <w:rsid w:val="0049146E"/>
    <w:rsid w:val="004916AD"/>
    <w:rsid w:val="004918FD"/>
    <w:rsid w:val="00491DD0"/>
    <w:rsid w:val="0049204D"/>
    <w:rsid w:val="00492917"/>
    <w:rsid w:val="004929E2"/>
    <w:rsid w:val="00492CF4"/>
    <w:rsid w:val="00493321"/>
    <w:rsid w:val="0049354F"/>
    <w:rsid w:val="00493B90"/>
    <w:rsid w:val="004948FE"/>
    <w:rsid w:val="004951F6"/>
    <w:rsid w:val="0049533D"/>
    <w:rsid w:val="00495C09"/>
    <w:rsid w:val="00496677"/>
    <w:rsid w:val="004970D5"/>
    <w:rsid w:val="00497254"/>
    <w:rsid w:val="00497EE2"/>
    <w:rsid w:val="004A00CC"/>
    <w:rsid w:val="004A055C"/>
    <w:rsid w:val="004A0774"/>
    <w:rsid w:val="004A09A8"/>
    <w:rsid w:val="004A0CB2"/>
    <w:rsid w:val="004A1AAA"/>
    <w:rsid w:val="004A2336"/>
    <w:rsid w:val="004A2CA2"/>
    <w:rsid w:val="004A3062"/>
    <w:rsid w:val="004A3386"/>
    <w:rsid w:val="004A34E9"/>
    <w:rsid w:val="004A3ABE"/>
    <w:rsid w:val="004A4164"/>
    <w:rsid w:val="004A47C1"/>
    <w:rsid w:val="004A61D8"/>
    <w:rsid w:val="004A6345"/>
    <w:rsid w:val="004A64F0"/>
    <w:rsid w:val="004A6801"/>
    <w:rsid w:val="004A6A16"/>
    <w:rsid w:val="004A7F4E"/>
    <w:rsid w:val="004A7F88"/>
    <w:rsid w:val="004B0BD7"/>
    <w:rsid w:val="004B2637"/>
    <w:rsid w:val="004B3F46"/>
    <w:rsid w:val="004B537D"/>
    <w:rsid w:val="004B56A9"/>
    <w:rsid w:val="004B703F"/>
    <w:rsid w:val="004B74AA"/>
    <w:rsid w:val="004C040A"/>
    <w:rsid w:val="004C07EE"/>
    <w:rsid w:val="004C20A2"/>
    <w:rsid w:val="004C2D15"/>
    <w:rsid w:val="004C3B8F"/>
    <w:rsid w:val="004C3D5A"/>
    <w:rsid w:val="004C418E"/>
    <w:rsid w:val="004C4D3C"/>
    <w:rsid w:val="004C4E65"/>
    <w:rsid w:val="004C4E6B"/>
    <w:rsid w:val="004C5216"/>
    <w:rsid w:val="004C53A3"/>
    <w:rsid w:val="004C5A80"/>
    <w:rsid w:val="004C66DA"/>
    <w:rsid w:val="004C6E77"/>
    <w:rsid w:val="004C6E96"/>
    <w:rsid w:val="004C7376"/>
    <w:rsid w:val="004C75E4"/>
    <w:rsid w:val="004D06E8"/>
    <w:rsid w:val="004D0FCD"/>
    <w:rsid w:val="004D1588"/>
    <w:rsid w:val="004D18D2"/>
    <w:rsid w:val="004D1C76"/>
    <w:rsid w:val="004D1ECD"/>
    <w:rsid w:val="004D244E"/>
    <w:rsid w:val="004D25E6"/>
    <w:rsid w:val="004D3732"/>
    <w:rsid w:val="004D3D54"/>
    <w:rsid w:val="004D3F38"/>
    <w:rsid w:val="004D454B"/>
    <w:rsid w:val="004D48D5"/>
    <w:rsid w:val="004D49F7"/>
    <w:rsid w:val="004D4B7C"/>
    <w:rsid w:val="004D4D4A"/>
    <w:rsid w:val="004D4EE6"/>
    <w:rsid w:val="004D5185"/>
    <w:rsid w:val="004D56AD"/>
    <w:rsid w:val="004D5AD3"/>
    <w:rsid w:val="004D673D"/>
    <w:rsid w:val="004D6CEB"/>
    <w:rsid w:val="004D6E6E"/>
    <w:rsid w:val="004D787A"/>
    <w:rsid w:val="004D7F9F"/>
    <w:rsid w:val="004E0CD8"/>
    <w:rsid w:val="004E0EA7"/>
    <w:rsid w:val="004E0F30"/>
    <w:rsid w:val="004E1BC2"/>
    <w:rsid w:val="004E1CBD"/>
    <w:rsid w:val="004E23FF"/>
    <w:rsid w:val="004E25FB"/>
    <w:rsid w:val="004E2A85"/>
    <w:rsid w:val="004E31A4"/>
    <w:rsid w:val="004E4F97"/>
    <w:rsid w:val="004E5088"/>
    <w:rsid w:val="004E585B"/>
    <w:rsid w:val="004E5AB6"/>
    <w:rsid w:val="004E5ABC"/>
    <w:rsid w:val="004E6B87"/>
    <w:rsid w:val="004E76E7"/>
    <w:rsid w:val="004E7FC0"/>
    <w:rsid w:val="004F0934"/>
    <w:rsid w:val="004F0A17"/>
    <w:rsid w:val="004F0AA4"/>
    <w:rsid w:val="004F1493"/>
    <w:rsid w:val="004F1697"/>
    <w:rsid w:val="004F2588"/>
    <w:rsid w:val="004F32BC"/>
    <w:rsid w:val="004F3779"/>
    <w:rsid w:val="004F3FD0"/>
    <w:rsid w:val="004F59C7"/>
    <w:rsid w:val="004F63F1"/>
    <w:rsid w:val="004F6964"/>
    <w:rsid w:val="004F73B3"/>
    <w:rsid w:val="004F7688"/>
    <w:rsid w:val="00500226"/>
    <w:rsid w:val="005003A3"/>
    <w:rsid w:val="00500653"/>
    <w:rsid w:val="005009A9"/>
    <w:rsid w:val="00500CA2"/>
    <w:rsid w:val="00500D00"/>
    <w:rsid w:val="005016C3"/>
    <w:rsid w:val="00501735"/>
    <w:rsid w:val="00501B6C"/>
    <w:rsid w:val="00502C94"/>
    <w:rsid w:val="00504429"/>
    <w:rsid w:val="00504934"/>
    <w:rsid w:val="005055C8"/>
    <w:rsid w:val="0050598F"/>
    <w:rsid w:val="00505B27"/>
    <w:rsid w:val="005073AE"/>
    <w:rsid w:val="00511685"/>
    <w:rsid w:val="005118CE"/>
    <w:rsid w:val="00512529"/>
    <w:rsid w:val="005127EA"/>
    <w:rsid w:val="00512A49"/>
    <w:rsid w:val="005132AA"/>
    <w:rsid w:val="0051353F"/>
    <w:rsid w:val="0051398D"/>
    <w:rsid w:val="00513FF7"/>
    <w:rsid w:val="005142AC"/>
    <w:rsid w:val="005144AF"/>
    <w:rsid w:val="005147F1"/>
    <w:rsid w:val="00514BF4"/>
    <w:rsid w:val="00514D4E"/>
    <w:rsid w:val="0051579E"/>
    <w:rsid w:val="00517993"/>
    <w:rsid w:val="00520BF8"/>
    <w:rsid w:val="00521790"/>
    <w:rsid w:val="00521D92"/>
    <w:rsid w:val="00521ED5"/>
    <w:rsid w:val="005223DA"/>
    <w:rsid w:val="00522E7F"/>
    <w:rsid w:val="005233ED"/>
    <w:rsid w:val="005233F4"/>
    <w:rsid w:val="0052341E"/>
    <w:rsid w:val="00524CAD"/>
    <w:rsid w:val="005262C3"/>
    <w:rsid w:val="00527058"/>
    <w:rsid w:val="00527096"/>
    <w:rsid w:val="0052779B"/>
    <w:rsid w:val="005278C5"/>
    <w:rsid w:val="00527EDA"/>
    <w:rsid w:val="00531952"/>
    <w:rsid w:val="00531CFA"/>
    <w:rsid w:val="005320BF"/>
    <w:rsid w:val="00532349"/>
    <w:rsid w:val="00532481"/>
    <w:rsid w:val="00532931"/>
    <w:rsid w:val="00532C5D"/>
    <w:rsid w:val="00532D19"/>
    <w:rsid w:val="00532EFD"/>
    <w:rsid w:val="00532F0D"/>
    <w:rsid w:val="00533245"/>
    <w:rsid w:val="00533248"/>
    <w:rsid w:val="005343B4"/>
    <w:rsid w:val="00534776"/>
    <w:rsid w:val="005348D1"/>
    <w:rsid w:val="00534B97"/>
    <w:rsid w:val="00534E5A"/>
    <w:rsid w:val="0053549C"/>
    <w:rsid w:val="005357F1"/>
    <w:rsid w:val="005359FB"/>
    <w:rsid w:val="005361A4"/>
    <w:rsid w:val="00537051"/>
    <w:rsid w:val="005379DC"/>
    <w:rsid w:val="0054168D"/>
    <w:rsid w:val="005418C5"/>
    <w:rsid w:val="00542977"/>
    <w:rsid w:val="0054304D"/>
    <w:rsid w:val="00543723"/>
    <w:rsid w:val="005438B5"/>
    <w:rsid w:val="005439A9"/>
    <w:rsid w:val="005442FB"/>
    <w:rsid w:val="00544508"/>
    <w:rsid w:val="005446BD"/>
    <w:rsid w:val="00546052"/>
    <w:rsid w:val="00546095"/>
    <w:rsid w:val="0054613E"/>
    <w:rsid w:val="0054621F"/>
    <w:rsid w:val="005471A1"/>
    <w:rsid w:val="00547C40"/>
    <w:rsid w:val="00547C6B"/>
    <w:rsid w:val="00550486"/>
    <w:rsid w:val="0055095B"/>
    <w:rsid w:val="00550CE2"/>
    <w:rsid w:val="00551CC8"/>
    <w:rsid w:val="00551DB5"/>
    <w:rsid w:val="0055269C"/>
    <w:rsid w:val="00552C84"/>
    <w:rsid w:val="00552E97"/>
    <w:rsid w:val="00553A91"/>
    <w:rsid w:val="00553AF3"/>
    <w:rsid w:val="005542B8"/>
    <w:rsid w:val="005545BA"/>
    <w:rsid w:val="0055552B"/>
    <w:rsid w:val="0055617C"/>
    <w:rsid w:val="00556F33"/>
    <w:rsid w:val="00557316"/>
    <w:rsid w:val="00557747"/>
    <w:rsid w:val="005577FD"/>
    <w:rsid w:val="005600CC"/>
    <w:rsid w:val="0056046B"/>
    <w:rsid w:val="005604A9"/>
    <w:rsid w:val="0056053F"/>
    <w:rsid w:val="00560C07"/>
    <w:rsid w:val="00561AC4"/>
    <w:rsid w:val="0056227E"/>
    <w:rsid w:val="00562393"/>
    <w:rsid w:val="00562DB9"/>
    <w:rsid w:val="00563331"/>
    <w:rsid w:val="00563767"/>
    <w:rsid w:val="00563A8F"/>
    <w:rsid w:val="00563DC3"/>
    <w:rsid w:val="005640ED"/>
    <w:rsid w:val="0056419C"/>
    <w:rsid w:val="005650E0"/>
    <w:rsid w:val="00565948"/>
    <w:rsid w:val="00566A0F"/>
    <w:rsid w:val="005678DB"/>
    <w:rsid w:val="0056797A"/>
    <w:rsid w:val="00567AC4"/>
    <w:rsid w:val="00567E98"/>
    <w:rsid w:val="00570182"/>
    <w:rsid w:val="005707CF"/>
    <w:rsid w:val="005708F3"/>
    <w:rsid w:val="00570B97"/>
    <w:rsid w:val="005721E3"/>
    <w:rsid w:val="00572B5E"/>
    <w:rsid w:val="00572FC6"/>
    <w:rsid w:val="00574E01"/>
    <w:rsid w:val="005750A1"/>
    <w:rsid w:val="00575679"/>
    <w:rsid w:val="005763C4"/>
    <w:rsid w:val="005768B3"/>
    <w:rsid w:val="00577279"/>
    <w:rsid w:val="0057729B"/>
    <w:rsid w:val="005773F8"/>
    <w:rsid w:val="0057781D"/>
    <w:rsid w:val="00577E50"/>
    <w:rsid w:val="005803F2"/>
    <w:rsid w:val="0058081A"/>
    <w:rsid w:val="00580AD2"/>
    <w:rsid w:val="00580B1D"/>
    <w:rsid w:val="00580E9C"/>
    <w:rsid w:val="00580FF1"/>
    <w:rsid w:val="00581585"/>
    <w:rsid w:val="00581713"/>
    <w:rsid w:val="0058173C"/>
    <w:rsid w:val="00582339"/>
    <w:rsid w:val="005835EE"/>
    <w:rsid w:val="0058391C"/>
    <w:rsid w:val="00583B0E"/>
    <w:rsid w:val="00583F32"/>
    <w:rsid w:val="0058467C"/>
    <w:rsid w:val="005856AE"/>
    <w:rsid w:val="005857A1"/>
    <w:rsid w:val="00585B36"/>
    <w:rsid w:val="00585D1E"/>
    <w:rsid w:val="00587B2A"/>
    <w:rsid w:val="00591910"/>
    <w:rsid w:val="005926BE"/>
    <w:rsid w:val="005926E5"/>
    <w:rsid w:val="00593089"/>
    <w:rsid w:val="005932FA"/>
    <w:rsid w:val="00593795"/>
    <w:rsid w:val="00594894"/>
    <w:rsid w:val="00596C91"/>
    <w:rsid w:val="0059792B"/>
    <w:rsid w:val="00597E3D"/>
    <w:rsid w:val="00597ED4"/>
    <w:rsid w:val="005A0034"/>
    <w:rsid w:val="005A15A4"/>
    <w:rsid w:val="005A1CDE"/>
    <w:rsid w:val="005A2DC6"/>
    <w:rsid w:val="005A3C49"/>
    <w:rsid w:val="005A4612"/>
    <w:rsid w:val="005A4820"/>
    <w:rsid w:val="005A4ED4"/>
    <w:rsid w:val="005A5163"/>
    <w:rsid w:val="005A5BB7"/>
    <w:rsid w:val="005A5E5D"/>
    <w:rsid w:val="005A6547"/>
    <w:rsid w:val="005A6C91"/>
    <w:rsid w:val="005A705F"/>
    <w:rsid w:val="005A763C"/>
    <w:rsid w:val="005A768D"/>
    <w:rsid w:val="005A772C"/>
    <w:rsid w:val="005A77AA"/>
    <w:rsid w:val="005A7DA6"/>
    <w:rsid w:val="005B0280"/>
    <w:rsid w:val="005B1644"/>
    <w:rsid w:val="005B1869"/>
    <w:rsid w:val="005B1D74"/>
    <w:rsid w:val="005B297E"/>
    <w:rsid w:val="005B38BD"/>
    <w:rsid w:val="005B3F68"/>
    <w:rsid w:val="005B472A"/>
    <w:rsid w:val="005B4D83"/>
    <w:rsid w:val="005B5272"/>
    <w:rsid w:val="005B534A"/>
    <w:rsid w:val="005B5836"/>
    <w:rsid w:val="005B647E"/>
    <w:rsid w:val="005B6B69"/>
    <w:rsid w:val="005B6B75"/>
    <w:rsid w:val="005B704F"/>
    <w:rsid w:val="005B73DD"/>
    <w:rsid w:val="005B73EB"/>
    <w:rsid w:val="005B7487"/>
    <w:rsid w:val="005B7667"/>
    <w:rsid w:val="005B78C9"/>
    <w:rsid w:val="005B799F"/>
    <w:rsid w:val="005C25BE"/>
    <w:rsid w:val="005C2CD1"/>
    <w:rsid w:val="005C2E8A"/>
    <w:rsid w:val="005C30A5"/>
    <w:rsid w:val="005C3B21"/>
    <w:rsid w:val="005C3C88"/>
    <w:rsid w:val="005C3E95"/>
    <w:rsid w:val="005C4036"/>
    <w:rsid w:val="005C452A"/>
    <w:rsid w:val="005C514B"/>
    <w:rsid w:val="005C5307"/>
    <w:rsid w:val="005C56E4"/>
    <w:rsid w:val="005C72E9"/>
    <w:rsid w:val="005C75CF"/>
    <w:rsid w:val="005D0064"/>
    <w:rsid w:val="005D01CF"/>
    <w:rsid w:val="005D05E9"/>
    <w:rsid w:val="005D0603"/>
    <w:rsid w:val="005D0669"/>
    <w:rsid w:val="005D2260"/>
    <w:rsid w:val="005D26E5"/>
    <w:rsid w:val="005D2A8D"/>
    <w:rsid w:val="005D2F0D"/>
    <w:rsid w:val="005D36F9"/>
    <w:rsid w:val="005D382C"/>
    <w:rsid w:val="005D3C2A"/>
    <w:rsid w:val="005D43EF"/>
    <w:rsid w:val="005D4E83"/>
    <w:rsid w:val="005D55C2"/>
    <w:rsid w:val="005D5F42"/>
    <w:rsid w:val="005D66BD"/>
    <w:rsid w:val="005D675C"/>
    <w:rsid w:val="005D69DE"/>
    <w:rsid w:val="005D7585"/>
    <w:rsid w:val="005D797F"/>
    <w:rsid w:val="005D7FDE"/>
    <w:rsid w:val="005E0015"/>
    <w:rsid w:val="005E0FD7"/>
    <w:rsid w:val="005E10AE"/>
    <w:rsid w:val="005E1726"/>
    <w:rsid w:val="005E1AFC"/>
    <w:rsid w:val="005E1CB6"/>
    <w:rsid w:val="005E1D9C"/>
    <w:rsid w:val="005E2355"/>
    <w:rsid w:val="005E2629"/>
    <w:rsid w:val="005E2DFD"/>
    <w:rsid w:val="005E300B"/>
    <w:rsid w:val="005E32DA"/>
    <w:rsid w:val="005E33A8"/>
    <w:rsid w:val="005E33C6"/>
    <w:rsid w:val="005E351B"/>
    <w:rsid w:val="005E3542"/>
    <w:rsid w:val="005E36C3"/>
    <w:rsid w:val="005E36D9"/>
    <w:rsid w:val="005E3AE1"/>
    <w:rsid w:val="005E3D51"/>
    <w:rsid w:val="005E3D74"/>
    <w:rsid w:val="005E3F05"/>
    <w:rsid w:val="005E3F75"/>
    <w:rsid w:val="005E4070"/>
    <w:rsid w:val="005E40DE"/>
    <w:rsid w:val="005E4248"/>
    <w:rsid w:val="005E439A"/>
    <w:rsid w:val="005E4683"/>
    <w:rsid w:val="005E4B09"/>
    <w:rsid w:val="005E54C9"/>
    <w:rsid w:val="005E5617"/>
    <w:rsid w:val="005E59BC"/>
    <w:rsid w:val="005E64BF"/>
    <w:rsid w:val="005E697D"/>
    <w:rsid w:val="005F066A"/>
    <w:rsid w:val="005F0860"/>
    <w:rsid w:val="005F08AC"/>
    <w:rsid w:val="005F1225"/>
    <w:rsid w:val="005F12A0"/>
    <w:rsid w:val="005F1543"/>
    <w:rsid w:val="005F1955"/>
    <w:rsid w:val="005F1987"/>
    <w:rsid w:val="005F2C0E"/>
    <w:rsid w:val="005F3004"/>
    <w:rsid w:val="005F3456"/>
    <w:rsid w:val="005F3643"/>
    <w:rsid w:val="005F3DFD"/>
    <w:rsid w:val="005F44A0"/>
    <w:rsid w:val="005F4DAA"/>
    <w:rsid w:val="005F5B45"/>
    <w:rsid w:val="005F5F5B"/>
    <w:rsid w:val="005F634C"/>
    <w:rsid w:val="005F6440"/>
    <w:rsid w:val="005F6498"/>
    <w:rsid w:val="005F6F41"/>
    <w:rsid w:val="005F79D2"/>
    <w:rsid w:val="006001A2"/>
    <w:rsid w:val="00600CF0"/>
    <w:rsid w:val="006015AC"/>
    <w:rsid w:val="006018D9"/>
    <w:rsid w:val="0060194D"/>
    <w:rsid w:val="00601CA1"/>
    <w:rsid w:val="00601EC4"/>
    <w:rsid w:val="00601FA9"/>
    <w:rsid w:val="00602088"/>
    <w:rsid w:val="00602EFC"/>
    <w:rsid w:val="00602FBA"/>
    <w:rsid w:val="006031EC"/>
    <w:rsid w:val="00603C82"/>
    <w:rsid w:val="00603D9E"/>
    <w:rsid w:val="00603DAB"/>
    <w:rsid w:val="0060409B"/>
    <w:rsid w:val="0060409D"/>
    <w:rsid w:val="00604F11"/>
    <w:rsid w:val="00605405"/>
    <w:rsid w:val="00605BE5"/>
    <w:rsid w:val="00605C09"/>
    <w:rsid w:val="00606E84"/>
    <w:rsid w:val="00607014"/>
    <w:rsid w:val="0061007B"/>
    <w:rsid w:val="0061271E"/>
    <w:rsid w:val="00612B49"/>
    <w:rsid w:val="00613712"/>
    <w:rsid w:val="00613AFC"/>
    <w:rsid w:val="00614A33"/>
    <w:rsid w:val="006150A7"/>
    <w:rsid w:val="006156C6"/>
    <w:rsid w:val="006164EB"/>
    <w:rsid w:val="00616BF0"/>
    <w:rsid w:val="00616E37"/>
    <w:rsid w:val="00617127"/>
    <w:rsid w:val="00617348"/>
    <w:rsid w:val="006178F0"/>
    <w:rsid w:val="00617C29"/>
    <w:rsid w:val="00617CB0"/>
    <w:rsid w:val="00617FD0"/>
    <w:rsid w:val="00621F53"/>
    <w:rsid w:val="00622330"/>
    <w:rsid w:val="00622B5B"/>
    <w:rsid w:val="00622EAA"/>
    <w:rsid w:val="006238FE"/>
    <w:rsid w:val="006241BD"/>
    <w:rsid w:val="00624476"/>
    <w:rsid w:val="0062454F"/>
    <w:rsid w:val="00624C4A"/>
    <w:rsid w:val="006256CC"/>
    <w:rsid w:val="00625C85"/>
    <w:rsid w:val="00626272"/>
    <w:rsid w:val="00627698"/>
    <w:rsid w:val="00627D60"/>
    <w:rsid w:val="006300B4"/>
    <w:rsid w:val="006306D8"/>
    <w:rsid w:val="006307BA"/>
    <w:rsid w:val="006309D1"/>
    <w:rsid w:val="006320A6"/>
    <w:rsid w:val="00632AEF"/>
    <w:rsid w:val="006335B3"/>
    <w:rsid w:val="0063379E"/>
    <w:rsid w:val="00633E07"/>
    <w:rsid w:val="00634A61"/>
    <w:rsid w:val="00634C3A"/>
    <w:rsid w:val="00635636"/>
    <w:rsid w:val="00635655"/>
    <w:rsid w:val="0063576C"/>
    <w:rsid w:val="00635956"/>
    <w:rsid w:val="0063599D"/>
    <w:rsid w:val="00635EDA"/>
    <w:rsid w:val="00636023"/>
    <w:rsid w:val="00636E3C"/>
    <w:rsid w:val="00637A02"/>
    <w:rsid w:val="00637CF7"/>
    <w:rsid w:val="00637EC6"/>
    <w:rsid w:val="0064017B"/>
    <w:rsid w:val="006409B7"/>
    <w:rsid w:val="00641CCB"/>
    <w:rsid w:val="00641DD3"/>
    <w:rsid w:val="00642D6C"/>
    <w:rsid w:val="00643243"/>
    <w:rsid w:val="006444EA"/>
    <w:rsid w:val="00644BED"/>
    <w:rsid w:val="0064506A"/>
    <w:rsid w:val="006450D4"/>
    <w:rsid w:val="006455C6"/>
    <w:rsid w:val="00645B6D"/>
    <w:rsid w:val="00645BD5"/>
    <w:rsid w:val="00646DD0"/>
    <w:rsid w:val="006470AA"/>
    <w:rsid w:val="006500AD"/>
    <w:rsid w:val="00650288"/>
    <w:rsid w:val="0065038C"/>
    <w:rsid w:val="0065070B"/>
    <w:rsid w:val="00650D77"/>
    <w:rsid w:val="00651F7E"/>
    <w:rsid w:val="006528C5"/>
    <w:rsid w:val="00652A18"/>
    <w:rsid w:val="00653127"/>
    <w:rsid w:val="00654672"/>
    <w:rsid w:val="00654D43"/>
    <w:rsid w:val="0065642A"/>
    <w:rsid w:val="00657139"/>
    <w:rsid w:val="0065733E"/>
    <w:rsid w:val="00657DD6"/>
    <w:rsid w:val="006605C5"/>
    <w:rsid w:val="0066097B"/>
    <w:rsid w:val="00660A7E"/>
    <w:rsid w:val="00660E82"/>
    <w:rsid w:val="0066157E"/>
    <w:rsid w:val="0066286B"/>
    <w:rsid w:val="00662BD6"/>
    <w:rsid w:val="00664220"/>
    <w:rsid w:val="00664460"/>
    <w:rsid w:val="0066495C"/>
    <w:rsid w:val="006651E0"/>
    <w:rsid w:val="0066635D"/>
    <w:rsid w:val="00666379"/>
    <w:rsid w:val="0066681F"/>
    <w:rsid w:val="00667E90"/>
    <w:rsid w:val="00670546"/>
    <w:rsid w:val="00670825"/>
    <w:rsid w:val="00671CCF"/>
    <w:rsid w:val="006720F9"/>
    <w:rsid w:val="006720FD"/>
    <w:rsid w:val="00673BAB"/>
    <w:rsid w:val="00673DA2"/>
    <w:rsid w:val="00673DC3"/>
    <w:rsid w:val="00673F54"/>
    <w:rsid w:val="00674847"/>
    <w:rsid w:val="00675003"/>
    <w:rsid w:val="006756A8"/>
    <w:rsid w:val="00677644"/>
    <w:rsid w:val="00680251"/>
    <w:rsid w:val="00680599"/>
    <w:rsid w:val="006818E7"/>
    <w:rsid w:val="00681AD4"/>
    <w:rsid w:val="0068271C"/>
    <w:rsid w:val="00682EAF"/>
    <w:rsid w:val="00683571"/>
    <w:rsid w:val="00684D5A"/>
    <w:rsid w:val="00685426"/>
    <w:rsid w:val="006866E0"/>
    <w:rsid w:val="00687D43"/>
    <w:rsid w:val="00687E6F"/>
    <w:rsid w:val="0069054E"/>
    <w:rsid w:val="006929BB"/>
    <w:rsid w:val="00692D4C"/>
    <w:rsid w:val="00692F7C"/>
    <w:rsid w:val="006932E5"/>
    <w:rsid w:val="00693E35"/>
    <w:rsid w:val="006940CC"/>
    <w:rsid w:val="00694138"/>
    <w:rsid w:val="00694325"/>
    <w:rsid w:val="00694631"/>
    <w:rsid w:val="006947ED"/>
    <w:rsid w:val="00694EE5"/>
    <w:rsid w:val="0069529A"/>
    <w:rsid w:val="006952DD"/>
    <w:rsid w:val="006953BE"/>
    <w:rsid w:val="006955F5"/>
    <w:rsid w:val="0069564D"/>
    <w:rsid w:val="006958F9"/>
    <w:rsid w:val="00695CDB"/>
    <w:rsid w:val="0069684D"/>
    <w:rsid w:val="006968D4"/>
    <w:rsid w:val="00696A92"/>
    <w:rsid w:val="00696E81"/>
    <w:rsid w:val="006975AF"/>
    <w:rsid w:val="00697BE7"/>
    <w:rsid w:val="00697EF5"/>
    <w:rsid w:val="006A0AA6"/>
    <w:rsid w:val="006A128C"/>
    <w:rsid w:val="006A12BC"/>
    <w:rsid w:val="006A1301"/>
    <w:rsid w:val="006A1DDC"/>
    <w:rsid w:val="006A28BB"/>
    <w:rsid w:val="006A2BFD"/>
    <w:rsid w:val="006A323B"/>
    <w:rsid w:val="006A3D04"/>
    <w:rsid w:val="006A424D"/>
    <w:rsid w:val="006A45EA"/>
    <w:rsid w:val="006A491F"/>
    <w:rsid w:val="006A4D37"/>
    <w:rsid w:val="006A51CD"/>
    <w:rsid w:val="006A5492"/>
    <w:rsid w:val="006A5D6A"/>
    <w:rsid w:val="006A6843"/>
    <w:rsid w:val="006A6DD3"/>
    <w:rsid w:val="006A6E5F"/>
    <w:rsid w:val="006A7731"/>
    <w:rsid w:val="006A795A"/>
    <w:rsid w:val="006B0500"/>
    <w:rsid w:val="006B0F30"/>
    <w:rsid w:val="006B0FBB"/>
    <w:rsid w:val="006B18C7"/>
    <w:rsid w:val="006B1D4C"/>
    <w:rsid w:val="006B1FBD"/>
    <w:rsid w:val="006B21B4"/>
    <w:rsid w:val="006B241C"/>
    <w:rsid w:val="006B496E"/>
    <w:rsid w:val="006B4A0B"/>
    <w:rsid w:val="006B51D5"/>
    <w:rsid w:val="006B5993"/>
    <w:rsid w:val="006B5DAC"/>
    <w:rsid w:val="006B633F"/>
    <w:rsid w:val="006B67E8"/>
    <w:rsid w:val="006B6B36"/>
    <w:rsid w:val="006B6CAF"/>
    <w:rsid w:val="006C02A4"/>
    <w:rsid w:val="006C1389"/>
    <w:rsid w:val="006C1472"/>
    <w:rsid w:val="006C1595"/>
    <w:rsid w:val="006C1877"/>
    <w:rsid w:val="006C1EA8"/>
    <w:rsid w:val="006C229C"/>
    <w:rsid w:val="006C48A3"/>
    <w:rsid w:val="006C567C"/>
    <w:rsid w:val="006C6AAD"/>
    <w:rsid w:val="006C7A77"/>
    <w:rsid w:val="006C7CE1"/>
    <w:rsid w:val="006C7D64"/>
    <w:rsid w:val="006D0069"/>
    <w:rsid w:val="006D0AF0"/>
    <w:rsid w:val="006D0EF4"/>
    <w:rsid w:val="006D1118"/>
    <w:rsid w:val="006D1125"/>
    <w:rsid w:val="006D1E72"/>
    <w:rsid w:val="006D2565"/>
    <w:rsid w:val="006D2BB1"/>
    <w:rsid w:val="006D30F4"/>
    <w:rsid w:val="006D3A76"/>
    <w:rsid w:val="006D52CF"/>
    <w:rsid w:val="006D58E1"/>
    <w:rsid w:val="006D5CF5"/>
    <w:rsid w:val="006D7071"/>
    <w:rsid w:val="006D7B57"/>
    <w:rsid w:val="006D7FAF"/>
    <w:rsid w:val="006D7FC1"/>
    <w:rsid w:val="006E008E"/>
    <w:rsid w:val="006E030E"/>
    <w:rsid w:val="006E0711"/>
    <w:rsid w:val="006E26A6"/>
    <w:rsid w:val="006E3B8E"/>
    <w:rsid w:val="006E3DFD"/>
    <w:rsid w:val="006E4110"/>
    <w:rsid w:val="006E4343"/>
    <w:rsid w:val="006E45B9"/>
    <w:rsid w:val="006E45D1"/>
    <w:rsid w:val="006E6042"/>
    <w:rsid w:val="006E630D"/>
    <w:rsid w:val="006E696A"/>
    <w:rsid w:val="006E6A18"/>
    <w:rsid w:val="006E6B5A"/>
    <w:rsid w:val="006E7001"/>
    <w:rsid w:val="006E7357"/>
    <w:rsid w:val="006E771E"/>
    <w:rsid w:val="006E7857"/>
    <w:rsid w:val="006E7A69"/>
    <w:rsid w:val="006E7E97"/>
    <w:rsid w:val="006E7F3F"/>
    <w:rsid w:val="006F0215"/>
    <w:rsid w:val="006F04F0"/>
    <w:rsid w:val="006F0877"/>
    <w:rsid w:val="006F0F46"/>
    <w:rsid w:val="006F2385"/>
    <w:rsid w:val="006F29D3"/>
    <w:rsid w:val="006F30E7"/>
    <w:rsid w:val="006F369E"/>
    <w:rsid w:val="006F380B"/>
    <w:rsid w:val="006F465B"/>
    <w:rsid w:val="006F4F4F"/>
    <w:rsid w:val="006F5312"/>
    <w:rsid w:val="006F5750"/>
    <w:rsid w:val="006F5CBC"/>
    <w:rsid w:val="006F6642"/>
    <w:rsid w:val="006F6EC0"/>
    <w:rsid w:val="006F71E2"/>
    <w:rsid w:val="006F743B"/>
    <w:rsid w:val="006F799C"/>
    <w:rsid w:val="006F79E9"/>
    <w:rsid w:val="007004A6"/>
    <w:rsid w:val="00700BB0"/>
    <w:rsid w:val="00700CAB"/>
    <w:rsid w:val="00701C9B"/>
    <w:rsid w:val="00702A95"/>
    <w:rsid w:val="00702C7A"/>
    <w:rsid w:val="00702EE0"/>
    <w:rsid w:val="0070327F"/>
    <w:rsid w:val="007039FB"/>
    <w:rsid w:val="0070420A"/>
    <w:rsid w:val="007043FE"/>
    <w:rsid w:val="0070481D"/>
    <w:rsid w:val="00704A91"/>
    <w:rsid w:val="00704A96"/>
    <w:rsid w:val="0070573B"/>
    <w:rsid w:val="00706777"/>
    <w:rsid w:val="00707169"/>
    <w:rsid w:val="00707204"/>
    <w:rsid w:val="00707F1B"/>
    <w:rsid w:val="00710161"/>
    <w:rsid w:val="007106E8"/>
    <w:rsid w:val="00710915"/>
    <w:rsid w:val="00711508"/>
    <w:rsid w:val="00711717"/>
    <w:rsid w:val="007117B7"/>
    <w:rsid w:val="00711CD7"/>
    <w:rsid w:val="00712423"/>
    <w:rsid w:val="00712709"/>
    <w:rsid w:val="00712D6C"/>
    <w:rsid w:val="00712EA9"/>
    <w:rsid w:val="00713554"/>
    <w:rsid w:val="00713D08"/>
    <w:rsid w:val="00713D4B"/>
    <w:rsid w:val="00713D64"/>
    <w:rsid w:val="007142D9"/>
    <w:rsid w:val="00714827"/>
    <w:rsid w:val="00715380"/>
    <w:rsid w:val="00716062"/>
    <w:rsid w:val="007162F2"/>
    <w:rsid w:val="00720621"/>
    <w:rsid w:val="007206C9"/>
    <w:rsid w:val="007207C7"/>
    <w:rsid w:val="007208F5"/>
    <w:rsid w:val="007219ED"/>
    <w:rsid w:val="00721E34"/>
    <w:rsid w:val="00722452"/>
    <w:rsid w:val="00722DB4"/>
    <w:rsid w:val="007230B4"/>
    <w:rsid w:val="00723CB6"/>
    <w:rsid w:val="00724139"/>
    <w:rsid w:val="00725B52"/>
    <w:rsid w:val="007263E8"/>
    <w:rsid w:val="00726BB7"/>
    <w:rsid w:val="00726E3A"/>
    <w:rsid w:val="007272B5"/>
    <w:rsid w:val="00730225"/>
    <w:rsid w:val="007309C9"/>
    <w:rsid w:val="0073195A"/>
    <w:rsid w:val="00732817"/>
    <w:rsid w:val="00732CF1"/>
    <w:rsid w:val="00732FDE"/>
    <w:rsid w:val="00733932"/>
    <w:rsid w:val="007344EC"/>
    <w:rsid w:val="00734D37"/>
    <w:rsid w:val="0073568E"/>
    <w:rsid w:val="007361F4"/>
    <w:rsid w:val="00736370"/>
    <w:rsid w:val="0073640B"/>
    <w:rsid w:val="00737397"/>
    <w:rsid w:val="007373C8"/>
    <w:rsid w:val="00737939"/>
    <w:rsid w:val="007400F7"/>
    <w:rsid w:val="00740951"/>
    <w:rsid w:val="00741289"/>
    <w:rsid w:val="00741B93"/>
    <w:rsid w:val="00741F36"/>
    <w:rsid w:val="0074286E"/>
    <w:rsid w:val="00742EB8"/>
    <w:rsid w:val="00743898"/>
    <w:rsid w:val="00743FF6"/>
    <w:rsid w:val="00744439"/>
    <w:rsid w:val="007446A1"/>
    <w:rsid w:val="00744760"/>
    <w:rsid w:val="00744A7E"/>
    <w:rsid w:val="00745C00"/>
    <w:rsid w:val="00747B51"/>
    <w:rsid w:val="007514BA"/>
    <w:rsid w:val="00752FB1"/>
    <w:rsid w:val="0075308C"/>
    <w:rsid w:val="007534C2"/>
    <w:rsid w:val="007537A0"/>
    <w:rsid w:val="00753CAE"/>
    <w:rsid w:val="00753D87"/>
    <w:rsid w:val="007541EF"/>
    <w:rsid w:val="00754BE5"/>
    <w:rsid w:val="007552B0"/>
    <w:rsid w:val="00755E6A"/>
    <w:rsid w:val="007566E0"/>
    <w:rsid w:val="007571C7"/>
    <w:rsid w:val="00757622"/>
    <w:rsid w:val="00757E80"/>
    <w:rsid w:val="00757FDB"/>
    <w:rsid w:val="00760FB0"/>
    <w:rsid w:val="00763E8B"/>
    <w:rsid w:val="00766453"/>
    <w:rsid w:val="00766EFA"/>
    <w:rsid w:val="007677AC"/>
    <w:rsid w:val="00770E46"/>
    <w:rsid w:val="00770E58"/>
    <w:rsid w:val="00770EA0"/>
    <w:rsid w:val="0077148B"/>
    <w:rsid w:val="00771850"/>
    <w:rsid w:val="00771D39"/>
    <w:rsid w:val="00772B74"/>
    <w:rsid w:val="00772BEA"/>
    <w:rsid w:val="0077372C"/>
    <w:rsid w:val="0077432C"/>
    <w:rsid w:val="00774663"/>
    <w:rsid w:val="00774E0A"/>
    <w:rsid w:val="00774ECF"/>
    <w:rsid w:val="00775370"/>
    <w:rsid w:val="007757C3"/>
    <w:rsid w:val="00775C2E"/>
    <w:rsid w:val="00775F18"/>
    <w:rsid w:val="0077687C"/>
    <w:rsid w:val="00776DD9"/>
    <w:rsid w:val="0077716A"/>
    <w:rsid w:val="00777236"/>
    <w:rsid w:val="007776C4"/>
    <w:rsid w:val="00777BA0"/>
    <w:rsid w:val="0078081C"/>
    <w:rsid w:val="007808E3"/>
    <w:rsid w:val="00780913"/>
    <w:rsid w:val="00780F5F"/>
    <w:rsid w:val="007812F0"/>
    <w:rsid w:val="00781535"/>
    <w:rsid w:val="00783987"/>
    <w:rsid w:val="0078686E"/>
    <w:rsid w:val="0078721E"/>
    <w:rsid w:val="007872AC"/>
    <w:rsid w:val="00787491"/>
    <w:rsid w:val="00787532"/>
    <w:rsid w:val="007876E3"/>
    <w:rsid w:val="00787BA3"/>
    <w:rsid w:val="00790236"/>
    <w:rsid w:val="007906BB"/>
    <w:rsid w:val="0079084A"/>
    <w:rsid w:val="00791DA9"/>
    <w:rsid w:val="007925AC"/>
    <w:rsid w:val="007926AE"/>
    <w:rsid w:val="007928DB"/>
    <w:rsid w:val="00793D0E"/>
    <w:rsid w:val="00793F2C"/>
    <w:rsid w:val="00794004"/>
    <w:rsid w:val="0079443F"/>
    <w:rsid w:val="00794756"/>
    <w:rsid w:val="00794BFF"/>
    <w:rsid w:val="00794D69"/>
    <w:rsid w:val="00794DFE"/>
    <w:rsid w:val="007957CE"/>
    <w:rsid w:val="00796A8B"/>
    <w:rsid w:val="00796D97"/>
    <w:rsid w:val="0079721E"/>
    <w:rsid w:val="007A0215"/>
    <w:rsid w:val="007A067A"/>
    <w:rsid w:val="007A0A83"/>
    <w:rsid w:val="007A0BBF"/>
    <w:rsid w:val="007A0FC0"/>
    <w:rsid w:val="007A25EB"/>
    <w:rsid w:val="007A29E1"/>
    <w:rsid w:val="007A4D9B"/>
    <w:rsid w:val="007A5073"/>
    <w:rsid w:val="007A58A6"/>
    <w:rsid w:val="007A5EA4"/>
    <w:rsid w:val="007A5FB9"/>
    <w:rsid w:val="007A63AE"/>
    <w:rsid w:val="007A6670"/>
    <w:rsid w:val="007A6C29"/>
    <w:rsid w:val="007A7671"/>
    <w:rsid w:val="007A7BDA"/>
    <w:rsid w:val="007B03D0"/>
    <w:rsid w:val="007B091E"/>
    <w:rsid w:val="007B0CE6"/>
    <w:rsid w:val="007B0EDD"/>
    <w:rsid w:val="007B1BD1"/>
    <w:rsid w:val="007B2DE0"/>
    <w:rsid w:val="007B326E"/>
    <w:rsid w:val="007B35BC"/>
    <w:rsid w:val="007B35CC"/>
    <w:rsid w:val="007B468A"/>
    <w:rsid w:val="007B552B"/>
    <w:rsid w:val="007B5BD3"/>
    <w:rsid w:val="007B6126"/>
    <w:rsid w:val="007B7313"/>
    <w:rsid w:val="007B75B9"/>
    <w:rsid w:val="007B7C19"/>
    <w:rsid w:val="007C187C"/>
    <w:rsid w:val="007C1DAE"/>
    <w:rsid w:val="007C1E13"/>
    <w:rsid w:val="007C1F93"/>
    <w:rsid w:val="007C226C"/>
    <w:rsid w:val="007C227C"/>
    <w:rsid w:val="007C2B8F"/>
    <w:rsid w:val="007C3E3F"/>
    <w:rsid w:val="007C5E12"/>
    <w:rsid w:val="007C5EAA"/>
    <w:rsid w:val="007C5ED8"/>
    <w:rsid w:val="007C5F64"/>
    <w:rsid w:val="007C6471"/>
    <w:rsid w:val="007C6968"/>
    <w:rsid w:val="007C70AB"/>
    <w:rsid w:val="007D07FA"/>
    <w:rsid w:val="007D08F1"/>
    <w:rsid w:val="007D11DF"/>
    <w:rsid w:val="007D1322"/>
    <w:rsid w:val="007D1793"/>
    <w:rsid w:val="007D1D1A"/>
    <w:rsid w:val="007D1D85"/>
    <w:rsid w:val="007D1F21"/>
    <w:rsid w:val="007D3615"/>
    <w:rsid w:val="007D3690"/>
    <w:rsid w:val="007D3A1B"/>
    <w:rsid w:val="007D3EBE"/>
    <w:rsid w:val="007D4236"/>
    <w:rsid w:val="007D4D67"/>
    <w:rsid w:val="007D5557"/>
    <w:rsid w:val="007D57C5"/>
    <w:rsid w:val="007D5941"/>
    <w:rsid w:val="007D6345"/>
    <w:rsid w:val="007D6793"/>
    <w:rsid w:val="007D6BCF"/>
    <w:rsid w:val="007D76CE"/>
    <w:rsid w:val="007D7A8B"/>
    <w:rsid w:val="007D7ABD"/>
    <w:rsid w:val="007D7EB3"/>
    <w:rsid w:val="007E0106"/>
    <w:rsid w:val="007E07EE"/>
    <w:rsid w:val="007E14FF"/>
    <w:rsid w:val="007E15A7"/>
    <w:rsid w:val="007E1A60"/>
    <w:rsid w:val="007E25A0"/>
    <w:rsid w:val="007E27CF"/>
    <w:rsid w:val="007E2B1F"/>
    <w:rsid w:val="007E3254"/>
    <w:rsid w:val="007E3976"/>
    <w:rsid w:val="007E400A"/>
    <w:rsid w:val="007E4224"/>
    <w:rsid w:val="007E42DC"/>
    <w:rsid w:val="007E55D7"/>
    <w:rsid w:val="007E680E"/>
    <w:rsid w:val="007E6AE4"/>
    <w:rsid w:val="007E6C43"/>
    <w:rsid w:val="007E7CA3"/>
    <w:rsid w:val="007E7DA2"/>
    <w:rsid w:val="007F0201"/>
    <w:rsid w:val="007F03B3"/>
    <w:rsid w:val="007F0654"/>
    <w:rsid w:val="007F17E2"/>
    <w:rsid w:val="007F1C16"/>
    <w:rsid w:val="007F2047"/>
    <w:rsid w:val="007F23DE"/>
    <w:rsid w:val="007F25F1"/>
    <w:rsid w:val="007F30D4"/>
    <w:rsid w:val="007F377E"/>
    <w:rsid w:val="007F3D65"/>
    <w:rsid w:val="007F48DF"/>
    <w:rsid w:val="007F4D9A"/>
    <w:rsid w:val="007F4FDB"/>
    <w:rsid w:val="007F514F"/>
    <w:rsid w:val="007F531A"/>
    <w:rsid w:val="007F5D4A"/>
    <w:rsid w:val="007F62AD"/>
    <w:rsid w:val="007F6BD8"/>
    <w:rsid w:val="007F7287"/>
    <w:rsid w:val="007F79FB"/>
    <w:rsid w:val="00800A8A"/>
    <w:rsid w:val="00800ADA"/>
    <w:rsid w:val="00801E54"/>
    <w:rsid w:val="00802212"/>
    <w:rsid w:val="008023AA"/>
    <w:rsid w:val="008031A1"/>
    <w:rsid w:val="0080328C"/>
    <w:rsid w:val="00803C02"/>
    <w:rsid w:val="00803E59"/>
    <w:rsid w:val="00804CD8"/>
    <w:rsid w:val="00810386"/>
    <w:rsid w:val="00810C34"/>
    <w:rsid w:val="00810E8E"/>
    <w:rsid w:val="0081160D"/>
    <w:rsid w:val="008116C1"/>
    <w:rsid w:val="0081172B"/>
    <w:rsid w:val="008131D8"/>
    <w:rsid w:val="00813291"/>
    <w:rsid w:val="00813572"/>
    <w:rsid w:val="008144FE"/>
    <w:rsid w:val="00814E1D"/>
    <w:rsid w:val="008152F5"/>
    <w:rsid w:val="008156B0"/>
    <w:rsid w:val="00815AF3"/>
    <w:rsid w:val="00815CE1"/>
    <w:rsid w:val="00816090"/>
    <w:rsid w:val="00816634"/>
    <w:rsid w:val="0081733A"/>
    <w:rsid w:val="00817FE9"/>
    <w:rsid w:val="00820510"/>
    <w:rsid w:val="0082051B"/>
    <w:rsid w:val="00820981"/>
    <w:rsid w:val="00821092"/>
    <w:rsid w:val="008215AC"/>
    <w:rsid w:val="00821FA1"/>
    <w:rsid w:val="008229D2"/>
    <w:rsid w:val="00822BD1"/>
    <w:rsid w:val="0082442B"/>
    <w:rsid w:val="00826417"/>
    <w:rsid w:val="008265EC"/>
    <w:rsid w:val="00826773"/>
    <w:rsid w:val="00827598"/>
    <w:rsid w:val="00830023"/>
    <w:rsid w:val="0083023B"/>
    <w:rsid w:val="008307B1"/>
    <w:rsid w:val="00830EEC"/>
    <w:rsid w:val="00831160"/>
    <w:rsid w:val="00831397"/>
    <w:rsid w:val="00831525"/>
    <w:rsid w:val="00831BD9"/>
    <w:rsid w:val="00832869"/>
    <w:rsid w:val="00832F62"/>
    <w:rsid w:val="00834C09"/>
    <w:rsid w:val="00834C35"/>
    <w:rsid w:val="00835345"/>
    <w:rsid w:val="00835F6D"/>
    <w:rsid w:val="0083699A"/>
    <w:rsid w:val="00836B90"/>
    <w:rsid w:val="0083720C"/>
    <w:rsid w:val="008376A7"/>
    <w:rsid w:val="00840450"/>
    <w:rsid w:val="00840B29"/>
    <w:rsid w:val="00840DC6"/>
    <w:rsid w:val="00841F1B"/>
    <w:rsid w:val="0084356A"/>
    <w:rsid w:val="00844D45"/>
    <w:rsid w:val="00844F9B"/>
    <w:rsid w:val="00845125"/>
    <w:rsid w:val="00845373"/>
    <w:rsid w:val="008457C9"/>
    <w:rsid w:val="008460DA"/>
    <w:rsid w:val="0084621A"/>
    <w:rsid w:val="008465E3"/>
    <w:rsid w:val="0084714C"/>
    <w:rsid w:val="00847AFF"/>
    <w:rsid w:val="00847F0A"/>
    <w:rsid w:val="008502C1"/>
    <w:rsid w:val="00850479"/>
    <w:rsid w:val="008507A7"/>
    <w:rsid w:val="00850856"/>
    <w:rsid w:val="008512C4"/>
    <w:rsid w:val="00851332"/>
    <w:rsid w:val="008514BE"/>
    <w:rsid w:val="00851EC4"/>
    <w:rsid w:val="0085305E"/>
    <w:rsid w:val="008535A1"/>
    <w:rsid w:val="0085394B"/>
    <w:rsid w:val="00854428"/>
    <w:rsid w:val="008544A2"/>
    <w:rsid w:val="008545B6"/>
    <w:rsid w:val="0085462B"/>
    <w:rsid w:val="00854BCC"/>
    <w:rsid w:val="00854F63"/>
    <w:rsid w:val="00854F96"/>
    <w:rsid w:val="00855246"/>
    <w:rsid w:val="00855620"/>
    <w:rsid w:val="00855C0D"/>
    <w:rsid w:val="00855D3A"/>
    <w:rsid w:val="008561BD"/>
    <w:rsid w:val="008562AD"/>
    <w:rsid w:val="008567FA"/>
    <w:rsid w:val="008568DC"/>
    <w:rsid w:val="00856BE9"/>
    <w:rsid w:val="00856C0A"/>
    <w:rsid w:val="00857877"/>
    <w:rsid w:val="00857BF9"/>
    <w:rsid w:val="00857ED3"/>
    <w:rsid w:val="00857F94"/>
    <w:rsid w:val="00860B3B"/>
    <w:rsid w:val="0086101C"/>
    <w:rsid w:val="008611B5"/>
    <w:rsid w:val="008613D9"/>
    <w:rsid w:val="0086245B"/>
    <w:rsid w:val="00862697"/>
    <w:rsid w:val="00862BA9"/>
    <w:rsid w:val="008639B1"/>
    <w:rsid w:val="00863ED5"/>
    <w:rsid w:val="00864362"/>
    <w:rsid w:val="00864D92"/>
    <w:rsid w:val="00865285"/>
    <w:rsid w:val="008652A1"/>
    <w:rsid w:val="008656ED"/>
    <w:rsid w:val="008659F7"/>
    <w:rsid w:val="00866292"/>
    <w:rsid w:val="00867342"/>
    <w:rsid w:val="008673B7"/>
    <w:rsid w:val="0086774B"/>
    <w:rsid w:val="00867B0E"/>
    <w:rsid w:val="00870022"/>
    <w:rsid w:val="0087019F"/>
    <w:rsid w:val="008707E9"/>
    <w:rsid w:val="00870FBA"/>
    <w:rsid w:val="00871CB3"/>
    <w:rsid w:val="008720C6"/>
    <w:rsid w:val="00872D98"/>
    <w:rsid w:val="00872F89"/>
    <w:rsid w:val="00873F9F"/>
    <w:rsid w:val="00874078"/>
    <w:rsid w:val="00874AC8"/>
    <w:rsid w:val="00875466"/>
    <w:rsid w:val="00875C65"/>
    <w:rsid w:val="00875D3D"/>
    <w:rsid w:val="00875E34"/>
    <w:rsid w:val="00876291"/>
    <w:rsid w:val="008768F3"/>
    <w:rsid w:val="00880B5A"/>
    <w:rsid w:val="008816C9"/>
    <w:rsid w:val="00881A90"/>
    <w:rsid w:val="008824E0"/>
    <w:rsid w:val="00882800"/>
    <w:rsid w:val="00882F50"/>
    <w:rsid w:val="0088488E"/>
    <w:rsid w:val="00884D1A"/>
    <w:rsid w:val="008860BE"/>
    <w:rsid w:val="0088699D"/>
    <w:rsid w:val="0088755B"/>
    <w:rsid w:val="008878E9"/>
    <w:rsid w:val="00887B06"/>
    <w:rsid w:val="00887B3E"/>
    <w:rsid w:val="00890784"/>
    <w:rsid w:val="00890B4D"/>
    <w:rsid w:val="00890B8A"/>
    <w:rsid w:val="00891BBC"/>
    <w:rsid w:val="00891C03"/>
    <w:rsid w:val="0089263F"/>
    <w:rsid w:val="00892CDC"/>
    <w:rsid w:val="00893647"/>
    <w:rsid w:val="0089434B"/>
    <w:rsid w:val="008945C1"/>
    <w:rsid w:val="008949F2"/>
    <w:rsid w:val="00895662"/>
    <w:rsid w:val="008966AD"/>
    <w:rsid w:val="008A08F4"/>
    <w:rsid w:val="008A0C4B"/>
    <w:rsid w:val="008A1444"/>
    <w:rsid w:val="008A1BDE"/>
    <w:rsid w:val="008A20E4"/>
    <w:rsid w:val="008A2C7A"/>
    <w:rsid w:val="008A3089"/>
    <w:rsid w:val="008A3562"/>
    <w:rsid w:val="008A3609"/>
    <w:rsid w:val="008A38C5"/>
    <w:rsid w:val="008A49F0"/>
    <w:rsid w:val="008A517D"/>
    <w:rsid w:val="008A54D6"/>
    <w:rsid w:val="008A5705"/>
    <w:rsid w:val="008A59A9"/>
    <w:rsid w:val="008A650A"/>
    <w:rsid w:val="008A6D4C"/>
    <w:rsid w:val="008A6DD4"/>
    <w:rsid w:val="008A71E0"/>
    <w:rsid w:val="008A7811"/>
    <w:rsid w:val="008B0197"/>
    <w:rsid w:val="008B099A"/>
    <w:rsid w:val="008B0B91"/>
    <w:rsid w:val="008B0F12"/>
    <w:rsid w:val="008B0F7E"/>
    <w:rsid w:val="008B198A"/>
    <w:rsid w:val="008B270B"/>
    <w:rsid w:val="008B2847"/>
    <w:rsid w:val="008B2DC4"/>
    <w:rsid w:val="008B2E37"/>
    <w:rsid w:val="008B300C"/>
    <w:rsid w:val="008B3061"/>
    <w:rsid w:val="008B4AFD"/>
    <w:rsid w:val="008B4B69"/>
    <w:rsid w:val="008B4F23"/>
    <w:rsid w:val="008B5389"/>
    <w:rsid w:val="008B6334"/>
    <w:rsid w:val="008B6DF2"/>
    <w:rsid w:val="008B7C11"/>
    <w:rsid w:val="008B7EF4"/>
    <w:rsid w:val="008C0618"/>
    <w:rsid w:val="008C0757"/>
    <w:rsid w:val="008C0B60"/>
    <w:rsid w:val="008C1376"/>
    <w:rsid w:val="008C2203"/>
    <w:rsid w:val="008C25FB"/>
    <w:rsid w:val="008C2F37"/>
    <w:rsid w:val="008C2FD7"/>
    <w:rsid w:val="008C3052"/>
    <w:rsid w:val="008C32DC"/>
    <w:rsid w:val="008C336E"/>
    <w:rsid w:val="008C616C"/>
    <w:rsid w:val="008C7783"/>
    <w:rsid w:val="008C7924"/>
    <w:rsid w:val="008C7B7E"/>
    <w:rsid w:val="008D0BC8"/>
    <w:rsid w:val="008D120E"/>
    <w:rsid w:val="008D1458"/>
    <w:rsid w:val="008D17C0"/>
    <w:rsid w:val="008D1A2B"/>
    <w:rsid w:val="008D2CCB"/>
    <w:rsid w:val="008D37D2"/>
    <w:rsid w:val="008D398D"/>
    <w:rsid w:val="008D4599"/>
    <w:rsid w:val="008D4957"/>
    <w:rsid w:val="008D67DF"/>
    <w:rsid w:val="008D6C5A"/>
    <w:rsid w:val="008D7787"/>
    <w:rsid w:val="008D78F0"/>
    <w:rsid w:val="008E0903"/>
    <w:rsid w:val="008E1C4B"/>
    <w:rsid w:val="008E1E7E"/>
    <w:rsid w:val="008E206F"/>
    <w:rsid w:val="008E2823"/>
    <w:rsid w:val="008E3325"/>
    <w:rsid w:val="008E3575"/>
    <w:rsid w:val="008E3641"/>
    <w:rsid w:val="008E435F"/>
    <w:rsid w:val="008E488F"/>
    <w:rsid w:val="008E4DFE"/>
    <w:rsid w:val="008E603F"/>
    <w:rsid w:val="008E694F"/>
    <w:rsid w:val="008E6B91"/>
    <w:rsid w:val="008E7471"/>
    <w:rsid w:val="008F01A8"/>
    <w:rsid w:val="008F0646"/>
    <w:rsid w:val="008F0BEA"/>
    <w:rsid w:val="008F1567"/>
    <w:rsid w:val="008F223B"/>
    <w:rsid w:val="008F2700"/>
    <w:rsid w:val="008F2816"/>
    <w:rsid w:val="008F285A"/>
    <w:rsid w:val="008F2DA6"/>
    <w:rsid w:val="008F47D6"/>
    <w:rsid w:val="008F592E"/>
    <w:rsid w:val="008F5E0C"/>
    <w:rsid w:val="008F629E"/>
    <w:rsid w:val="008F65C8"/>
    <w:rsid w:val="008F7BEA"/>
    <w:rsid w:val="008F7D9E"/>
    <w:rsid w:val="009008D9"/>
    <w:rsid w:val="00901438"/>
    <w:rsid w:val="0090156C"/>
    <w:rsid w:val="00901889"/>
    <w:rsid w:val="00902783"/>
    <w:rsid w:val="0090405A"/>
    <w:rsid w:val="00906EFD"/>
    <w:rsid w:val="0090716B"/>
    <w:rsid w:val="00907C1B"/>
    <w:rsid w:val="009107E6"/>
    <w:rsid w:val="00911010"/>
    <w:rsid w:val="00911171"/>
    <w:rsid w:val="0091190B"/>
    <w:rsid w:val="00911BFC"/>
    <w:rsid w:val="00911F0B"/>
    <w:rsid w:val="00912157"/>
    <w:rsid w:val="009133BC"/>
    <w:rsid w:val="00913759"/>
    <w:rsid w:val="00914D90"/>
    <w:rsid w:val="009152EC"/>
    <w:rsid w:val="009153EA"/>
    <w:rsid w:val="009164A1"/>
    <w:rsid w:val="00916D71"/>
    <w:rsid w:val="00917FA7"/>
    <w:rsid w:val="00920BB0"/>
    <w:rsid w:val="00922237"/>
    <w:rsid w:val="009224C3"/>
    <w:rsid w:val="009231F0"/>
    <w:rsid w:val="0092337A"/>
    <w:rsid w:val="009239C5"/>
    <w:rsid w:val="00924588"/>
    <w:rsid w:val="00924DB0"/>
    <w:rsid w:val="00924FBC"/>
    <w:rsid w:val="00925757"/>
    <w:rsid w:val="00925900"/>
    <w:rsid w:val="00925AB8"/>
    <w:rsid w:val="0092665F"/>
    <w:rsid w:val="00926B64"/>
    <w:rsid w:val="00927067"/>
    <w:rsid w:val="0093018D"/>
    <w:rsid w:val="00932CC7"/>
    <w:rsid w:val="00933BF8"/>
    <w:rsid w:val="00934333"/>
    <w:rsid w:val="00934EA9"/>
    <w:rsid w:val="00934EF7"/>
    <w:rsid w:val="00935444"/>
    <w:rsid w:val="0093590E"/>
    <w:rsid w:val="00936421"/>
    <w:rsid w:val="00936CDA"/>
    <w:rsid w:val="00936E85"/>
    <w:rsid w:val="009372F4"/>
    <w:rsid w:val="0093780F"/>
    <w:rsid w:val="00940224"/>
    <w:rsid w:val="009406BE"/>
    <w:rsid w:val="00941075"/>
    <w:rsid w:val="00941121"/>
    <w:rsid w:val="00941408"/>
    <w:rsid w:val="0094168C"/>
    <w:rsid w:val="009424E0"/>
    <w:rsid w:val="00942691"/>
    <w:rsid w:val="00943476"/>
    <w:rsid w:val="00944D59"/>
    <w:rsid w:val="00944EF7"/>
    <w:rsid w:val="00945B4B"/>
    <w:rsid w:val="00946019"/>
    <w:rsid w:val="009466D5"/>
    <w:rsid w:val="009468A3"/>
    <w:rsid w:val="0094695F"/>
    <w:rsid w:val="00946C6D"/>
    <w:rsid w:val="00946CCE"/>
    <w:rsid w:val="00947341"/>
    <w:rsid w:val="00951530"/>
    <w:rsid w:val="00951EA4"/>
    <w:rsid w:val="00952450"/>
    <w:rsid w:val="00953326"/>
    <w:rsid w:val="00954500"/>
    <w:rsid w:val="00954B80"/>
    <w:rsid w:val="00954C34"/>
    <w:rsid w:val="00954FE9"/>
    <w:rsid w:val="00955EAA"/>
    <w:rsid w:val="0095638C"/>
    <w:rsid w:val="00956A8B"/>
    <w:rsid w:val="00957154"/>
    <w:rsid w:val="0095762F"/>
    <w:rsid w:val="009604FC"/>
    <w:rsid w:val="0096060F"/>
    <w:rsid w:val="00960F19"/>
    <w:rsid w:val="0096100D"/>
    <w:rsid w:val="00961D86"/>
    <w:rsid w:val="00962633"/>
    <w:rsid w:val="00962BBA"/>
    <w:rsid w:val="00962DDB"/>
    <w:rsid w:val="00963169"/>
    <w:rsid w:val="00964523"/>
    <w:rsid w:val="00964F0E"/>
    <w:rsid w:val="009653C7"/>
    <w:rsid w:val="0096547A"/>
    <w:rsid w:val="00965864"/>
    <w:rsid w:val="0096598A"/>
    <w:rsid w:val="009667D8"/>
    <w:rsid w:val="00966FC6"/>
    <w:rsid w:val="009670FA"/>
    <w:rsid w:val="00967115"/>
    <w:rsid w:val="009675BC"/>
    <w:rsid w:val="00967FC0"/>
    <w:rsid w:val="0097042E"/>
    <w:rsid w:val="00970CBC"/>
    <w:rsid w:val="0097103B"/>
    <w:rsid w:val="009710BD"/>
    <w:rsid w:val="00971BEE"/>
    <w:rsid w:val="00972215"/>
    <w:rsid w:val="009730AE"/>
    <w:rsid w:val="00975140"/>
    <w:rsid w:val="00975338"/>
    <w:rsid w:val="009753BC"/>
    <w:rsid w:val="0097577E"/>
    <w:rsid w:val="00975E40"/>
    <w:rsid w:val="0097604F"/>
    <w:rsid w:val="0097622C"/>
    <w:rsid w:val="009765C5"/>
    <w:rsid w:val="00976E4F"/>
    <w:rsid w:val="0097759C"/>
    <w:rsid w:val="009778AA"/>
    <w:rsid w:val="00977AFA"/>
    <w:rsid w:val="00977ED8"/>
    <w:rsid w:val="009804D1"/>
    <w:rsid w:val="00980818"/>
    <w:rsid w:val="00982693"/>
    <w:rsid w:val="0098271F"/>
    <w:rsid w:val="0098277E"/>
    <w:rsid w:val="0098281B"/>
    <w:rsid w:val="00983938"/>
    <w:rsid w:val="00983FC0"/>
    <w:rsid w:val="009849BC"/>
    <w:rsid w:val="00984B56"/>
    <w:rsid w:val="0098500F"/>
    <w:rsid w:val="009855D2"/>
    <w:rsid w:val="009856C7"/>
    <w:rsid w:val="0098591D"/>
    <w:rsid w:val="00985935"/>
    <w:rsid w:val="009861F9"/>
    <w:rsid w:val="00986767"/>
    <w:rsid w:val="0098693F"/>
    <w:rsid w:val="009869B2"/>
    <w:rsid w:val="00986B3B"/>
    <w:rsid w:val="00986D95"/>
    <w:rsid w:val="00987208"/>
    <w:rsid w:val="009905D7"/>
    <w:rsid w:val="009908EA"/>
    <w:rsid w:val="00990F39"/>
    <w:rsid w:val="009912DA"/>
    <w:rsid w:val="00992C59"/>
    <w:rsid w:val="00993965"/>
    <w:rsid w:val="00993F92"/>
    <w:rsid w:val="00995596"/>
    <w:rsid w:val="00995656"/>
    <w:rsid w:val="009963CB"/>
    <w:rsid w:val="00996679"/>
    <w:rsid w:val="00997307"/>
    <w:rsid w:val="009A04EB"/>
    <w:rsid w:val="009A0FB8"/>
    <w:rsid w:val="009A1AD9"/>
    <w:rsid w:val="009A3F51"/>
    <w:rsid w:val="009A5472"/>
    <w:rsid w:val="009A55AB"/>
    <w:rsid w:val="009A55C0"/>
    <w:rsid w:val="009A5AEC"/>
    <w:rsid w:val="009A63DF"/>
    <w:rsid w:val="009A6AEC"/>
    <w:rsid w:val="009A793F"/>
    <w:rsid w:val="009A7A5C"/>
    <w:rsid w:val="009A7BB4"/>
    <w:rsid w:val="009B0165"/>
    <w:rsid w:val="009B096F"/>
    <w:rsid w:val="009B0B1D"/>
    <w:rsid w:val="009B1374"/>
    <w:rsid w:val="009B149D"/>
    <w:rsid w:val="009B1B7D"/>
    <w:rsid w:val="009B1CE2"/>
    <w:rsid w:val="009B2439"/>
    <w:rsid w:val="009B246B"/>
    <w:rsid w:val="009B2980"/>
    <w:rsid w:val="009B2C25"/>
    <w:rsid w:val="009B2C5A"/>
    <w:rsid w:val="009B2E09"/>
    <w:rsid w:val="009B2EA1"/>
    <w:rsid w:val="009B3DA6"/>
    <w:rsid w:val="009B48E6"/>
    <w:rsid w:val="009B4EA8"/>
    <w:rsid w:val="009B52AD"/>
    <w:rsid w:val="009B5A2E"/>
    <w:rsid w:val="009B5BC0"/>
    <w:rsid w:val="009B5EF1"/>
    <w:rsid w:val="009B6A49"/>
    <w:rsid w:val="009B703F"/>
    <w:rsid w:val="009B72D3"/>
    <w:rsid w:val="009B7665"/>
    <w:rsid w:val="009B7BC5"/>
    <w:rsid w:val="009B7C1E"/>
    <w:rsid w:val="009B7EC4"/>
    <w:rsid w:val="009C0ACB"/>
    <w:rsid w:val="009C0ADD"/>
    <w:rsid w:val="009C0BE1"/>
    <w:rsid w:val="009C1902"/>
    <w:rsid w:val="009C1A41"/>
    <w:rsid w:val="009C1AB1"/>
    <w:rsid w:val="009C1FF8"/>
    <w:rsid w:val="009C209B"/>
    <w:rsid w:val="009C29B8"/>
    <w:rsid w:val="009C2A0C"/>
    <w:rsid w:val="009C31E5"/>
    <w:rsid w:val="009C3AAE"/>
    <w:rsid w:val="009C43E7"/>
    <w:rsid w:val="009C5140"/>
    <w:rsid w:val="009C52C4"/>
    <w:rsid w:val="009C536D"/>
    <w:rsid w:val="009C5A61"/>
    <w:rsid w:val="009C5A64"/>
    <w:rsid w:val="009C5B83"/>
    <w:rsid w:val="009C5DDD"/>
    <w:rsid w:val="009C6999"/>
    <w:rsid w:val="009C6F6D"/>
    <w:rsid w:val="009C747E"/>
    <w:rsid w:val="009C7727"/>
    <w:rsid w:val="009D0836"/>
    <w:rsid w:val="009D0CEB"/>
    <w:rsid w:val="009D195C"/>
    <w:rsid w:val="009D271C"/>
    <w:rsid w:val="009D2BA6"/>
    <w:rsid w:val="009D3556"/>
    <w:rsid w:val="009D35E1"/>
    <w:rsid w:val="009D3E2E"/>
    <w:rsid w:val="009D3F13"/>
    <w:rsid w:val="009D4686"/>
    <w:rsid w:val="009D49E5"/>
    <w:rsid w:val="009D5037"/>
    <w:rsid w:val="009D5FA0"/>
    <w:rsid w:val="009D6011"/>
    <w:rsid w:val="009D60E1"/>
    <w:rsid w:val="009D63AA"/>
    <w:rsid w:val="009D63B9"/>
    <w:rsid w:val="009D663F"/>
    <w:rsid w:val="009D6A79"/>
    <w:rsid w:val="009D6DB1"/>
    <w:rsid w:val="009D7279"/>
    <w:rsid w:val="009D7647"/>
    <w:rsid w:val="009E0406"/>
    <w:rsid w:val="009E0B73"/>
    <w:rsid w:val="009E0E9C"/>
    <w:rsid w:val="009E0FD1"/>
    <w:rsid w:val="009E126C"/>
    <w:rsid w:val="009E1E7D"/>
    <w:rsid w:val="009E20EF"/>
    <w:rsid w:val="009E210B"/>
    <w:rsid w:val="009E2401"/>
    <w:rsid w:val="009E2A18"/>
    <w:rsid w:val="009E347C"/>
    <w:rsid w:val="009E3E07"/>
    <w:rsid w:val="009E4742"/>
    <w:rsid w:val="009E477A"/>
    <w:rsid w:val="009E51A6"/>
    <w:rsid w:val="009E579E"/>
    <w:rsid w:val="009E5EC8"/>
    <w:rsid w:val="009E5F45"/>
    <w:rsid w:val="009E6036"/>
    <w:rsid w:val="009E6351"/>
    <w:rsid w:val="009E66AF"/>
    <w:rsid w:val="009E7378"/>
    <w:rsid w:val="009F0678"/>
    <w:rsid w:val="009F085C"/>
    <w:rsid w:val="009F1D08"/>
    <w:rsid w:val="009F2530"/>
    <w:rsid w:val="009F2772"/>
    <w:rsid w:val="009F2F1B"/>
    <w:rsid w:val="009F32D2"/>
    <w:rsid w:val="009F3519"/>
    <w:rsid w:val="009F3590"/>
    <w:rsid w:val="009F362A"/>
    <w:rsid w:val="009F3A8B"/>
    <w:rsid w:val="009F3F71"/>
    <w:rsid w:val="009F4212"/>
    <w:rsid w:val="009F4A02"/>
    <w:rsid w:val="009F5CB7"/>
    <w:rsid w:val="009F7187"/>
    <w:rsid w:val="009F72C6"/>
    <w:rsid w:val="009F799E"/>
    <w:rsid w:val="009F7A44"/>
    <w:rsid w:val="009F7FA2"/>
    <w:rsid w:val="00A0019B"/>
    <w:rsid w:val="00A00858"/>
    <w:rsid w:val="00A010F7"/>
    <w:rsid w:val="00A01208"/>
    <w:rsid w:val="00A018EC"/>
    <w:rsid w:val="00A01AA2"/>
    <w:rsid w:val="00A01CA3"/>
    <w:rsid w:val="00A02D34"/>
    <w:rsid w:val="00A03716"/>
    <w:rsid w:val="00A03E85"/>
    <w:rsid w:val="00A04247"/>
    <w:rsid w:val="00A05E80"/>
    <w:rsid w:val="00A0623B"/>
    <w:rsid w:val="00A07162"/>
    <w:rsid w:val="00A077CF"/>
    <w:rsid w:val="00A07BC1"/>
    <w:rsid w:val="00A1033E"/>
    <w:rsid w:val="00A109CE"/>
    <w:rsid w:val="00A111FD"/>
    <w:rsid w:val="00A11412"/>
    <w:rsid w:val="00A12A10"/>
    <w:rsid w:val="00A12DFE"/>
    <w:rsid w:val="00A1362D"/>
    <w:rsid w:val="00A14C5C"/>
    <w:rsid w:val="00A14D15"/>
    <w:rsid w:val="00A15283"/>
    <w:rsid w:val="00A15C0A"/>
    <w:rsid w:val="00A17D22"/>
    <w:rsid w:val="00A20366"/>
    <w:rsid w:val="00A21007"/>
    <w:rsid w:val="00A21CC9"/>
    <w:rsid w:val="00A221B6"/>
    <w:rsid w:val="00A23A26"/>
    <w:rsid w:val="00A2436A"/>
    <w:rsid w:val="00A24C34"/>
    <w:rsid w:val="00A25D62"/>
    <w:rsid w:val="00A2613E"/>
    <w:rsid w:val="00A27B83"/>
    <w:rsid w:val="00A300DF"/>
    <w:rsid w:val="00A30177"/>
    <w:rsid w:val="00A30516"/>
    <w:rsid w:val="00A32087"/>
    <w:rsid w:val="00A32377"/>
    <w:rsid w:val="00A33A0F"/>
    <w:rsid w:val="00A33E40"/>
    <w:rsid w:val="00A34B8F"/>
    <w:rsid w:val="00A368D5"/>
    <w:rsid w:val="00A36A70"/>
    <w:rsid w:val="00A377CB"/>
    <w:rsid w:val="00A37CB6"/>
    <w:rsid w:val="00A37EE2"/>
    <w:rsid w:val="00A40107"/>
    <w:rsid w:val="00A40124"/>
    <w:rsid w:val="00A40352"/>
    <w:rsid w:val="00A410A3"/>
    <w:rsid w:val="00A4179E"/>
    <w:rsid w:val="00A41EB1"/>
    <w:rsid w:val="00A42226"/>
    <w:rsid w:val="00A426A2"/>
    <w:rsid w:val="00A440D0"/>
    <w:rsid w:val="00A441BA"/>
    <w:rsid w:val="00A446B0"/>
    <w:rsid w:val="00A45210"/>
    <w:rsid w:val="00A4601F"/>
    <w:rsid w:val="00A46740"/>
    <w:rsid w:val="00A46DF2"/>
    <w:rsid w:val="00A47974"/>
    <w:rsid w:val="00A47E41"/>
    <w:rsid w:val="00A501D0"/>
    <w:rsid w:val="00A51AE3"/>
    <w:rsid w:val="00A5264A"/>
    <w:rsid w:val="00A52654"/>
    <w:rsid w:val="00A5313B"/>
    <w:rsid w:val="00A53354"/>
    <w:rsid w:val="00A53781"/>
    <w:rsid w:val="00A54426"/>
    <w:rsid w:val="00A5474F"/>
    <w:rsid w:val="00A55804"/>
    <w:rsid w:val="00A563D9"/>
    <w:rsid w:val="00A564EC"/>
    <w:rsid w:val="00A568E8"/>
    <w:rsid w:val="00A56EFC"/>
    <w:rsid w:val="00A570A0"/>
    <w:rsid w:val="00A57617"/>
    <w:rsid w:val="00A57E31"/>
    <w:rsid w:val="00A57E32"/>
    <w:rsid w:val="00A57FDD"/>
    <w:rsid w:val="00A6013F"/>
    <w:rsid w:val="00A60619"/>
    <w:rsid w:val="00A612AD"/>
    <w:rsid w:val="00A618E1"/>
    <w:rsid w:val="00A61D37"/>
    <w:rsid w:val="00A62A2C"/>
    <w:rsid w:val="00A63BAB"/>
    <w:rsid w:val="00A63D8C"/>
    <w:rsid w:val="00A645E4"/>
    <w:rsid w:val="00A6480F"/>
    <w:rsid w:val="00A64D08"/>
    <w:rsid w:val="00A65576"/>
    <w:rsid w:val="00A655BC"/>
    <w:rsid w:val="00A66A87"/>
    <w:rsid w:val="00A66DDC"/>
    <w:rsid w:val="00A6737F"/>
    <w:rsid w:val="00A700D9"/>
    <w:rsid w:val="00A7054A"/>
    <w:rsid w:val="00A70FB0"/>
    <w:rsid w:val="00A710F8"/>
    <w:rsid w:val="00A713A4"/>
    <w:rsid w:val="00A71532"/>
    <w:rsid w:val="00A7246B"/>
    <w:rsid w:val="00A72520"/>
    <w:rsid w:val="00A72CB0"/>
    <w:rsid w:val="00A72FF7"/>
    <w:rsid w:val="00A73572"/>
    <w:rsid w:val="00A739FB"/>
    <w:rsid w:val="00A73A92"/>
    <w:rsid w:val="00A73FA0"/>
    <w:rsid w:val="00A74562"/>
    <w:rsid w:val="00A74DEF"/>
    <w:rsid w:val="00A74E36"/>
    <w:rsid w:val="00A74EFB"/>
    <w:rsid w:val="00A7503D"/>
    <w:rsid w:val="00A75610"/>
    <w:rsid w:val="00A76D78"/>
    <w:rsid w:val="00A76E90"/>
    <w:rsid w:val="00A76F0E"/>
    <w:rsid w:val="00A777AC"/>
    <w:rsid w:val="00A7780A"/>
    <w:rsid w:val="00A81659"/>
    <w:rsid w:val="00A8195C"/>
    <w:rsid w:val="00A822FF"/>
    <w:rsid w:val="00A82698"/>
    <w:rsid w:val="00A8324E"/>
    <w:rsid w:val="00A844C4"/>
    <w:rsid w:val="00A84574"/>
    <w:rsid w:val="00A84991"/>
    <w:rsid w:val="00A85051"/>
    <w:rsid w:val="00A8688B"/>
    <w:rsid w:val="00A86E4E"/>
    <w:rsid w:val="00A871B9"/>
    <w:rsid w:val="00A876C7"/>
    <w:rsid w:val="00A877D5"/>
    <w:rsid w:val="00A90183"/>
    <w:rsid w:val="00A903A2"/>
    <w:rsid w:val="00A9078C"/>
    <w:rsid w:val="00A910EA"/>
    <w:rsid w:val="00A916EF"/>
    <w:rsid w:val="00A918A5"/>
    <w:rsid w:val="00A919E0"/>
    <w:rsid w:val="00A91A9F"/>
    <w:rsid w:val="00A91DB3"/>
    <w:rsid w:val="00A91E9C"/>
    <w:rsid w:val="00A923B9"/>
    <w:rsid w:val="00A92755"/>
    <w:rsid w:val="00A92C38"/>
    <w:rsid w:val="00A93A47"/>
    <w:rsid w:val="00A942C1"/>
    <w:rsid w:val="00A942ED"/>
    <w:rsid w:val="00A9430C"/>
    <w:rsid w:val="00A970D4"/>
    <w:rsid w:val="00A9797E"/>
    <w:rsid w:val="00A97994"/>
    <w:rsid w:val="00AA0732"/>
    <w:rsid w:val="00AA0B53"/>
    <w:rsid w:val="00AA199A"/>
    <w:rsid w:val="00AA1D38"/>
    <w:rsid w:val="00AA2052"/>
    <w:rsid w:val="00AA28AB"/>
    <w:rsid w:val="00AA3021"/>
    <w:rsid w:val="00AA33FF"/>
    <w:rsid w:val="00AA3AFF"/>
    <w:rsid w:val="00AA6024"/>
    <w:rsid w:val="00AA6851"/>
    <w:rsid w:val="00AA7253"/>
    <w:rsid w:val="00AA7B8A"/>
    <w:rsid w:val="00AA7E5D"/>
    <w:rsid w:val="00AB024A"/>
    <w:rsid w:val="00AB0311"/>
    <w:rsid w:val="00AB1309"/>
    <w:rsid w:val="00AB160D"/>
    <w:rsid w:val="00AB18F5"/>
    <w:rsid w:val="00AB1AD0"/>
    <w:rsid w:val="00AB1F3D"/>
    <w:rsid w:val="00AB333A"/>
    <w:rsid w:val="00AB352D"/>
    <w:rsid w:val="00AB3AC9"/>
    <w:rsid w:val="00AB49F7"/>
    <w:rsid w:val="00AB4EB3"/>
    <w:rsid w:val="00AB53DA"/>
    <w:rsid w:val="00AB5988"/>
    <w:rsid w:val="00AB684B"/>
    <w:rsid w:val="00AB68A9"/>
    <w:rsid w:val="00AB6ACB"/>
    <w:rsid w:val="00AB6B2A"/>
    <w:rsid w:val="00AB6FE9"/>
    <w:rsid w:val="00AB786E"/>
    <w:rsid w:val="00AB7C26"/>
    <w:rsid w:val="00AB7C5E"/>
    <w:rsid w:val="00AC0681"/>
    <w:rsid w:val="00AC0AC5"/>
    <w:rsid w:val="00AC0E0F"/>
    <w:rsid w:val="00AC1C88"/>
    <w:rsid w:val="00AC1FD4"/>
    <w:rsid w:val="00AC2682"/>
    <w:rsid w:val="00AC47A5"/>
    <w:rsid w:val="00AC4D60"/>
    <w:rsid w:val="00AC4D89"/>
    <w:rsid w:val="00AC6161"/>
    <w:rsid w:val="00AC6EF6"/>
    <w:rsid w:val="00AC7288"/>
    <w:rsid w:val="00AC7447"/>
    <w:rsid w:val="00AD0513"/>
    <w:rsid w:val="00AD0A4C"/>
    <w:rsid w:val="00AD11FB"/>
    <w:rsid w:val="00AD124A"/>
    <w:rsid w:val="00AD1884"/>
    <w:rsid w:val="00AD1A52"/>
    <w:rsid w:val="00AD1B2F"/>
    <w:rsid w:val="00AD208F"/>
    <w:rsid w:val="00AD232A"/>
    <w:rsid w:val="00AD2695"/>
    <w:rsid w:val="00AD26D7"/>
    <w:rsid w:val="00AD27F7"/>
    <w:rsid w:val="00AD2865"/>
    <w:rsid w:val="00AD2912"/>
    <w:rsid w:val="00AD2B1A"/>
    <w:rsid w:val="00AD3116"/>
    <w:rsid w:val="00AD3DA4"/>
    <w:rsid w:val="00AD40FA"/>
    <w:rsid w:val="00AD499E"/>
    <w:rsid w:val="00AD4BA7"/>
    <w:rsid w:val="00AD5421"/>
    <w:rsid w:val="00AD5AD1"/>
    <w:rsid w:val="00AD6115"/>
    <w:rsid w:val="00AD69EB"/>
    <w:rsid w:val="00AD6D5C"/>
    <w:rsid w:val="00AE19ED"/>
    <w:rsid w:val="00AE2D5F"/>
    <w:rsid w:val="00AE3384"/>
    <w:rsid w:val="00AE3579"/>
    <w:rsid w:val="00AE3A02"/>
    <w:rsid w:val="00AE4436"/>
    <w:rsid w:val="00AE5044"/>
    <w:rsid w:val="00AE50A4"/>
    <w:rsid w:val="00AE53EB"/>
    <w:rsid w:val="00AE5696"/>
    <w:rsid w:val="00AE5816"/>
    <w:rsid w:val="00AE5F3F"/>
    <w:rsid w:val="00AE64FE"/>
    <w:rsid w:val="00AE7157"/>
    <w:rsid w:val="00AE7C65"/>
    <w:rsid w:val="00AE7E90"/>
    <w:rsid w:val="00AF0636"/>
    <w:rsid w:val="00AF085A"/>
    <w:rsid w:val="00AF0E75"/>
    <w:rsid w:val="00AF0E88"/>
    <w:rsid w:val="00AF13E8"/>
    <w:rsid w:val="00AF1AFF"/>
    <w:rsid w:val="00AF1E8D"/>
    <w:rsid w:val="00AF2280"/>
    <w:rsid w:val="00AF3196"/>
    <w:rsid w:val="00AF3760"/>
    <w:rsid w:val="00AF427D"/>
    <w:rsid w:val="00AF4833"/>
    <w:rsid w:val="00AF4843"/>
    <w:rsid w:val="00AF54FA"/>
    <w:rsid w:val="00AF558B"/>
    <w:rsid w:val="00AF5627"/>
    <w:rsid w:val="00AF58FC"/>
    <w:rsid w:val="00AF5FEB"/>
    <w:rsid w:val="00AF618E"/>
    <w:rsid w:val="00AF6FCB"/>
    <w:rsid w:val="00AF732A"/>
    <w:rsid w:val="00AF76C7"/>
    <w:rsid w:val="00B002FE"/>
    <w:rsid w:val="00B01171"/>
    <w:rsid w:val="00B01871"/>
    <w:rsid w:val="00B03138"/>
    <w:rsid w:val="00B03A2C"/>
    <w:rsid w:val="00B03A9C"/>
    <w:rsid w:val="00B03DE9"/>
    <w:rsid w:val="00B03E9A"/>
    <w:rsid w:val="00B040F9"/>
    <w:rsid w:val="00B04304"/>
    <w:rsid w:val="00B04A31"/>
    <w:rsid w:val="00B056FF"/>
    <w:rsid w:val="00B05AD3"/>
    <w:rsid w:val="00B05F17"/>
    <w:rsid w:val="00B061BD"/>
    <w:rsid w:val="00B06428"/>
    <w:rsid w:val="00B065EB"/>
    <w:rsid w:val="00B06E80"/>
    <w:rsid w:val="00B07796"/>
    <w:rsid w:val="00B079AB"/>
    <w:rsid w:val="00B07FDA"/>
    <w:rsid w:val="00B102E0"/>
    <w:rsid w:val="00B11B37"/>
    <w:rsid w:val="00B12036"/>
    <w:rsid w:val="00B128CB"/>
    <w:rsid w:val="00B134CA"/>
    <w:rsid w:val="00B138C5"/>
    <w:rsid w:val="00B13DAB"/>
    <w:rsid w:val="00B140EE"/>
    <w:rsid w:val="00B1456E"/>
    <w:rsid w:val="00B146DA"/>
    <w:rsid w:val="00B14876"/>
    <w:rsid w:val="00B14E54"/>
    <w:rsid w:val="00B151AA"/>
    <w:rsid w:val="00B159A3"/>
    <w:rsid w:val="00B16332"/>
    <w:rsid w:val="00B17753"/>
    <w:rsid w:val="00B21460"/>
    <w:rsid w:val="00B218BE"/>
    <w:rsid w:val="00B21CE9"/>
    <w:rsid w:val="00B21EE6"/>
    <w:rsid w:val="00B21F2E"/>
    <w:rsid w:val="00B21F73"/>
    <w:rsid w:val="00B223EB"/>
    <w:rsid w:val="00B23093"/>
    <w:rsid w:val="00B230D6"/>
    <w:rsid w:val="00B233ED"/>
    <w:rsid w:val="00B238A6"/>
    <w:rsid w:val="00B23DE9"/>
    <w:rsid w:val="00B23DFB"/>
    <w:rsid w:val="00B2432A"/>
    <w:rsid w:val="00B24FF3"/>
    <w:rsid w:val="00B257C3"/>
    <w:rsid w:val="00B27271"/>
    <w:rsid w:val="00B30456"/>
    <w:rsid w:val="00B308D2"/>
    <w:rsid w:val="00B30E1F"/>
    <w:rsid w:val="00B31509"/>
    <w:rsid w:val="00B3154C"/>
    <w:rsid w:val="00B326F5"/>
    <w:rsid w:val="00B33C5B"/>
    <w:rsid w:val="00B3407F"/>
    <w:rsid w:val="00B36343"/>
    <w:rsid w:val="00B3653C"/>
    <w:rsid w:val="00B36628"/>
    <w:rsid w:val="00B37DEC"/>
    <w:rsid w:val="00B40558"/>
    <w:rsid w:val="00B40F00"/>
    <w:rsid w:val="00B41969"/>
    <w:rsid w:val="00B41A01"/>
    <w:rsid w:val="00B41E29"/>
    <w:rsid w:val="00B421E6"/>
    <w:rsid w:val="00B42437"/>
    <w:rsid w:val="00B428CE"/>
    <w:rsid w:val="00B437A7"/>
    <w:rsid w:val="00B43CA3"/>
    <w:rsid w:val="00B44BE3"/>
    <w:rsid w:val="00B44E1C"/>
    <w:rsid w:val="00B451B7"/>
    <w:rsid w:val="00B451B8"/>
    <w:rsid w:val="00B453A1"/>
    <w:rsid w:val="00B455C1"/>
    <w:rsid w:val="00B4619F"/>
    <w:rsid w:val="00B464FC"/>
    <w:rsid w:val="00B466AD"/>
    <w:rsid w:val="00B471DC"/>
    <w:rsid w:val="00B474F0"/>
    <w:rsid w:val="00B47C5D"/>
    <w:rsid w:val="00B51046"/>
    <w:rsid w:val="00B511F6"/>
    <w:rsid w:val="00B515FB"/>
    <w:rsid w:val="00B51680"/>
    <w:rsid w:val="00B5196A"/>
    <w:rsid w:val="00B51DB4"/>
    <w:rsid w:val="00B52343"/>
    <w:rsid w:val="00B53440"/>
    <w:rsid w:val="00B53F7C"/>
    <w:rsid w:val="00B543B5"/>
    <w:rsid w:val="00B54455"/>
    <w:rsid w:val="00B54857"/>
    <w:rsid w:val="00B54C69"/>
    <w:rsid w:val="00B54E67"/>
    <w:rsid w:val="00B55A7E"/>
    <w:rsid w:val="00B55D38"/>
    <w:rsid w:val="00B55FCD"/>
    <w:rsid w:val="00B5614E"/>
    <w:rsid w:val="00B56EDC"/>
    <w:rsid w:val="00B570BC"/>
    <w:rsid w:val="00B57EDB"/>
    <w:rsid w:val="00B60316"/>
    <w:rsid w:val="00B6061C"/>
    <w:rsid w:val="00B60A07"/>
    <w:rsid w:val="00B611AB"/>
    <w:rsid w:val="00B61318"/>
    <w:rsid w:val="00B62127"/>
    <w:rsid w:val="00B626EE"/>
    <w:rsid w:val="00B62AA6"/>
    <w:rsid w:val="00B62BF3"/>
    <w:rsid w:val="00B635F9"/>
    <w:rsid w:val="00B63817"/>
    <w:rsid w:val="00B63B13"/>
    <w:rsid w:val="00B649C7"/>
    <w:rsid w:val="00B64B54"/>
    <w:rsid w:val="00B65655"/>
    <w:rsid w:val="00B659F1"/>
    <w:rsid w:val="00B66397"/>
    <w:rsid w:val="00B66C71"/>
    <w:rsid w:val="00B66E64"/>
    <w:rsid w:val="00B67F0E"/>
    <w:rsid w:val="00B70A4C"/>
    <w:rsid w:val="00B7122F"/>
    <w:rsid w:val="00B714CC"/>
    <w:rsid w:val="00B72166"/>
    <w:rsid w:val="00B7289C"/>
    <w:rsid w:val="00B73586"/>
    <w:rsid w:val="00B736E9"/>
    <w:rsid w:val="00B73C59"/>
    <w:rsid w:val="00B73D5C"/>
    <w:rsid w:val="00B74533"/>
    <w:rsid w:val="00B746D6"/>
    <w:rsid w:val="00B7588C"/>
    <w:rsid w:val="00B76205"/>
    <w:rsid w:val="00B7626A"/>
    <w:rsid w:val="00B76379"/>
    <w:rsid w:val="00B7683C"/>
    <w:rsid w:val="00B776E0"/>
    <w:rsid w:val="00B8058E"/>
    <w:rsid w:val="00B80EFB"/>
    <w:rsid w:val="00B8159E"/>
    <w:rsid w:val="00B81B14"/>
    <w:rsid w:val="00B81B56"/>
    <w:rsid w:val="00B8257D"/>
    <w:rsid w:val="00B83A86"/>
    <w:rsid w:val="00B852CB"/>
    <w:rsid w:val="00B85624"/>
    <w:rsid w:val="00B85F87"/>
    <w:rsid w:val="00B85F98"/>
    <w:rsid w:val="00B85FA2"/>
    <w:rsid w:val="00B86430"/>
    <w:rsid w:val="00B8663C"/>
    <w:rsid w:val="00B86C62"/>
    <w:rsid w:val="00B872EE"/>
    <w:rsid w:val="00B87F3E"/>
    <w:rsid w:val="00B87FF1"/>
    <w:rsid w:val="00B9079B"/>
    <w:rsid w:val="00B91E8E"/>
    <w:rsid w:val="00B91F1E"/>
    <w:rsid w:val="00B92D28"/>
    <w:rsid w:val="00B936FB"/>
    <w:rsid w:val="00B939E8"/>
    <w:rsid w:val="00B939EB"/>
    <w:rsid w:val="00B93A62"/>
    <w:rsid w:val="00B93E97"/>
    <w:rsid w:val="00B93F96"/>
    <w:rsid w:val="00B948DD"/>
    <w:rsid w:val="00B94E9A"/>
    <w:rsid w:val="00B94FCE"/>
    <w:rsid w:val="00B9587B"/>
    <w:rsid w:val="00B958D0"/>
    <w:rsid w:val="00B95AD9"/>
    <w:rsid w:val="00B95F4B"/>
    <w:rsid w:val="00B9605D"/>
    <w:rsid w:val="00B96848"/>
    <w:rsid w:val="00B96F57"/>
    <w:rsid w:val="00B97172"/>
    <w:rsid w:val="00B97520"/>
    <w:rsid w:val="00BA03C5"/>
    <w:rsid w:val="00BA1B4D"/>
    <w:rsid w:val="00BA1CA3"/>
    <w:rsid w:val="00BA2251"/>
    <w:rsid w:val="00BA47EC"/>
    <w:rsid w:val="00BA4B2B"/>
    <w:rsid w:val="00BA4E71"/>
    <w:rsid w:val="00BA51AD"/>
    <w:rsid w:val="00BA56CD"/>
    <w:rsid w:val="00BA581B"/>
    <w:rsid w:val="00BA62FD"/>
    <w:rsid w:val="00BA717C"/>
    <w:rsid w:val="00BA7196"/>
    <w:rsid w:val="00BA76E6"/>
    <w:rsid w:val="00BA7AC8"/>
    <w:rsid w:val="00BA7BB7"/>
    <w:rsid w:val="00BB1577"/>
    <w:rsid w:val="00BB1BEE"/>
    <w:rsid w:val="00BB1D2B"/>
    <w:rsid w:val="00BB1E7E"/>
    <w:rsid w:val="00BB213B"/>
    <w:rsid w:val="00BB21E2"/>
    <w:rsid w:val="00BB220E"/>
    <w:rsid w:val="00BB23A1"/>
    <w:rsid w:val="00BB27CB"/>
    <w:rsid w:val="00BB2E3A"/>
    <w:rsid w:val="00BB2FE2"/>
    <w:rsid w:val="00BB316D"/>
    <w:rsid w:val="00BB3555"/>
    <w:rsid w:val="00BB3727"/>
    <w:rsid w:val="00BB4483"/>
    <w:rsid w:val="00BB46E1"/>
    <w:rsid w:val="00BB4B35"/>
    <w:rsid w:val="00BB4BAC"/>
    <w:rsid w:val="00BB4D18"/>
    <w:rsid w:val="00BB5140"/>
    <w:rsid w:val="00BB55FA"/>
    <w:rsid w:val="00BB5923"/>
    <w:rsid w:val="00BB62B9"/>
    <w:rsid w:val="00BB6DD8"/>
    <w:rsid w:val="00BB7147"/>
    <w:rsid w:val="00BB7D2A"/>
    <w:rsid w:val="00BB7ECD"/>
    <w:rsid w:val="00BC128F"/>
    <w:rsid w:val="00BC138B"/>
    <w:rsid w:val="00BC18F6"/>
    <w:rsid w:val="00BC1DC7"/>
    <w:rsid w:val="00BC247B"/>
    <w:rsid w:val="00BC2B17"/>
    <w:rsid w:val="00BC2B7D"/>
    <w:rsid w:val="00BC3B5C"/>
    <w:rsid w:val="00BC43F3"/>
    <w:rsid w:val="00BC4A1F"/>
    <w:rsid w:val="00BC4A48"/>
    <w:rsid w:val="00BC4C59"/>
    <w:rsid w:val="00BC5240"/>
    <w:rsid w:val="00BC53B1"/>
    <w:rsid w:val="00BC5412"/>
    <w:rsid w:val="00BC590E"/>
    <w:rsid w:val="00BC6432"/>
    <w:rsid w:val="00BC65F3"/>
    <w:rsid w:val="00BC6BCB"/>
    <w:rsid w:val="00BC734E"/>
    <w:rsid w:val="00BD09F7"/>
    <w:rsid w:val="00BD0D31"/>
    <w:rsid w:val="00BD14A0"/>
    <w:rsid w:val="00BD2591"/>
    <w:rsid w:val="00BD3237"/>
    <w:rsid w:val="00BD338B"/>
    <w:rsid w:val="00BD43D3"/>
    <w:rsid w:val="00BD50A0"/>
    <w:rsid w:val="00BD5703"/>
    <w:rsid w:val="00BD5911"/>
    <w:rsid w:val="00BD5B79"/>
    <w:rsid w:val="00BD5F57"/>
    <w:rsid w:val="00BD6823"/>
    <w:rsid w:val="00BD69D1"/>
    <w:rsid w:val="00BD6EDB"/>
    <w:rsid w:val="00BD72AF"/>
    <w:rsid w:val="00BE086D"/>
    <w:rsid w:val="00BE0BBE"/>
    <w:rsid w:val="00BE11CB"/>
    <w:rsid w:val="00BE1644"/>
    <w:rsid w:val="00BE1F25"/>
    <w:rsid w:val="00BE2194"/>
    <w:rsid w:val="00BE26E3"/>
    <w:rsid w:val="00BE2A5D"/>
    <w:rsid w:val="00BE2DC9"/>
    <w:rsid w:val="00BE3560"/>
    <w:rsid w:val="00BE4409"/>
    <w:rsid w:val="00BE5948"/>
    <w:rsid w:val="00BE5A45"/>
    <w:rsid w:val="00BE5F24"/>
    <w:rsid w:val="00BE7321"/>
    <w:rsid w:val="00BE732F"/>
    <w:rsid w:val="00BF01C9"/>
    <w:rsid w:val="00BF084B"/>
    <w:rsid w:val="00BF0921"/>
    <w:rsid w:val="00BF0B4A"/>
    <w:rsid w:val="00BF0E09"/>
    <w:rsid w:val="00BF0F51"/>
    <w:rsid w:val="00BF2CB4"/>
    <w:rsid w:val="00BF32E9"/>
    <w:rsid w:val="00BF3E68"/>
    <w:rsid w:val="00BF4535"/>
    <w:rsid w:val="00BF4948"/>
    <w:rsid w:val="00BF4A62"/>
    <w:rsid w:val="00BF4C82"/>
    <w:rsid w:val="00BF5994"/>
    <w:rsid w:val="00BF6FAB"/>
    <w:rsid w:val="00BF7511"/>
    <w:rsid w:val="00C001B8"/>
    <w:rsid w:val="00C0036F"/>
    <w:rsid w:val="00C00621"/>
    <w:rsid w:val="00C006F8"/>
    <w:rsid w:val="00C00846"/>
    <w:rsid w:val="00C0119D"/>
    <w:rsid w:val="00C0188D"/>
    <w:rsid w:val="00C019F0"/>
    <w:rsid w:val="00C01EAA"/>
    <w:rsid w:val="00C026BC"/>
    <w:rsid w:val="00C032BF"/>
    <w:rsid w:val="00C032DC"/>
    <w:rsid w:val="00C034D8"/>
    <w:rsid w:val="00C049CA"/>
    <w:rsid w:val="00C04D03"/>
    <w:rsid w:val="00C0589E"/>
    <w:rsid w:val="00C06CE6"/>
    <w:rsid w:val="00C07212"/>
    <w:rsid w:val="00C074E7"/>
    <w:rsid w:val="00C07579"/>
    <w:rsid w:val="00C102CB"/>
    <w:rsid w:val="00C10591"/>
    <w:rsid w:val="00C10C19"/>
    <w:rsid w:val="00C12448"/>
    <w:rsid w:val="00C13315"/>
    <w:rsid w:val="00C13F98"/>
    <w:rsid w:val="00C147C7"/>
    <w:rsid w:val="00C14D75"/>
    <w:rsid w:val="00C152BD"/>
    <w:rsid w:val="00C154B6"/>
    <w:rsid w:val="00C158A4"/>
    <w:rsid w:val="00C159F1"/>
    <w:rsid w:val="00C1682B"/>
    <w:rsid w:val="00C16EEA"/>
    <w:rsid w:val="00C1721F"/>
    <w:rsid w:val="00C17CDD"/>
    <w:rsid w:val="00C2061A"/>
    <w:rsid w:val="00C20860"/>
    <w:rsid w:val="00C21936"/>
    <w:rsid w:val="00C21B2C"/>
    <w:rsid w:val="00C22420"/>
    <w:rsid w:val="00C227B3"/>
    <w:rsid w:val="00C22C04"/>
    <w:rsid w:val="00C22DCC"/>
    <w:rsid w:val="00C2305E"/>
    <w:rsid w:val="00C2347C"/>
    <w:rsid w:val="00C23E9B"/>
    <w:rsid w:val="00C23EBA"/>
    <w:rsid w:val="00C24902"/>
    <w:rsid w:val="00C24945"/>
    <w:rsid w:val="00C249B8"/>
    <w:rsid w:val="00C24B0E"/>
    <w:rsid w:val="00C24BE6"/>
    <w:rsid w:val="00C24E00"/>
    <w:rsid w:val="00C25200"/>
    <w:rsid w:val="00C256A6"/>
    <w:rsid w:val="00C26A10"/>
    <w:rsid w:val="00C27286"/>
    <w:rsid w:val="00C2732F"/>
    <w:rsid w:val="00C30211"/>
    <w:rsid w:val="00C30541"/>
    <w:rsid w:val="00C30933"/>
    <w:rsid w:val="00C3126F"/>
    <w:rsid w:val="00C31B1B"/>
    <w:rsid w:val="00C31BEC"/>
    <w:rsid w:val="00C31CA7"/>
    <w:rsid w:val="00C31FEC"/>
    <w:rsid w:val="00C328ED"/>
    <w:rsid w:val="00C32E4E"/>
    <w:rsid w:val="00C33231"/>
    <w:rsid w:val="00C33D4D"/>
    <w:rsid w:val="00C34C5D"/>
    <w:rsid w:val="00C35705"/>
    <w:rsid w:val="00C35C3C"/>
    <w:rsid w:val="00C366A5"/>
    <w:rsid w:val="00C366E9"/>
    <w:rsid w:val="00C374CB"/>
    <w:rsid w:val="00C4100A"/>
    <w:rsid w:val="00C413B2"/>
    <w:rsid w:val="00C420B1"/>
    <w:rsid w:val="00C43EF5"/>
    <w:rsid w:val="00C43F46"/>
    <w:rsid w:val="00C44299"/>
    <w:rsid w:val="00C44CFA"/>
    <w:rsid w:val="00C454A9"/>
    <w:rsid w:val="00C46652"/>
    <w:rsid w:val="00C46BB8"/>
    <w:rsid w:val="00C50510"/>
    <w:rsid w:val="00C506DA"/>
    <w:rsid w:val="00C5090D"/>
    <w:rsid w:val="00C50E02"/>
    <w:rsid w:val="00C51024"/>
    <w:rsid w:val="00C5264F"/>
    <w:rsid w:val="00C5299B"/>
    <w:rsid w:val="00C532E7"/>
    <w:rsid w:val="00C53A10"/>
    <w:rsid w:val="00C53A43"/>
    <w:rsid w:val="00C53BBD"/>
    <w:rsid w:val="00C53DF7"/>
    <w:rsid w:val="00C547CB"/>
    <w:rsid w:val="00C54ADA"/>
    <w:rsid w:val="00C553EE"/>
    <w:rsid w:val="00C55B64"/>
    <w:rsid w:val="00C56112"/>
    <w:rsid w:val="00C568A2"/>
    <w:rsid w:val="00C56B30"/>
    <w:rsid w:val="00C573A8"/>
    <w:rsid w:val="00C60083"/>
    <w:rsid w:val="00C604EF"/>
    <w:rsid w:val="00C605CB"/>
    <w:rsid w:val="00C60816"/>
    <w:rsid w:val="00C60E1F"/>
    <w:rsid w:val="00C6299F"/>
    <w:rsid w:val="00C63CAE"/>
    <w:rsid w:val="00C64D5E"/>
    <w:rsid w:val="00C6628B"/>
    <w:rsid w:val="00C6643F"/>
    <w:rsid w:val="00C664B5"/>
    <w:rsid w:val="00C66A2F"/>
    <w:rsid w:val="00C67B85"/>
    <w:rsid w:val="00C7002A"/>
    <w:rsid w:val="00C700CC"/>
    <w:rsid w:val="00C70479"/>
    <w:rsid w:val="00C71185"/>
    <w:rsid w:val="00C718CF"/>
    <w:rsid w:val="00C71A08"/>
    <w:rsid w:val="00C71BB6"/>
    <w:rsid w:val="00C72F18"/>
    <w:rsid w:val="00C758F4"/>
    <w:rsid w:val="00C762B6"/>
    <w:rsid w:val="00C768C7"/>
    <w:rsid w:val="00C76AD8"/>
    <w:rsid w:val="00C77C3C"/>
    <w:rsid w:val="00C77EDD"/>
    <w:rsid w:val="00C80022"/>
    <w:rsid w:val="00C80840"/>
    <w:rsid w:val="00C809E1"/>
    <w:rsid w:val="00C81196"/>
    <w:rsid w:val="00C81405"/>
    <w:rsid w:val="00C81A88"/>
    <w:rsid w:val="00C81CF9"/>
    <w:rsid w:val="00C823DC"/>
    <w:rsid w:val="00C824D1"/>
    <w:rsid w:val="00C831DE"/>
    <w:rsid w:val="00C8377A"/>
    <w:rsid w:val="00C83EC3"/>
    <w:rsid w:val="00C84472"/>
    <w:rsid w:val="00C84856"/>
    <w:rsid w:val="00C84E40"/>
    <w:rsid w:val="00C8579C"/>
    <w:rsid w:val="00C86135"/>
    <w:rsid w:val="00C86449"/>
    <w:rsid w:val="00C86629"/>
    <w:rsid w:val="00C86CBE"/>
    <w:rsid w:val="00C903A1"/>
    <w:rsid w:val="00C90764"/>
    <w:rsid w:val="00C913AD"/>
    <w:rsid w:val="00C913FB"/>
    <w:rsid w:val="00C91FF4"/>
    <w:rsid w:val="00C92810"/>
    <w:rsid w:val="00C92ADE"/>
    <w:rsid w:val="00C9319E"/>
    <w:rsid w:val="00C93250"/>
    <w:rsid w:val="00C93582"/>
    <w:rsid w:val="00C93CF7"/>
    <w:rsid w:val="00C93E20"/>
    <w:rsid w:val="00C94A09"/>
    <w:rsid w:val="00C94A3B"/>
    <w:rsid w:val="00C94E89"/>
    <w:rsid w:val="00C96FB2"/>
    <w:rsid w:val="00C971F9"/>
    <w:rsid w:val="00C97C9F"/>
    <w:rsid w:val="00C97E8B"/>
    <w:rsid w:val="00CA03EB"/>
    <w:rsid w:val="00CA0C02"/>
    <w:rsid w:val="00CA0E27"/>
    <w:rsid w:val="00CA1CCC"/>
    <w:rsid w:val="00CA1E65"/>
    <w:rsid w:val="00CA3616"/>
    <w:rsid w:val="00CA3783"/>
    <w:rsid w:val="00CA3B4A"/>
    <w:rsid w:val="00CA3D41"/>
    <w:rsid w:val="00CA45C4"/>
    <w:rsid w:val="00CA5092"/>
    <w:rsid w:val="00CA53F5"/>
    <w:rsid w:val="00CA56DE"/>
    <w:rsid w:val="00CA5F33"/>
    <w:rsid w:val="00CA60CD"/>
    <w:rsid w:val="00CA64E7"/>
    <w:rsid w:val="00CA6E7D"/>
    <w:rsid w:val="00CA7672"/>
    <w:rsid w:val="00CB0929"/>
    <w:rsid w:val="00CB0AD0"/>
    <w:rsid w:val="00CB12AB"/>
    <w:rsid w:val="00CB230C"/>
    <w:rsid w:val="00CB28A5"/>
    <w:rsid w:val="00CB2E04"/>
    <w:rsid w:val="00CB5207"/>
    <w:rsid w:val="00CB52C6"/>
    <w:rsid w:val="00CB5526"/>
    <w:rsid w:val="00CB5A5D"/>
    <w:rsid w:val="00CB5DA5"/>
    <w:rsid w:val="00CB62B3"/>
    <w:rsid w:val="00CB65CF"/>
    <w:rsid w:val="00CB6BA1"/>
    <w:rsid w:val="00CB7116"/>
    <w:rsid w:val="00CB7167"/>
    <w:rsid w:val="00CB7741"/>
    <w:rsid w:val="00CB7A54"/>
    <w:rsid w:val="00CB7CD1"/>
    <w:rsid w:val="00CC053D"/>
    <w:rsid w:val="00CC0DFD"/>
    <w:rsid w:val="00CC158F"/>
    <w:rsid w:val="00CC1D58"/>
    <w:rsid w:val="00CC20FD"/>
    <w:rsid w:val="00CC22DA"/>
    <w:rsid w:val="00CC2D4D"/>
    <w:rsid w:val="00CC3AB6"/>
    <w:rsid w:val="00CC40AC"/>
    <w:rsid w:val="00CC44EF"/>
    <w:rsid w:val="00CC4DB9"/>
    <w:rsid w:val="00CC51AA"/>
    <w:rsid w:val="00CC5FC2"/>
    <w:rsid w:val="00CC6A20"/>
    <w:rsid w:val="00CC6B52"/>
    <w:rsid w:val="00CC7807"/>
    <w:rsid w:val="00CC78A6"/>
    <w:rsid w:val="00CC79A9"/>
    <w:rsid w:val="00CC7EFE"/>
    <w:rsid w:val="00CD11C6"/>
    <w:rsid w:val="00CD142E"/>
    <w:rsid w:val="00CD1BD0"/>
    <w:rsid w:val="00CD1CA2"/>
    <w:rsid w:val="00CD28B4"/>
    <w:rsid w:val="00CD2D05"/>
    <w:rsid w:val="00CD33B3"/>
    <w:rsid w:val="00CD3446"/>
    <w:rsid w:val="00CD3D62"/>
    <w:rsid w:val="00CD3EDF"/>
    <w:rsid w:val="00CD4593"/>
    <w:rsid w:val="00CD4810"/>
    <w:rsid w:val="00CD5184"/>
    <w:rsid w:val="00CD5AC5"/>
    <w:rsid w:val="00CD6D38"/>
    <w:rsid w:val="00CD6EAF"/>
    <w:rsid w:val="00CD6EDF"/>
    <w:rsid w:val="00CD704E"/>
    <w:rsid w:val="00CE0CF6"/>
    <w:rsid w:val="00CE12D0"/>
    <w:rsid w:val="00CE1EA5"/>
    <w:rsid w:val="00CE1F29"/>
    <w:rsid w:val="00CE20FE"/>
    <w:rsid w:val="00CE4646"/>
    <w:rsid w:val="00CE479B"/>
    <w:rsid w:val="00CE4B81"/>
    <w:rsid w:val="00CE4E37"/>
    <w:rsid w:val="00CE6C83"/>
    <w:rsid w:val="00CE6C8F"/>
    <w:rsid w:val="00CE70B8"/>
    <w:rsid w:val="00CE73E5"/>
    <w:rsid w:val="00CE75AD"/>
    <w:rsid w:val="00CF0054"/>
    <w:rsid w:val="00CF0F1F"/>
    <w:rsid w:val="00CF10B0"/>
    <w:rsid w:val="00CF10C7"/>
    <w:rsid w:val="00CF1D1C"/>
    <w:rsid w:val="00CF2522"/>
    <w:rsid w:val="00CF2AC6"/>
    <w:rsid w:val="00CF35A4"/>
    <w:rsid w:val="00CF362C"/>
    <w:rsid w:val="00CF3CC5"/>
    <w:rsid w:val="00CF41FA"/>
    <w:rsid w:val="00CF4809"/>
    <w:rsid w:val="00CF4875"/>
    <w:rsid w:val="00CF5078"/>
    <w:rsid w:val="00CF57E1"/>
    <w:rsid w:val="00CF6DC1"/>
    <w:rsid w:val="00CF7108"/>
    <w:rsid w:val="00CF7854"/>
    <w:rsid w:val="00CF7ACF"/>
    <w:rsid w:val="00CF7DE8"/>
    <w:rsid w:val="00D007D8"/>
    <w:rsid w:val="00D017DB"/>
    <w:rsid w:val="00D01857"/>
    <w:rsid w:val="00D01A0C"/>
    <w:rsid w:val="00D02412"/>
    <w:rsid w:val="00D03395"/>
    <w:rsid w:val="00D033B8"/>
    <w:rsid w:val="00D043AB"/>
    <w:rsid w:val="00D049C1"/>
    <w:rsid w:val="00D05175"/>
    <w:rsid w:val="00D060E6"/>
    <w:rsid w:val="00D06289"/>
    <w:rsid w:val="00D06616"/>
    <w:rsid w:val="00D06A13"/>
    <w:rsid w:val="00D0714E"/>
    <w:rsid w:val="00D077F6"/>
    <w:rsid w:val="00D079FE"/>
    <w:rsid w:val="00D07B66"/>
    <w:rsid w:val="00D07D45"/>
    <w:rsid w:val="00D10DC7"/>
    <w:rsid w:val="00D13169"/>
    <w:rsid w:val="00D13381"/>
    <w:rsid w:val="00D1362C"/>
    <w:rsid w:val="00D13943"/>
    <w:rsid w:val="00D13A13"/>
    <w:rsid w:val="00D14C4E"/>
    <w:rsid w:val="00D14CE0"/>
    <w:rsid w:val="00D15400"/>
    <w:rsid w:val="00D15B70"/>
    <w:rsid w:val="00D15D77"/>
    <w:rsid w:val="00D16536"/>
    <w:rsid w:val="00D16839"/>
    <w:rsid w:val="00D16DD9"/>
    <w:rsid w:val="00D16ED3"/>
    <w:rsid w:val="00D16FC7"/>
    <w:rsid w:val="00D17045"/>
    <w:rsid w:val="00D17643"/>
    <w:rsid w:val="00D17937"/>
    <w:rsid w:val="00D17B2C"/>
    <w:rsid w:val="00D20193"/>
    <w:rsid w:val="00D21529"/>
    <w:rsid w:val="00D2257F"/>
    <w:rsid w:val="00D22D09"/>
    <w:rsid w:val="00D23233"/>
    <w:rsid w:val="00D23312"/>
    <w:rsid w:val="00D233BF"/>
    <w:rsid w:val="00D23671"/>
    <w:rsid w:val="00D23BC6"/>
    <w:rsid w:val="00D24232"/>
    <w:rsid w:val="00D24862"/>
    <w:rsid w:val="00D24CBE"/>
    <w:rsid w:val="00D24FE7"/>
    <w:rsid w:val="00D25967"/>
    <w:rsid w:val="00D25B2A"/>
    <w:rsid w:val="00D27565"/>
    <w:rsid w:val="00D275C8"/>
    <w:rsid w:val="00D3040B"/>
    <w:rsid w:val="00D30833"/>
    <w:rsid w:val="00D31E8D"/>
    <w:rsid w:val="00D335F8"/>
    <w:rsid w:val="00D3438D"/>
    <w:rsid w:val="00D34881"/>
    <w:rsid w:val="00D34F29"/>
    <w:rsid w:val="00D350B3"/>
    <w:rsid w:val="00D355F8"/>
    <w:rsid w:val="00D358AD"/>
    <w:rsid w:val="00D36F08"/>
    <w:rsid w:val="00D413F7"/>
    <w:rsid w:val="00D417DB"/>
    <w:rsid w:val="00D41AE5"/>
    <w:rsid w:val="00D41ED8"/>
    <w:rsid w:val="00D42EDB"/>
    <w:rsid w:val="00D433D6"/>
    <w:rsid w:val="00D44016"/>
    <w:rsid w:val="00D44366"/>
    <w:rsid w:val="00D44A9F"/>
    <w:rsid w:val="00D450DB"/>
    <w:rsid w:val="00D45901"/>
    <w:rsid w:val="00D45A08"/>
    <w:rsid w:val="00D4621B"/>
    <w:rsid w:val="00D46361"/>
    <w:rsid w:val="00D46864"/>
    <w:rsid w:val="00D46928"/>
    <w:rsid w:val="00D47522"/>
    <w:rsid w:val="00D47951"/>
    <w:rsid w:val="00D47D8C"/>
    <w:rsid w:val="00D47DE6"/>
    <w:rsid w:val="00D47EE1"/>
    <w:rsid w:val="00D505D7"/>
    <w:rsid w:val="00D50822"/>
    <w:rsid w:val="00D50A5E"/>
    <w:rsid w:val="00D51536"/>
    <w:rsid w:val="00D5277B"/>
    <w:rsid w:val="00D52A2A"/>
    <w:rsid w:val="00D52A5A"/>
    <w:rsid w:val="00D52A71"/>
    <w:rsid w:val="00D52E31"/>
    <w:rsid w:val="00D53262"/>
    <w:rsid w:val="00D53B45"/>
    <w:rsid w:val="00D551AD"/>
    <w:rsid w:val="00D55233"/>
    <w:rsid w:val="00D553B5"/>
    <w:rsid w:val="00D558E9"/>
    <w:rsid w:val="00D55D66"/>
    <w:rsid w:val="00D561D9"/>
    <w:rsid w:val="00D56293"/>
    <w:rsid w:val="00D56431"/>
    <w:rsid w:val="00D57CAD"/>
    <w:rsid w:val="00D609FF"/>
    <w:rsid w:val="00D6131E"/>
    <w:rsid w:val="00D618E5"/>
    <w:rsid w:val="00D61C89"/>
    <w:rsid w:val="00D61FDE"/>
    <w:rsid w:val="00D63100"/>
    <w:rsid w:val="00D63DC1"/>
    <w:rsid w:val="00D63FCE"/>
    <w:rsid w:val="00D641EC"/>
    <w:rsid w:val="00D6479E"/>
    <w:rsid w:val="00D65273"/>
    <w:rsid w:val="00D65373"/>
    <w:rsid w:val="00D653A0"/>
    <w:rsid w:val="00D654F3"/>
    <w:rsid w:val="00D65DAC"/>
    <w:rsid w:val="00D66420"/>
    <w:rsid w:val="00D66573"/>
    <w:rsid w:val="00D66CFF"/>
    <w:rsid w:val="00D706C6"/>
    <w:rsid w:val="00D71192"/>
    <w:rsid w:val="00D711CC"/>
    <w:rsid w:val="00D71461"/>
    <w:rsid w:val="00D71A69"/>
    <w:rsid w:val="00D71DD1"/>
    <w:rsid w:val="00D736A7"/>
    <w:rsid w:val="00D737D0"/>
    <w:rsid w:val="00D73B75"/>
    <w:rsid w:val="00D74062"/>
    <w:rsid w:val="00D74CA2"/>
    <w:rsid w:val="00D74CEF"/>
    <w:rsid w:val="00D7522F"/>
    <w:rsid w:val="00D75592"/>
    <w:rsid w:val="00D77146"/>
    <w:rsid w:val="00D77488"/>
    <w:rsid w:val="00D77AC5"/>
    <w:rsid w:val="00D80701"/>
    <w:rsid w:val="00D80FDF"/>
    <w:rsid w:val="00D81904"/>
    <w:rsid w:val="00D81DF4"/>
    <w:rsid w:val="00D825B1"/>
    <w:rsid w:val="00D82B06"/>
    <w:rsid w:val="00D8309C"/>
    <w:rsid w:val="00D83168"/>
    <w:rsid w:val="00D83337"/>
    <w:rsid w:val="00D83DC1"/>
    <w:rsid w:val="00D8403E"/>
    <w:rsid w:val="00D84598"/>
    <w:rsid w:val="00D84E3C"/>
    <w:rsid w:val="00D8588C"/>
    <w:rsid w:val="00D85A98"/>
    <w:rsid w:val="00D86062"/>
    <w:rsid w:val="00D86FAB"/>
    <w:rsid w:val="00D87799"/>
    <w:rsid w:val="00D877BC"/>
    <w:rsid w:val="00D87A3A"/>
    <w:rsid w:val="00D901E6"/>
    <w:rsid w:val="00D903C1"/>
    <w:rsid w:val="00D91288"/>
    <w:rsid w:val="00D9153F"/>
    <w:rsid w:val="00D91991"/>
    <w:rsid w:val="00D91A21"/>
    <w:rsid w:val="00D9342B"/>
    <w:rsid w:val="00D93C24"/>
    <w:rsid w:val="00D94509"/>
    <w:rsid w:val="00D94EBB"/>
    <w:rsid w:val="00D94F8B"/>
    <w:rsid w:val="00D9555B"/>
    <w:rsid w:val="00D95C8C"/>
    <w:rsid w:val="00D9626F"/>
    <w:rsid w:val="00D96D65"/>
    <w:rsid w:val="00D972D7"/>
    <w:rsid w:val="00D97492"/>
    <w:rsid w:val="00DA0481"/>
    <w:rsid w:val="00DA0484"/>
    <w:rsid w:val="00DA04C5"/>
    <w:rsid w:val="00DA05C0"/>
    <w:rsid w:val="00DA0765"/>
    <w:rsid w:val="00DA129C"/>
    <w:rsid w:val="00DA2B49"/>
    <w:rsid w:val="00DA2BC0"/>
    <w:rsid w:val="00DA310E"/>
    <w:rsid w:val="00DA479D"/>
    <w:rsid w:val="00DA4D99"/>
    <w:rsid w:val="00DA548F"/>
    <w:rsid w:val="00DA5833"/>
    <w:rsid w:val="00DA65A0"/>
    <w:rsid w:val="00DA7147"/>
    <w:rsid w:val="00DA7762"/>
    <w:rsid w:val="00DA7EAF"/>
    <w:rsid w:val="00DB07BB"/>
    <w:rsid w:val="00DB099A"/>
    <w:rsid w:val="00DB1BB5"/>
    <w:rsid w:val="00DB2AEA"/>
    <w:rsid w:val="00DB32C2"/>
    <w:rsid w:val="00DB3B47"/>
    <w:rsid w:val="00DB4532"/>
    <w:rsid w:val="00DB4BC3"/>
    <w:rsid w:val="00DB4E3E"/>
    <w:rsid w:val="00DB54A8"/>
    <w:rsid w:val="00DB5644"/>
    <w:rsid w:val="00DB5CBC"/>
    <w:rsid w:val="00DB6195"/>
    <w:rsid w:val="00DB66A1"/>
    <w:rsid w:val="00DB6757"/>
    <w:rsid w:val="00DB6ED1"/>
    <w:rsid w:val="00DB7B0A"/>
    <w:rsid w:val="00DC02FE"/>
    <w:rsid w:val="00DC130D"/>
    <w:rsid w:val="00DC1C17"/>
    <w:rsid w:val="00DC1D25"/>
    <w:rsid w:val="00DC292D"/>
    <w:rsid w:val="00DC2FC5"/>
    <w:rsid w:val="00DC3309"/>
    <w:rsid w:val="00DC4C58"/>
    <w:rsid w:val="00DC5056"/>
    <w:rsid w:val="00DC5438"/>
    <w:rsid w:val="00DC5518"/>
    <w:rsid w:val="00DC683B"/>
    <w:rsid w:val="00DC6CAB"/>
    <w:rsid w:val="00DC6F05"/>
    <w:rsid w:val="00DC731C"/>
    <w:rsid w:val="00DC7369"/>
    <w:rsid w:val="00DC7F0D"/>
    <w:rsid w:val="00DD0675"/>
    <w:rsid w:val="00DD0863"/>
    <w:rsid w:val="00DD0977"/>
    <w:rsid w:val="00DD0C3D"/>
    <w:rsid w:val="00DD10CA"/>
    <w:rsid w:val="00DD11FE"/>
    <w:rsid w:val="00DD182C"/>
    <w:rsid w:val="00DD1E65"/>
    <w:rsid w:val="00DD2A53"/>
    <w:rsid w:val="00DD2F14"/>
    <w:rsid w:val="00DD3C24"/>
    <w:rsid w:val="00DD6E8A"/>
    <w:rsid w:val="00DD72A9"/>
    <w:rsid w:val="00DD7D72"/>
    <w:rsid w:val="00DE1260"/>
    <w:rsid w:val="00DE19E4"/>
    <w:rsid w:val="00DE2ABB"/>
    <w:rsid w:val="00DE2D4A"/>
    <w:rsid w:val="00DE2DF7"/>
    <w:rsid w:val="00DE2E89"/>
    <w:rsid w:val="00DE31CF"/>
    <w:rsid w:val="00DE3274"/>
    <w:rsid w:val="00DE32FD"/>
    <w:rsid w:val="00DE34E5"/>
    <w:rsid w:val="00DE367C"/>
    <w:rsid w:val="00DE39FD"/>
    <w:rsid w:val="00DE3EC5"/>
    <w:rsid w:val="00DE4078"/>
    <w:rsid w:val="00DE431E"/>
    <w:rsid w:val="00DE49C1"/>
    <w:rsid w:val="00DE50C7"/>
    <w:rsid w:val="00DE52A9"/>
    <w:rsid w:val="00DE565C"/>
    <w:rsid w:val="00DE5798"/>
    <w:rsid w:val="00DE70A9"/>
    <w:rsid w:val="00DE727B"/>
    <w:rsid w:val="00DE72F6"/>
    <w:rsid w:val="00DE74C4"/>
    <w:rsid w:val="00DF0700"/>
    <w:rsid w:val="00DF0B1E"/>
    <w:rsid w:val="00DF1381"/>
    <w:rsid w:val="00DF143D"/>
    <w:rsid w:val="00DF1A55"/>
    <w:rsid w:val="00DF32CD"/>
    <w:rsid w:val="00DF3D24"/>
    <w:rsid w:val="00DF4121"/>
    <w:rsid w:val="00DF5CEB"/>
    <w:rsid w:val="00DF7F82"/>
    <w:rsid w:val="00E000CA"/>
    <w:rsid w:val="00E00653"/>
    <w:rsid w:val="00E00D8B"/>
    <w:rsid w:val="00E011E2"/>
    <w:rsid w:val="00E01A1F"/>
    <w:rsid w:val="00E020B0"/>
    <w:rsid w:val="00E02272"/>
    <w:rsid w:val="00E02546"/>
    <w:rsid w:val="00E02A16"/>
    <w:rsid w:val="00E02C8F"/>
    <w:rsid w:val="00E02E08"/>
    <w:rsid w:val="00E034A3"/>
    <w:rsid w:val="00E0359A"/>
    <w:rsid w:val="00E03626"/>
    <w:rsid w:val="00E03CA3"/>
    <w:rsid w:val="00E03FCA"/>
    <w:rsid w:val="00E05549"/>
    <w:rsid w:val="00E057F8"/>
    <w:rsid w:val="00E062B2"/>
    <w:rsid w:val="00E064B5"/>
    <w:rsid w:val="00E0651E"/>
    <w:rsid w:val="00E0702B"/>
    <w:rsid w:val="00E07638"/>
    <w:rsid w:val="00E07D0D"/>
    <w:rsid w:val="00E100AF"/>
    <w:rsid w:val="00E1119F"/>
    <w:rsid w:val="00E11338"/>
    <w:rsid w:val="00E11958"/>
    <w:rsid w:val="00E11ADE"/>
    <w:rsid w:val="00E12AF8"/>
    <w:rsid w:val="00E13464"/>
    <w:rsid w:val="00E1378F"/>
    <w:rsid w:val="00E13B41"/>
    <w:rsid w:val="00E13E5D"/>
    <w:rsid w:val="00E1448A"/>
    <w:rsid w:val="00E1455E"/>
    <w:rsid w:val="00E150F8"/>
    <w:rsid w:val="00E15D83"/>
    <w:rsid w:val="00E16997"/>
    <w:rsid w:val="00E16B7C"/>
    <w:rsid w:val="00E16F40"/>
    <w:rsid w:val="00E172B9"/>
    <w:rsid w:val="00E17F93"/>
    <w:rsid w:val="00E202EA"/>
    <w:rsid w:val="00E20665"/>
    <w:rsid w:val="00E2148A"/>
    <w:rsid w:val="00E22492"/>
    <w:rsid w:val="00E22DE1"/>
    <w:rsid w:val="00E243DA"/>
    <w:rsid w:val="00E248BB"/>
    <w:rsid w:val="00E24F41"/>
    <w:rsid w:val="00E252C8"/>
    <w:rsid w:val="00E256E8"/>
    <w:rsid w:val="00E259F2"/>
    <w:rsid w:val="00E26CC1"/>
    <w:rsid w:val="00E30A15"/>
    <w:rsid w:val="00E30F11"/>
    <w:rsid w:val="00E314A5"/>
    <w:rsid w:val="00E31696"/>
    <w:rsid w:val="00E31DAF"/>
    <w:rsid w:val="00E332CD"/>
    <w:rsid w:val="00E34544"/>
    <w:rsid w:val="00E34657"/>
    <w:rsid w:val="00E34731"/>
    <w:rsid w:val="00E3483D"/>
    <w:rsid w:val="00E34E5D"/>
    <w:rsid w:val="00E358BF"/>
    <w:rsid w:val="00E36054"/>
    <w:rsid w:val="00E376FE"/>
    <w:rsid w:val="00E37BC8"/>
    <w:rsid w:val="00E40282"/>
    <w:rsid w:val="00E40A7D"/>
    <w:rsid w:val="00E40B17"/>
    <w:rsid w:val="00E40E80"/>
    <w:rsid w:val="00E41157"/>
    <w:rsid w:val="00E41BCA"/>
    <w:rsid w:val="00E41FE1"/>
    <w:rsid w:val="00E426F5"/>
    <w:rsid w:val="00E42A15"/>
    <w:rsid w:val="00E42EDD"/>
    <w:rsid w:val="00E4395F"/>
    <w:rsid w:val="00E43AC0"/>
    <w:rsid w:val="00E43F1B"/>
    <w:rsid w:val="00E4480A"/>
    <w:rsid w:val="00E44861"/>
    <w:rsid w:val="00E448EB"/>
    <w:rsid w:val="00E44901"/>
    <w:rsid w:val="00E44C93"/>
    <w:rsid w:val="00E44D55"/>
    <w:rsid w:val="00E452D8"/>
    <w:rsid w:val="00E45BFA"/>
    <w:rsid w:val="00E4636D"/>
    <w:rsid w:val="00E46391"/>
    <w:rsid w:val="00E4736A"/>
    <w:rsid w:val="00E47617"/>
    <w:rsid w:val="00E47806"/>
    <w:rsid w:val="00E47BCC"/>
    <w:rsid w:val="00E50574"/>
    <w:rsid w:val="00E507FA"/>
    <w:rsid w:val="00E515CD"/>
    <w:rsid w:val="00E53A82"/>
    <w:rsid w:val="00E53BCB"/>
    <w:rsid w:val="00E5428C"/>
    <w:rsid w:val="00E542E3"/>
    <w:rsid w:val="00E546CE"/>
    <w:rsid w:val="00E547F0"/>
    <w:rsid w:val="00E54E6A"/>
    <w:rsid w:val="00E54F47"/>
    <w:rsid w:val="00E54F84"/>
    <w:rsid w:val="00E55673"/>
    <w:rsid w:val="00E56C74"/>
    <w:rsid w:val="00E574B6"/>
    <w:rsid w:val="00E60168"/>
    <w:rsid w:val="00E605E2"/>
    <w:rsid w:val="00E606BD"/>
    <w:rsid w:val="00E6071F"/>
    <w:rsid w:val="00E60D73"/>
    <w:rsid w:val="00E6268E"/>
    <w:rsid w:val="00E62E7D"/>
    <w:rsid w:val="00E6368A"/>
    <w:rsid w:val="00E6424C"/>
    <w:rsid w:val="00E64396"/>
    <w:rsid w:val="00E658C5"/>
    <w:rsid w:val="00E65F65"/>
    <w:rsid w:val="00E66EF6"/>
    <w:rsid w:val="00E67D41"/>
    <w:rsid w:val="00E70000"/>
    <w:rsid w:val="00E703DC"/>
    <w:rsid w:val="00E70B63"/>
    <w:rsid w:val="00E70CCA"/>
    <w:rsid w:val="00E70F13"/>
    <w:rsid w:val="00E710A0"/>
    <w:rsid w:val="00E71381"/>
    <w:rsid w:val="00E714A5"/>
    <w:rsid w:val="00E71F45"/>
    <w:rsid w:val="00E7226F"/>
    <w:rsid w:val="00E722E2"/>
    <w:rsid w:val="00E72DDE"/>
    <w:rsid w:val="00E732CA"/>
    <w:rsid w:val="00E7461D"/>
    <w:rsid w:val="00E750F2"/>
    <w:rsid w:val="00E75686"/>
    <w:rsid w:val="00E75CE4"/>
    <w:rsid w:val="00E75FE5"/>
    <w:rsid w:val="00E760DE"/>
    <w:rsid w:val="00E76ED1"/>
    <w:rsid w:val="00E77D22"/>
    <w:rsid w:val="00E8047B"/>
    <w:rsid w:val="00E81597"/>
    <w:rsid w:val="00E81CBC"/>
    <w:rsid w:val="00E81CF4"/>
    <w:rsid w:val="00E81F28"/>
    <w:rsid w:val="00E82373"/>
    <w:rsid w:val="00E82937"/>
    <w:rsid w:val="00E83B96"/>
    <w:rsid w:val="00E84487"/>
    <w:rsid w:val="00E84898"/>
    <w:rsid w:val="00E84D1C"/>
    <w:rsid w:val="00E8643D"/>
    <w:rsid w:val="00E87FB4"/>
    <w:rsid w:val="00E903E1"/>
    <w:rsid w:val="00E90A0F"/>
    <w:rsid w:val="00E90B1A"/>
    <w:rsid w:val="00E90C12"/>
    <w:rsid w:val="00E90D7C"/>
    <w:rsid w:val="00E90F78"/>
    <w:rsid w:val="00E913ED"/>
    <w:rsid w:val="00E918B8"/>
    <w:rsid w:val="00E91A34"/>
    <w:rsid w:val="00E92225"/>
    <w:rsid w:val="00E92867"/>
    <w:rsid w:val="00E92B43"/>
    <w:rsid w:val="00E92EC5"/>
    <w:rsid w:val="00E93186"/>
    <w:rsid w:val="00E93428"/>
    <w:rsid w:val="00E93ABD"/>
    <w:rsid w:val="00E94145"/>
    <w:rsid w:val="00E943E5"/>
    <w:rsid w:val="00E945EF"/>
    <w:rsid w:val="00E9533D"/>
    <w:rsid w:val="00E9671E"/>
    <w:rsid w:val="00E9692D"/>
    <w:rsid w:val="00E971FC"/>
    <w:rsid w:val="00EA02FD"/>
    <w:rsid w:val="00EA0302"/>
    <w:rsid w:val="00EA1029"/>
    <w:rsid w:val="00EA153C"/>
    <w:rsid w:val="00EA21D7"/>
    <w:rsid w:val="00EA2C6A"/>
    <w:rsid w:val="00EA2D27"/>
    <w:rsid w:val="00EA3951"/>
    <w:rsid w:val="00EA3AE1"/>
    <w:rsid w:val="00EA6575"/>
    <w:rsid w:val="00EA67AB"/>
    <w:rsid w:val="00EB0170"/>
    <w:rsid w:val="00EB10B0"/>
    <w:rsid w:val="00EB163C"/>
    <w:rsid w:val="00EB1F5F"/>
    <w:rsid w:val="00EB229A"/>
    <w:rsid w:val="00EB2399"/>
    <w:rsid w:val="00EB23E0"/>
    <w:rsid w:val="00EB281F"/>
    <w:rsid w:val="00EB3686"/>
    <w:rsid w:val="00EB5B96"/>
    <w:rsid w:val="00EB6DEF"/>
    <w:rsid w:val="00EB6E19"/>
    <w:rsid w:val="00EB7121"/>
    <w:rsid w:val="00EC0022"/>
    <w:rsid w:val="00EC0A4D"/>
    <w:rsid w:val="00EC0D74"/>
    <w:rsid w:val="00EC0E1B"/>
    <w:rsid w:val="00EC1487"/>
    <w:rsid w:val="00EC16D3"/>
    <w:rsid w:val="00EC195E"/>
    <w:rsid w:val="00EC24A8"/>
    <w:rsid w:val="00EC2DAE"/>
    <w:rsid w:val="00EC3C65"/>
    <w:rsid w:val="00EC3D12"/>
    <w:rsid w:val="00EC4D52"/>
    <w:rsid w:val="00EC54A5"/>
    <w:rsid w:val="00EC5E75"/>
    <w:rsid w:val="00EC6B1D"/>
    <w:rsid w:val="00EC7179"/>
    <w:rsid w:val="00EC725E"/>
    <w:rsid w:val="00EC7582"/>
    <w:rsid w:val="00EC7BED"/>
    <w:rsid w:val="00ED00B4"/>
    <w:rsid w:val="00ED0143"/>
    <w:rsid w:val="00ED1785"/>
    <w:rsid w:val="00ED193F"/>
    <w:rsid w:val="00ED21C0"/>
    <w:rsid w:val="00ED25C0"/>
    <w:rsid w:val="00ED288F"/>
    <w:rsid w:val="00ED2ACF"/>
    <w:rsid w:val="00ED2E18"/>
    <w:rsid w:val="00ED3FEF"/>
    <w:rsid w:val="00ED4DF0"/>
    <w:rsid w:val="00ED54B8"/>
    <w:rsid w:val="00ED6557"/>
    <w:rsid w:val="00ED7002"/>
    <w:rsid w:val="00ED73A7"/>
    <w:rsid w:val="00ED76ED"/>
    <w:rsid w:val="00EE091D"/>
    <w:rsid w:val="00EE0A21"/>
    <w:rsid w:val="00EE0AE5"/>
    <w:rsid w:val="00EE0D2E"/>
    <w:rsid w:val="00EE1461"/>
    <w:rsid w:val="00EE16F7"/>
    <w:rsid w:val="00EE1FE1"/>
    <w:rsid w:val="00EE2131"/>
    <w:rsid w:val="00EE21BD"/>
    <w:rsid w:val="00EE2577"/>
    <w:rsid w:val="00EE2F2A"/>
    <w:rsid w:val="00EE4268"/>
    <w:rsid w:val="00EE474A"/>
    <w:rsid w:val="00EE51AD"/>
    <w:rsid w:val="00EE58C4"/>
    <w:rsid w:val="00EE5B30"/>
    <w:rsid w:val="00EE5D53"/>
    <w:rsid w:val="00EE5DAF"/>
    <w:rsid w:val="00EE6208"/>
    <w:rsid w:val="00EE622C"/>
    <w:rsid w:val="00EE7152"/>
    <w:rsid w:val="00EE78CF"/>
    <w:rsid w:val="00EE78E2"/>
    <w:rsid w:val="00EE7C7A"/>
    <w:rsid w:val="00EF0132"/>
    <w:rsid w:val="00EF1041"/>
    <w:rsid w:val="00EF143C"/>
    <w:rsid w:val="00EF148D"/>
    <w:rsid w:val="00EF14DB"/>
    <w:rsid w:val="00EF168D"/>
    <w:rsid w:val="00EF1B87"/>
    <w:rsid w:val="00EF2944"/>
    <w:rsid w:val="00EF3337"/>
    <w:rsid w:val="00EF3B03"/>
    <w:rsid w:val="00EF4471"/>
    <w:rsid w:val="00EF505D"/>
    <w:rsid w:val="00EF52A3"/>
    <w:rsid w:val="00EF5AF2"/>
    <w:rsid w:val="00EF5E92"/>
    <w:rsid w:val="00EF6443"/>
    <w:rsid w:val="00EF6915"/>
    <w:rsid w:val="00EF7786"/>
    <w:rsid w:val="00F00D4F"/>
    <w:rsid w:val="00F01083"/>
    <w:rsid w:val="00F01B58"/>
    <w:rsid w:val="00F023F7"/>
    <w:rsid w:val="00F02B88"/>
    <w:rsid w:val="00F02CBB"/>
    <w:rsid w:val="00F02CF8"/>
    <w:rsid w:val="00F035FA"/>
    <w:rsid w:val="00F036CB"/>
    <w:rsid w:val="00F03734"/>
    <w:rsid w:val="00F04B2E"/>
    <w:rsid w:val="00F04CE2"/>
    <w:rsid w:val="00F055EF"/>
    <w:rsid w:val="00F0566F"/>
    <w:rsid w:val="00F0567D"/>
    <w:rsid w:val="00F060FC"/>
    <w:rsid w:val="00F06177"/>
    <w:rsid w:val="00F0618A"/>
    <w:rsid w:val="00F063D5"/>
    <w:rsid w:val="00F07830"/>
    <w:rsid w:val="00F07C86"/>
    <w:rsid w:val="00F10D68"/>
    <w:rsid w:val="00F1111A"/>
    <w:rsid w:val="00F113EF"/>
    <w:rsid w:val="00F1141E"/>
    <w:rsid w:val="00F1155E"/>
    <w:rsid w:val="00F1232B"/>
    <w:rsid w:val="00F12756"/>
    <w:rsid w:val="00F14264"/>
    <w:rsid w:val="00F148E5"/>
    <w:rsid w:val="00F149A5"/>
    <w:rsid w:val="00F14E39"/>
    <w:rsid w:val="00F16B03"/>
    <w:rsid w:val="00F16DCB"/>
    <w:rsid w:val="00F17097"/>
    <w:rsid w:val="00F173C6"/>
    <w:rsid w:val="00F17533"/>
    <w:rsid w:val="00F176BF"/>
    <w:rsid w:val="00F179FE"/>
    <w:rsid w:val="00F207E7"/>
    <w:rsid w:val="00F207ED"/>
    <w:rsid w:val="00F20BE7"/>
    <w:rsid w:val="00F22091"/>
    <w:rsid w:val="00F220AF"/>
    <w:rsid w:val="00F2212D"/>
    <w:rsid w:val="00F227FD"/>
    <w:rsid w:val="00F232D1"/>
    <w:rsid w:val="00F234E7"/>
    <w:rsid w:val="00F241C3"/>
    <w:rsid w:val="00F24911"/>
    <w:rsid w:val="00F24C3F"/>
    <w:rsid w:val="00F25278"/>
    <w:rsid w:val="00F25B82"/>
    <w:rsid w:val="00F27190"/>
    <w:rsid w:val="00F278A6"/>
    <w:rsid w:val="00F2793C"/>
    <w:rsid w:val="00F27A29"/>
    <w:rsid w:val="00F304E0"/>
    <w:rsid w:val="00F30665"/>
    <w:rsid w:val="00F30AD4"/>
    <w:rsid w:val="00F3198A"/>
    <w:rsid w:val="00F32580"/>
    <w:rsid w:val="00F3269A"/>
    <w:rsid w:val="00F329F8"/>
    <w:rsid w:val="00F332FB"/>
    <w:rsid w:val="00F334D4"/>
    <w:rsid w:val="00F33C09"/>
    <w:rsid w:val="00F34045"/>
    <w:rsid w:val="00F35209"/>
    <w:rsid w:val="00F3538C"/>
    <w:rsid w:val="00F35521"/>
    <w:rsid w:val="00F35E0C"/>
    <w:rsid w:val="00F35F32"/>
    <w:rsid w:val="00F4060A"/>
    <w:rsid w:val="00F40991"/>
    <w:rsid w:val="00F4107E"/>
    <w:rsid w:val="00F41204"/>
    <w:rsid w:val="00F413E8"/>
    <w:rsid w:val="00F414D3"/>
    <w:rsid w:val="00F41708"/>
    <w:rsid w:val="00F4271E"/>
    <w:rsid w:val="00F42AD5"/>
    <w:rsid w:val="00F42AE1"/>
    <w:rsid w:val="00F42B4D"/>
    <w:rsid w:val="00F438DA"/>
    <w:rsid w:val="00F4411C"/>
    <w:rsid w:val="00F448B8"/>
    <w:rsid w:val="00F44EB6"/>
    <w:rsid w:val="00F4559A"/>
    <w:rsid w:val="00F463E5"/>
    <w:rsid w:val="00F47298"/>
    <w:rsid w:val="00F472EE"/>
    <w:rsid w:val="00F4744F"/>
    <w:rsid w:val="00F51599"/>
    <w:rsid w:val="00F52A32"/>
    <w:rsid w:val="00F52D7B"/>
    <w:rsid w:val="00F52F93"/>
    <w:rsid w:val="00F532DC"/>
    <w:rsid w:val="00F53564"/>
    <w:rsid w:val="00F5386B"/>
    <w:rsid w:val="00F53ACC"/>
    <w:rsid w:val="00F53C3B"/>
    <w:rsid w:val="00F545C6"/>
    <w:rsid w:val="00F549E2"/>
    <w:rsid w:val="00F54ECC"/>
    <w:rsid w:val="00F5502B"/>
    <w:rsid w:val="00F5573C"/>
    <w:rsid w:val="00F557AC"/>
    <w:rsid w:val="00F557C3"/>
    <w:rsid w:val="00F55B41"/>
    <w:rsid w:val="00F55CC0"/>
    <w:rsid w:val="00F55FF5"/>
    <w:rsid w:val="00F570DF"/>
    <w:rsid w:val="00F5719C"/>
    <w:rsid w:val="00F5772D"/>
    <w:rsid w:val="00F577F9"/>
    <w:rsid w:val="00F60FE9"/>
    <w:rsid w:val="00F61505"/>
    <w:rsid w:val="00F629D0"/>
    <w:rsid w:val="00F639D8"/>
    <w:rsid w:val="00F644EE"/>
    <w:rsid w:val="00F64B6D"/>
    <w:rsid w:val="00F64C91"/>
    <w:rsid w:val="00F6594C"/>
    <w:rsid w:val="00F659F5"/>
    <w:rsid w:val="00F65C4B"/>
    <w:rsid w:val="00F65FBF"/>
    <w:rsid w:val="00F66836"/>
    <w:rsid w:val="00F66CB1"/>
    <w:rsid w:val="00F66CDF"/>
    <w:rsid w:val="00F66E69"/>
    <w:rsid w:val="00F67CFA"/>
    <w:rsid w:val="00F70506"/>
    <w:rsid w:val="00F7052C"/>
    <w:rsid w:val="00F70A3B"/>
    <w:rsid w:val="00F70DA6"/>
    <w:rsid w:val="00F71108"/>
    <w:rsid w:val="00F71478"/>
    <w:rsid w:val="00F716AD"/>
    <w:rsid w:val="00F719B3"/>
    <w:rsid w:val="00F71B9A"/>
    <w:rsid w:val="00F71F09"/>
    <w:rsid w:val="00F721E2"/>
    <w:rsid w:val="00F72B77"/>
    <w:rsid w:val="00F73B02"/>
    <w:rsid w:val="00F73FDC"/>
    <w:rsid w:val="00F7444F"/>
    <w:rsid w:val="00F74501"/>
    <w:rsid w:val="00F74B8D"/>
    <w:rsid w:val="00F7592F"/>
    <w:rsid w:val="00F75F9B"/>
    <w:rsid w:val="00F7665F"/>
    <w:rsid w:val="00F76665"/>
    <w:rsid w:val="00F76971"/>
    <w:rsid w:val="00F77764"/>
    <w:rsid w:val="00F77E4C"/>
    <w:rsid w:val="00F80176"/>
    <w:rsid w:val="00F80783"/>
    <w:rsid w:val="00F80E04"/>
    <w:rsid w:val="00F815D2"/>
    <w:rsid w:val="00F824E5"/>
    <w:rsid w:val="00F826FB"/>
    <w:rsid w:val="00F82E29"/>
    <w:rsid w:val="00F839FF"/>
    <w:rsid w:val="00F83D82"/>
    <w:rsid w:val="00F83FF7"/>
    <w:rsid w:val="00F844BB"/>
    <w:rsid w:val="00F844C4"/>
    <w:rsid w:val="00F845F8"/>
    <w:rsid w:val="00F84B4C"/>
    <w:rsid w:val="00F84C36"/>
    <w:rsid w:val="00F851B3"/>
    <w:rsid w:val="00F8573F"/>
    <w:rsid w:val="00F85DEF"/>
    <w:rsid w:val="00F86835"/>
    <w:rsid w:val="00F900B2"/>
    <w:rsid w:val="00F907B9"/>
    <w:rsid w:val="00F90FA2"/>
    <w:rsid w:val="00F91291"/>
    <w:rsid w:val="00F9198D"/>
    <w:rsid w:val="00F91DE0"/>
    <w:rsid w:val="00F9239F"/>
    <w:rsid w:val="00F928EE"/>
    <w:rsid w:val="00F9310D"/>
    <w:rsid w:val="00F93B80"/>
    <w:rsid w:val="00F94250"/>
    <w:rsid w:val="00F9426F"/>
    <w:rsid w:val="00F9460C"/>
    <w:rsid w:val="00F94CC4"/>
    <w:rsid w:val="00F94EBD"/>
    <w:rsid w:val="00F9511E"/>
    <w:rsid w:val="00F958BB"/>
    <w:rsid w:val="00F96C2A"/>
    <w:rsid w:val="00F97B31"/>
    <w:rsid w:val="00FA0016"/>
    <w:rsid w:val="00FA0415"/>
    <w:rsid w:val="00FA068A"/>
    <w:rsid w:val="00FA071A"/>
    <w:rsid w:val="00FA07EC"/>
    <w:rsid w:val="00FA0B0E"/>
    <w:rsid w:val="00FA0BD0"/>
    <w:rsid w:val="00FA0C53"/>
    <w:rsid w:val="00FA0DB1"/>
    <w:rsid w:val="00FA12EE"/>
    <w:rsid w:val="00FA20B1"/>
    <w:rsid w:val="00FA261D"/>
    <w:rsid w:val="00FA2A25"/>
    <w:rsid w:val="00FA356C"/>
    <w:rsid w:val="00FA395F"/>
    <w:rsid w:val="00FA3A0B"/>
    <w:rsid w:val="00FA443F"/>
    <w:rsid w:val="00FA7B5C"/>
    <w:rsid w:val="00FA7EBD"/>
    <w:rsid w:val="00FB0100"/>
    <w:rsid w:val="00FB158B"/>
    <w:rsid w:val="00FB1CFB"/>
    <w:rsid w:val="00FB2929"/>
    <w:rsid w:val="00FB2BF3"/>
    <w:rsid w:val="00FB2C76"/>
    <w:rsid w:val="00FB2DAA"/>
    <w:rsid w:val="00FB335D"/>
    <w:rsid w:val="00FB384C"/>
    <w:rsid w:val="00FB3AF8"/>
    <w:rsid w:val="00FB3B79"/>
    <w:rsid w:val="00FB3D58"/>
    <w:rsid w:val="00FB4780"/>
    <w:rsid w:val="00FB5605"/>
    <w:rsid w:val="00FB5CE9"/>
    <w:rsid w:val="00FB5DA0"/>
    <w:rsid w:val="00FB5EF9"/>
    <w:rsid w:val="00FB5F5B"/>
    <w:rsid w:val="00FB62C1"/>
    <w:rsid w:val="00FC0716"/>
    <w:rsid w:val="00FC09EC"/>
    <w:rsid w:val="00FC108C"/>
    <w:rsid w:val="00FC16C3"/>
    <w:rsid w:val="00FC184E"/>
    <w:rsid w:val="00FC2362"/>
    <w:rsid w:val="00FC280B"/>
    <w:rsid w:val="00FC28C9"/>
    <w:rsid w:val="00FC28E3"/>
    <w:rsid w:val="00FC297B"/>
    <w:rsid w:val="00FC2DB1"/>
    <w:rsid w:val="00FC4063"/>
    <w:rsid w:val="00FC40C7"/>
    <w:rsid w:val="00FC4D19"/>
    <w:rsid w:val="00FC51AB"/>
    <w:rsid w:val="00FC6074"/>
    <w:rsid w:val="00FC67A8"/>
    <w:rsid w:val="00FC693B"/>
    <w:rsid w:val="00FC7221"/>
    <w:rsid w:val="00FC7847"/>
    <w:rsid w:val="00FC7E74"/>
    <w:rsid w:val="00FD077D"/>
    <w:rsid w:val="00FD0D19"/>
    <w:rsid w:val="00FD1A09"/>
    <w:rsid w:val="00FD1B4A"/>
    <w:rsid w:val="00FD2249"/>
    <w:rsid w:val="00FD2378"/>
    <w:rsid w:val="00FD3FB7"/>
    <w:rsid w:val="00FD459D"/>
    <w:rsid w:val="00FD4E4E"/>
    <w:rsid w:val="00FD5951"/>
    <w:rsid w:val="00FD5EE1"/>
    <w:rsid w:val="00FD5F7B"/>
    <w:rsid w:val="00FD6531"/>
    <w:rsid w:val="00FD6538"/>
    <w:rsid w:val="00FD7718"/>
    <w:rsid w:val="00FD7B77"/>
    <w:rsid w:val="00FD7EB9"/>
    <w:rsid w:val="00FE019F"/>
    <w:rsid w:val="00FE02E1"/>
    <w:rsid w:val="00FE0591"/>
    <w:rsid w:val="00FE07FC"/>
    <w:rsid w:val="00FE156B"/>
    <w:rsid w:val="00FE2047"/>
    <w:rsid w:val="00FE26F3"/>
    <w:rsid w:val="00FE2C52"/>
    <w:rsid w:val="00FE2FCA"/>
    <w:rsid w:val="00FE392F"/>
    <w:rsid w:val="00FE4100"/>
    <w:rsid w:val="00FE436C"/>
    <w:rsid w:val="00FE4A34"/>
    <w:rsid w:val="00FE4D05"/>
    <w:rsid w:val="00FE4F18"/>
    <w:rsid w:val="00FE68F5"/>
    <w:rsid w:val="00FE69AE"/>
    <w:rsid w:val="00FE7144"/>
    <w:rsid w:val="00FE72FD"/>
    <w:rsid w:val="00FE7726"/>
    <w:rsid w:val="00FE7C4E"/>
    <w:rsid w:val="00FF041A"/>
    <w:rsid w:val="00FF05F0"/>
    <w:rsid w:val="00FF08D2"/>
    <w:rsid w:val="00FF0DB1"/>
    <w:rsid w:val="00FF14E0"/>
    <w:rsid w:val="00FF18FB"/>
    <w:rsid w:val="00FF1D65"/>
    <w:rsid w:val="00FF2850"/>
    <w:rsid w:val="00FF4B0A"/>
    <w:rsid w:val="00FF6EB8"/>
    <w:rsid w:val="00FF6F7F"/>
    <w:rsid w:val="00FF705B"/>
    <w:rsid w:val="00FF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>
      <o:colormenu v:ext="edit" fillcolor="none [2732]" strokecolor="maroon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5AF2"/>
    <w:pPr>
      <w:widowControl w:val="0"/>
      <w:snapToGrid w:val="0"/>
      <w:spacing w:line="312" w:lineRule="exact"/>
      <w:ind w:firstLine="425"/>
      <w:jc w:val="both"/>
    </w:pPr>
    <w:rPr>
      <w:kern w:val="2"/>
      <w:sz w:val="21"/>
      <w:szCs w:val="21"/>
    </w:rPr>
  </w:style>
  <w:style w:type="paragraph" w:styleId="10">
    <w:name w:val="heading 1"/>
    <w:basedOn w:val="a"/>
    <w:next w:val="a"/>
    <w:qFormat/>
    <w:rsid w:val="00432A6E"/>
    <w:pPr>
      <w:keepNext/>
      <w:spacing w:before="480" w:after="600" w:line="312" w:lineRule="atLeast"/>
      <w:ind w:firstLine="0"/>
      <w:jc w:val="center"/>
      <w:outlineLvl w:val="0"/>
    </w:pPr>
    <w:rPr>
      <w:rFonts w:ascii="Arial" w:eastAsia="汉仪中黑简" w:hAnsi="Arial"/>
      <w:bCs/>
      <w:sz w:val="44"/>
      <w:szCs w:val="44"/>
    </w:rPr>
  </w:style>
  <w:style w:type="paragraph" w:styleId="2">
    <w:name w:val="heading 2"/>
    <w:aliases w:val="节,节题"/>
    <w:basedOn w:val="a"/>
    <w:next w:val="a"/>
    <w:qFormat/>
    <w:rsid w:val="00EF5AF2"/>
    <w:pPr>
      <w:keepNext/>
      <w:spacing w:before="360" w:after="360"/>
      <w:ind w:firstLine="0"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Char"/>
    <w:qFormat/>
    <w:rsid w:val="00EF5AF2"/>
    <w:pPr>
      <w:keepNext/>
      <w:keepLines/>
      <w:spacing w:before="120" w:after="120"/>
      <w:ind w:firstLine="0"/>
      <w:outlineLvl w:val="2"/>
    </w:pPr>
    <w:rPr>
      <w:rFonts w:ascii="Arial" w:eastAsia="黑体" w:hAnsi="Arial"/>
      <w:bCs/>
    </w:rPr>
  </w:style>
  <w:style w:type="paragraph" w:styleId="4">
    <w:name w:val="heading 4"/>
    <w:aliases w:val="段1.2.,段1.2,一、二...,标题四、1、2...,标题 4 Char"/>
    <w:basedOn w:val="a"/>
    <w:next w:val="a"/>
    <w:qFormat/>
    <w:rsid w:val="00EF5AF2"/>
    <w:pPr>
      <w:keepNext/>
      <w:spacing w:before="120" w:after="120"/>
      <w:outlineLvl w:val="3"/>
    </w:pPr>
    <w:rPr>
      <w:rFonts w:ascii="Arial" w:eastAsia="黑体" w:hAnsi="Arial"/>
      <w:bCs/>
    </w:rPr>
  </w:style>
  <w:style w:type="paragraph" w:styleId="5">
    <w:name w:val="heading 5"/>
    <w:basedOn w:val="a"/>
    <w:next w:val="a"/>
    <w:qFormat/>
    <w:rsid w:val="00EF5AF2"/>
    <w:pPr>
      <w:keepNext/>
      <w:keepLines/>
      <w:spacing w:before="120"/>
      <w:outlineLvl w:val="4"/>
    </w:pPr>
    <w:rPr>
      <w:rFonts w:eastAsia="楷体_GB2312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607F5"/>
    <w:rPr>
      <w:rFonts w:ascii="Arial" w:eastAsia="黑体" w:hAnsi="Arial"/>
      <w:bCs/>
      <w:kern w:val="2"/>
      <w:sz w:val="21"/>
      <w:szCs w:val="21"/>
      <w:lang w:val="en-US" w:eastAsia="zh-CN" w:bidi="ar-SA"/>
    </w:rPr>
  </w:style>
  <w:style w:type="paragraph" w:styleId="30">
    <w:name w:val="toc 3"/>
    <w:basedOn w:val="a"/>
    <w:next w:val="a"/>
    <w:autoRedefine/>
    <w:semiHidden/>
    <w:rsid w:val="00EF5AF2"/>
    <w:pPr>
      <w:tabs>
        <w:tab w:val="right" w:leader="dot" w:pos="8222"/>
      </w:tabs>
      <w:ind w:firstLine="641"/>
    </w:pPr>
    <w:rPr>
      <w:sz w:val="18"/>
      <w:szCs w:val="20"/>
    </w:rPr>
  </w:style>
  <w:style w:type="character" w:customStyle="1" w:styleId="a3">
    <w:name w:val="表文字"/>
    <w:basedOn w:val="a0"/>
    <w:rsid w:val="00CC0DFD"/>
    <w:rPr>
      <w:sz w:val="18"/>
    </w:rPr>
  </w:style>
  <w:style w:type="paragraph" w:customStyle="1" w:styleId="a4">
    <w:name w:val="提示"/>
    <w:basedOn w:val="a"/>
    <w:rsid w:val="00EF5AF2"/>
    <w:pPr>
      <w:spacing w:before="120" w:after="120"/>
      <w:ind w:left="425" w:right="425" w:firstLine="0"/>
    </w:pPr>
    <w:rPr>
      <w:rFonts w:eastAsia="仿宋_GB2312"/>
    </w:rPr>
  </w:style>
  <w:style w:type="paragraph" w:customStyle="1" w:styleId="a5">
    <w:name w:val="图片"/>
    <w:basedOn w:val="a"/>
    <w:next w:val="a"/>
    <w:rsid w:val="00EF5AF2"/>
    <w:pPr>
      <w:spacing w:before="120" w:after="120" w:line="240" w:lineRule="auto"/>
      <w:ind w:firstLine="0"/>
      <w:jc w:val="center"/>
    </w:pPr>
  </w:style>
  <w:style w:type="paragraph" w:customStyle="1" w:styleId="a6">
    <w:name w:val="注意"/>
    <w:basedOn w:val="a"/>
    <w:autoRedefine/>
    <w:rsid w:val="00A21007"/>
    <w:pPr>
      <w:spacing w:before="120" w:after="120"/>
      <w:ind w:left="425" w:right="425" w:firstLine="0"/>
    </w:pPr>
    <w:rPr>
      <w:rFonts w:eastAsia="楷体"/>
    </w:rPr>
  </w:style>
  <w:style w:type="paragraph" w:styleId="a7">
    <w:name w:val="footer"/>
    <w:basedOn w:val="a"/>
    <w:rsid w:val="008E4DFE"/>
    <w:pPr>
      <w:tabs>
        <w:tab w:val="center" w:pos="4153"/>
        <w:tab w:val="right" w:pos="8306"/>
      </w:tabs>
      <w:spacing w:line="312" w:lineRule="atLeast"/>
      <w:jc w:val="left"/>
    </w:pPr>
    <w:rPr>
      <w:sz w:val="18"/>
    </w:rPr>
  </w:style>
  <w:style w:type="paragraph" w:styleId="a8">
    <w:name w:val="Body Text First Indent"/>
    <w:basedOn w:val="a"/>
    <w:link w:val="Char"/>
    <w:rsid w:val="008E4DFE"/>
    <w:pPr>
      <w:spacing w:line="312" w:lineRule="atLeast"/>
      <w:ind w:firstLineChars="200" w:firstLine="200"/>
    </w:pPr>
  </w:style>
  <w:style w:type="character" w:customStyle="1" w:styleId="Char">
    <w:name w:val="正文首行缩进 Char"/>
    <w:basedOn w:val="a0"/>
    <w:link w:val="a8"/>
    <w:rsid w:val="00076549"/>
    <w:rPr>
      <w:rFonts w:eastAsia="宋体"/>
      <w:kern w:val="2"/>
      <w:sz w:val="21"/>
      <w:szCs w:val="21"/>
      <w:lang w:val="en-US" w:eastAsia="zh-CN" w:bidi="ar-SA"/>
    </w:rPr>
  </w:style>
  <w:style w:type="paragraph" w:styleId="a9">
    <w:name w:val="header"/>
    <w:basedOn w:val="a"/>
    <w:rsid w:val="008E4DFE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pacing w:line="312" w:lineRule="atLeast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"/>
    <w:next w:val="a"/>
    <w:link w:val="-5Char"/>
    <w:autoRedefine/>
    <w:rsid w:val="003C3176"/>
    <w:pPr>
      <w:adjustRightInd w:val="0"/>
      <w:spacing w:before="120" w:after="120"/>
      <w:ind w:firstLine="0"/>
      <w:jc w:val="center"/>
      <w:textAlignment w:val="center"/>
    </w:pPr>
    <w:rPr>
      <w:kern w:val="21"/>
      <w:sz w:val="18"/>
      <w:szCs w:val="20"/>
    </w:rPr>
  </w:style>
  <w:style w:type="character" w:customStyle="1" w:styleId="-5Char">
    <w:name w:val="图题-小5宋，居中 Char"/>
    <w:basedOn w:val="a0"/>
    <w:link w:val="-5"/>
    <w:rsid w:val="003C3176"/>
    <w:rPr>
      <w:kern w:val="21"/>
      <w:sz w:val="18"/>
    </w:rPr>
  </w:style>
  <w:style w:type="paragraph" w:customStyle="1" w:styleId="aa">
    <w:name w:val="下空半行"/>
    <w:basedOn w:val="a"/>
    <w:link w:val="Char0"/>
    <w:autoRedefine/>
    <w:rsid w:val="007E6AE4"/>
    <w:pPr>
      <w:spacing w:after="80"/>
      <w:ind w:firstLine="420"/>
    </w:pPr>
    <w:rPr>
      <w:szCs w:val="20"/>
    </w:rPr>
  </w:style>
  <w:style w:type="character" w:customStyle="1" w:styleId="Char0">
    <w:name w:val="下空半行 Char"/>
    <w:basedOn w:val="a0"/>
    <w:link w:val="aa"/>
    <w:rsid w:val="007E6AE4"/>
    <w:rPr>
      <w:kern w:val="2"/>
      <w:sz w:val="21"/>
    </w:rPr>
  </w:style>
  <w:style w:type="paragraph" w:customStyle="1" w:styleId="ab">
    <w:name w:val="上下空半行"/>
    <w:basedOn w:val="a"/>
    <w:link w:val="Char1"/>
    <w:autoRedefine/>
    <w:rsid w:val="006A7731"/>
    <w:pPr>
      <w:spacing w:before="80" w:after="80"/>
    </w:pPr>
  </w:style>
  <w:style w:type="character" w:customStyle="1" w:styleId="Char1">
    <w:name w:val="上下空半行 Char1"/>
    <w:basedOn w:val="a0"/>
    <w:link w:val="ab"/>
    <w:rsid w:val="006A7731"/>
    <w:rPr>
      <w:kern w:val="2"/>
      <w:sz w:val="21"/>
      <w:szCs w:val="21"/>
    </w:rPr>
  </w:style>
  <w:style w:type="paragraph" w:customStyle="1" w:styleId="ac">
    <w:name w:val="上空半行"/>
    <w:basedOn w:val="a"/>
    <w:link w:val="Char2"/>
    <w:autoRedefine/>
    <w:rsid w:val="007E6AE4"/>
    <w:pPr>
      <w:spacing w:before="80"/>
    </w:pPr>
  </w:style>
  <w:style w:type="character" w:customStyle="1" w:styleId="Char2">
    <w:name w:val="上空半行 Char"/>
    <w:link w:val="ac"/>
    <w:rsid w:val="007E6AE4"/>
    <w:rPr>
      <w:kern w:val="2"/>
      <w:sz w:val="21"/>
      <w:szCs w:val="21"/>
    </w:rPr>
  </w:style>
  <w:style w:type="paragraph" w:styleId="11">
    <w:name w:val="toc 1"/>
    <w:aliases w:val="第一章  引言"/>
    <w:basedOn w:val="a"/>
    <w:next w:val="a"/>
    <w:autoRedefine/>
    <w:semiHidden/>
    <w:rsid w:val="00EF5AF2"/>
    <w:pPr>
      <w:tabs>
        <w:tab w:val="right" w:leader="dot" w:pos="8222"/>
      </w:tabs>
      <w:spacing w:before="120" w:after="120"/>
      <w:ind w:firstLine="0"/>
    </w:pPr>
    <w:rPr>
      <w:rFonts w:ascii="Arial" w:eastAsia="黑体" w:hAnsi="Arial"/>
      <w:szCs w:val="20"/>
    </w:rPr>
  </w:style>
  <w:style w:type="paragraph" w:styleId="20">
    <w:name w:val="toc 2"/>
    <w:basedOn w:val="a"/>
    <w:next w:val="a"/>
    <w:autoRedefine/>
    <w:semiHidden/>
    <w:rsid w:val="00EF5AF2"/>
    <w:rPr>
      <w:sz w:val="18"/>
      <w:szCs w:val="20"/>
    </w:rPr>
  </w:style>
  <w:style w:type="paragraph" w:customStyle="1" w:styleId="ad">
    <w:name w:val="程序"/>
    <w:basedOn w:val="a"/>
    <w:autoRedefine/>
    <w:rsid w:val="00713D4B"/>
    <w:pPr>
      <w:spacing w:line="240" w:lineRule="exact"/>
      <w:ind w:left="425" w:right="425" w:firstLine="0"/>
    </w:pPr>
    <w:rPr>
      <w:rFonts w:ascii="宋体" w:hAnsi="Courier New"/>
      <w:sz w:val="18"/>
      <w:szCs w:val="18"/>
    </w:rPr>
  </w:style>
  <w:style w:type="paragraph" w:customStyle="1" w:styleId="ae">
    <w:name w:val="表头"/>
    <w:basedOn w:val="a"/>
    <w:rsid w:val="00EF5AF2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f">
    <w:name w:val="注意程序"/>
    <w:basedOn w:val="a6"/>
    <w:rsid w:val="00EF5AF2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table" w:styleId="af0">
    <w:name w:val="Table Grid"/>
    <w:basedOn w:val="a1"/>
    <w:rsid w:val="00CB230C"/>
    <w:pPr>
      <w:widowControl w:val="0"/>
      <w:snapToGrid w:val="0"/>
      <w:spacing w:line="312" w:lineRule="exact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正文缩进1"/>
    <w:basedOn w:val="a"/>
    <w:link w:val="1Char"/>
    <w:rsid w:val="00C56112"/>
    <w:pPr>
      <w:autoSpaceDE w:val="0"/>
      <w:autoSpaceDN w:val="0"/>
      <w:adjustRightInd w:val="0"/>
      <w:snapToGrid/>
      <w:spacing w:line="312" w:lineRule="atLeast"/>
      <w:textAlignment w:val="baseline"/>
    </w:pPr>
    <w:rPr>
      <w:kern w:val="0"/>
      <w:szCs w:val="20"/>
    </w:rPr>
  </w:style>
  <w:style w:type="character" w:customStyle="1" w:styleId="1Char">
    <w:name w:val="正文缩进1 Char"/>
    <w:basedOn w:val="a0"/>
    <w:link w:val="12"/>
    <w:rsid w:val="00C56112"/>
    <w:rPr>
      <w:rFonts w:eastAsia="宋体"/>
      <w:sz w:val="21"/>
      <w:lang w:val="en-US" w:eastAsia="zh-CN" w:bidi="ar-SA"/>
    </w:rPr>
  </w:style>
  <w:style w:type="paragraph" w:customStyle="1" w:styleId="af1">
    <w:name w:val="注意两空"/>
    <w:basedOn w:val="13"/>
    <w:rsid w:val="00C56112"/>
    <w:pPr>
      <w:spacing w:before="120" w:after="120"/>
      <w:ind w:left="1020" w:right="391" w:hanging="595"/>
    </w:pPr>
    <w:rPr>
      <w:rFonts w:ascii="黑体" w:eastAsia="黑体"/>
    </w:rPr>
  </w:style>
  <w:style w:type="paragraph" w:customStyle="1" w:styleId="13">
    <w:name w:val="注意1"/>
    <w:basedOn w:val="12"/>
    <w:rsid w:val="00C56112"/>
    <w:pPr>
      <w:spacing w:beforeLines="50" w:afterLines="50"/>
      <w:ind w:leftChars="400" w:left="400" w:rightChars="200" w:right="200" w:firstLine="0"/>
    </w:pPr>
    <w:rPr>
      <w:rFonts w:eastAsia="楷体_GB2312"/>
    </w:rPr>
  </w:style>
  <w:style w:type="paragraph" w:customStyle="1" w:styleId="af2">
    <w:name w:val="上空下空"/>
    <w:basedOn w:val="12"/>
    <w:rsid w:val="00C56112"/>
    <w:pPr>
      <w:spacing w:before="120" w:after="120"/>
    </w:pPr>
  </w:style>
  <w:style w:type="paragraph" w:customStyle="1" w:styleId="af3">
    <w:name w:val="上空"/>
    <w:basedOn w:val="12"/>
    <w:rsid w:val="00C56112"/>
    <w:pPr>
      <w:spacing w:before="120"/>
    </w:pPr>
  </w:style>
  <w:style w:type="paragraph" w:customStyle="1" w:styleId="af4">
    <w:name w:val="下空"/>
    <w:basedOn w:val="12"/>
    <w:rsid w:val="00C56112"/>
    <w:pPr>
      <w:spacing w:after="120"/>
    </w:pPr>
  </w:style>
  <w:style w:type="paragraph" w:customStyle="1" w:styleId="af5">
    <w:name w:val="上下空"/>
    <w:basedOn w:val="af3"/>
    <w:rsid w:val="00C56112"/>
    <w:pPr>
      <w:spacing w:after="120"/>
    </w:pPr>
  </w:style>
  <w:style w:type="paragraph" w:customStyle="1" w:styleId="af6">
    <w:name w:val="加图"/>
    <w:basedOn w:val="12"/>
    <w:rsid w:val="00C56112"/>
    <w:pPr>
      <w:spacing w:before="120" w:after="120"/>
      <w:ind w:leftChars="500" w:left="500" w:rightChars="200" w:right="200" w:firstLine="0"/>
    </w:pPr>
  </w:style>
  <w:style w:type="character" w:styleId="af7">
    <w:name w:val="page number"/>
    <w:basedOn w:val="a0"/>
    <w:rsid w:val="00C3126F"/>
  </w:style>
  <w:style w:type="paragraph" w:customStyle="1" w:styleId="af8">
    <w:name w:val="注意、小技巧"/>
    <w:autoRedefine/>
    <w:rsid w:val="008D17C0"/>
    <w:pPr>
      <w:spacing w:beforeLines="50" w:afterLines="50" w:line="312" w:lineRule="atLeast"/>
      <w:ind w:leftChars="190" w:left="399" w:rightChars="200" w:right="420"/>
      <w:jc w:val="both"/>
    </w:pPr>
    <w:rPr>
      <w:rFonts w:eastAsia="楷体_GB2312"/>
      <w:sz w:val="21"/>
    </w:rPr>
  </w:style>
  <w:style w:type="paragraph" w:customStyle="1" w:styleId="af9">
    <w:name w:val="回行齐字"/>
    <w:basedOn w:val="a"/>
    <w:next w:val="12"/>
    <w:rsid w:val="00C56112"/>
    <w:pPr>
      <w:autoSpaceDE w:val="0"/>
      <w:autoSpaceDN w:val="0"/>
      <w:adjustRightInd w:val="0"/>
      <w:snapToGrid/>
      <w:spacing w:line="312" w:lineRule="atLeast"/>
      <w:ind w:left="737" w:hanging="312"/>
      <w:textAlignment w:val="baseline"/>
    </w:pPr>
    <w:rPr>
      <w:kern w:val="0"/>
      <w:szCs w:val="20"/>
    </w:rPr>
  </w:style>
  <w:style w:type="paragraph" w:customStyle="1" w:styleId="afa">
    <w:name w:val="表题"/>
    <w:aliases w:val="小5黑,居中"/>
    <w:next w:val="-5"/>
    <w:rsid w:val="00C56112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styleId="afb">
    <w:name w:val="Normal Indent"/>
    <w:basedOn w:val="a"/>
    <w:rsid w:val="00C56112"/>
    <w:pPr>
      <w:autoSpaceDE w:val="0"/>
      <w:autoSpaceDN w:val="0"/>
      <w:adjustRightInd w:val="0"/>
      <w:snapToGrid/>
      <w:spacing w:line="312" w:lineRule="atLeast"/>
      <w:textAlignment w:val="baseline"/>
    </w:pPr>
    <w:rPr>
      <w:kern w:val="0"/>
      <w:szCs w:val="20"/>
    </w:rPr>
  </w:style>
  <w:style w:type="paragraph" w:customStyle="1" w:styleId="afc">
    <w:name w:val="图"/>
    <w:rsid w:val="008D17C0"/>
    <w:pPr>
      <w:spacing w:before="120"/>
      <w:jc w:val="center"/>
    </w:pPr>
    <w:rPr>
      <w:sz w:val="21"/>
    </w:rPr>
  </w:style>
  <w:style w:type="paragraph" w:styleId="afd">
    <w:name w:val="Body Text Indent"/>
    <w:basedOn w:val="a"/>
    <w:rsid w:val="00D46864"/>
    <w:pPr>
      <w:spacing w:after="120"/>
      <w:ind w:leftChars="200" w:left="420"/>
    </w:pPr>
  </w:style>
  <w:style w:type="paragraph" w:styleId="afe">
    <w:name w:val="Body Text"/>
    <w:basedOn w:val="a"/>
    <w:link w:val="Char3"/>
    <w:rsid w:val="00297E03"/>
    <w:pPr>
      <w:spacing w:after="120"/>
    </w:pPr>
  </w:style>
  <w:style w:type="character" w:customStyle="1" w:styleId="Char3">
    <w:name w:val="正文文本 Char"/>
    <w:basedOn w:val="a0"/>
    <w:link w:val="afe"/>
    <w:rsid w:val="00297E03"/>
    <w:rPr>
      <w:kern w:val="2"/>
      <w:sz w:val="21"/>
      <w:szCs w:val="21"/>
    </w:rPr>
  </w:style>
  <w:style w:type="paragraph" w:customStyle="1" w:styleId="1">
    <w:name w:val="项目1"/>
    <w:autoRedefine/>
    <w:rsid w:val="007E6AE4"/>
    <w:pPr>
      <w:widowControl w:val="0"/>
      <w:numPr>
        <w:numId w:val="33"/>
      </w:numPr>
      <w:spacing w:line="312" w:lineRule="atLeast"/>
      <w:jc w:val="both"/>
    </w:pPr>
    <w:rPr>
      <w:sz w:val="21"/>
    </w:rPr>
  </w:style>
  <w:style w:type="paragraph" w:customStyle="1" w:styleId="aff">
    <w:name w:val="图题"/>
    <w:rsid w:val="00297E03"/>
    <w:pPr>
      <w:spacing w:before="120" w:after="120"/>
      <w:jc w:val="center"/>
    </w:pPr>
    <w:rPr>
      <w:kern w:val="2"/>
      <w:sz w:val="18"/>
    </w:rPr>
  </w:style>
  <w:style w:type="paragraph" w:customStyle="1" w:styleId="aff0">
    <w:name w:val="内容提要"/>
    <w:rsid w:val="00297E03"/>
    <w:pPr>
      <w:spacing w:line="312" w:lineRule="atLeast"/>
      <w:ind w:leftChars="400" w:left="400" w:rightChars="400" w:right="400" w:firstLineChars="200" w:firstLine="200"/>
    </w:pPr>
    <w:rPr>
      <w:sz w:val="18"/>
    </w:rPr>
  </w:style>
  <w:style w:type="paragraph" w:customStyle="1" w:styleId="aff1">
    <w:name w:val="注意后文字"/>
    <w:basedOn w:val="a"/>
    <w:next w:val="afb"/>
    <w:autoRedefine/>
    <w:rsid w:val="00297E03"/>
    <w:pPr>
      <w:shd w:val="pct10" w:color="auto" w:fill="FFFFFF"/>
      <w:snapToGrid/>
      <w:spacing w:before="60" w:after="60" w:line="240" w:lineRule="auto"/>
      <w:ind w:left="425" w:right="425"/>
      <w:textAlignment w:val="center"/>
    </w:pPr>
    <w:rPr>
      <w:rFonts w:eastAsia="楷体_GB2312"/>
      <w:szCs w:val="24"/>
    </w:rPr>
  </w:style>
  <w:style w:type="paragraph" w:customStyle="1" w:styleId="-">
    <w:name w:val="图-居中"/>
    <w:autoRedefine/>
    <w:rsid w:val="00297E03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f2">
    <w:name w:val="FollowedHyperlink"/>
    <w:basedOn w:val="a0"/>
    <w:rsid w:val="00297E03"/>
    <w:rPr>
      <w:color w:val="800080"/>
      <w:u w:val="single"/>
    </w:rPr>
  </w:style>
  <w:style w:type="character" w:styleId="aff3">
    <w:name w:val="Placeholder Text"/>
    <w:basedOn w:val="a0"/>
    <w:uiPriority w:val="99"/>
    <w:semiHidden/>
    <w:rsid w:val="008507A7"/>
    <w:rPr>
      <w:color w:val="808080"/>
    </w:rPr>
  </w:style>
  <w:style w:type="paragraph" w:styleId="aff4">
    <w:name w:val="Balloon Text"/>
    <w:basedOn w:val="a"/>
    <w:link w:val="Char4"/>
    <w:rsid w:val="008507A7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f4"/>
    <w:rsid w:val="008507A7"/>
    <w:rPr>
      <w:kern w:val="2"/>
      <w:sz w:val="18"/>
      <w:szCs w:val="18"/>
    </w:rPr>
  </w:style>
  <w:style w:type="paragraph" w:customStyle="1" w:styleId="aff5">
    <w:name w:val="样式 下空半行 +"/>
    <w:basedOn w:val="aa"/>
    <w:rsid w:val="007E6AE4"/>
    <w:rPr>
      <w:kern w:val="0"/>
    </w:rPr>
  </w:style>
  <w:style w:type="paragraph" w:customStyle="1" w:styleId="0">
    <w:name w:val="样式 正文首行缩进 + 小五 左 首行缩进:  0 字符"/>
    <w:basedOn w:val="a8"/>
    <w:autoRedefine/>
    <w:rsid w:val="00AB18F5"/>
    <w:pPr>
      <w:jc w:val="left"/>
    </w:pPr>
    <w:rPr>
      <w:rFonts w:cs="宋体"/>
      <w:sz w:val="18"/>
      <w:szCs w:val="20"/>
    </w:rPr>
  </w:style>
  <w:style w:type="paragraph" w:customStyle="1" w:styleId="aff6">
    <w:name w:val="正文首行缩进 + 小五"/>
    <w:basedOn w:val="a8"/>
    <w:autoRedefine/>
    <w:rsid w:val="005D5F42"/>
    <w:pPr>
      <w:spacing w:line="280" w:lineRule="exact"/>
      <w:ind w:firstLineChars="0" w:firstLine="425"/>
    </w:pPr>
    <w:rPr>
      <w:rFonts w:cs="宋体"/>
      <w:sz w:val="18"/>
      <w:szCs w:val="20"/>
    </w:rPr>
  </w:style>
  <w:style w:type="paragraph" w:customStyle="1" w:styleId="aff7">
    <w:name w:val="正文点悬挂"/>
    <w:basedOn w:val="a"/>
    <w:rsid w:val="00BD14A0"/>
    <w:pPr>
      <w:tabs>
        <w:tab w:val="num" w:pos="360"/>
      </w:tabs>
      <w:adjustRightInd w:val="0"/>
      <w:spacing w:line="312" w:lineRule="atLeast"/>
      <w:ind w:left="709" w:hanging="284"/>
    </w:pPr>
  </w:style>
  <w:style w:type="paragraph" w:customStyle="1" w:styleId="aff8">
    <w:name w:val="递归模型样式"/>
    <w:basedOn w:val="a"/>
    <w:autoRedefine/>
    <w:rsid w:val="00BD14A0"/>
    <w:pPr>
      <w:spacing w:line="280" w:lineRule="exact"/>
      <w:ind w:left="425" w:firstLine="0"/>
    </w:pPr>
    <w:rPr>
      <w:rFonts w:cs="宋体"/>
      <w:sz w:val="18"/>
      <w:szCs w:val="20"/>
    </w:rPr>
  </w:style>
  <w:style w:type="paragraph" w:customStyle="1" w:styleId="21">
    <w:name w:val="程序2"/>
    <w:basedOn w:val="a"/>
    <w:link w:val="2Char"/>
    <w:autoRedefine/>
    <w:rsid w:val="00BD14A0"/>
    <w:pPr>
      <w:autoSpaceDE w:val="0"/>
      <w:autoSpaceDN w:val="0"/>
      <w:adjustRightInd w:val="0"/>
      <w:spacing w:line="240" w:lineRule="exact"/>
      <w:ind w:left="420" w:firstLine="6"/>
      <w:textAlignment w:val="baseline"/>
    </w:pPr>
    <w:rPr>
      <w:rFonts w:ascii="宋体" w:hAnsi="Courier New"/>
      <w:kern w:val="0"/>
      <w:sz w:val="18"/>
      <w:szCs w:val="20"/>
    </w:rPr>
  </w:style>
  <w:style w:type="paragraph" w:customStyle="1" w:styleId="aff9">
    <w:name w:val="图注"/>
    <w:basedOn w:val="a"/>
    <w:link w:val="Char5"/>
    <w:rsid w:val="00BD14A0"/>
    <w:pPr>
      <w:spacing w:after="120"/>
      <w:ind w:firstLine="0"/>
      <w:jc w:val="center"/>
    </w:pPr>
    <w:rPr>
      <w:sz w:val="18"/>
    </w:rPr>
  </w:style>
  <w:style w:type="character" w:customStyle="1" w:styleId="Char5">
    <w:name w:val="图注 Char"/>
    <w:basedOn w:val="a0"/>
    <w:link w:val="aff9"/>
    <w:rsid w:val="00BD14A0"/>
    <w:rPr>
      <w:kern w:val="2"/>
      <w:sz w:val="18"/>
      <w:szCs w:val="21"/>
    </w:rPr>
  </w:style>
  <w:style w:type="paragraph" w:customStyle="1" w:styleId="affa">
    <w:name w:val="五级标题"/>
    <w:basedOn w:val="12"/>
    <w:rsid w:val="00BD14A0"/>
    <w:pPr>
      <w:spacing w:before="120"/>
    </w:pPr>
    <w:rPr>
      <w:rFonts w:ascii="楷体_GB2312" w:eastAsia="楷体_GB2312"/>
      <w:color w:val="000000"/>
    </w:rPr>
  </w:style>
  <w:style w:type="paragraph" w:customStyle="1" w:styleId="affb">
    <w:name w:val="清单"/>
    <w:basedOn w:val="12"/>
    <w:autoRedefine/>
    <w:rsid w:val="00BD14A0"/>
    <w:pPr>
      <w:spacing w:before="120" w:after="120"/>
    </w:pPr>
    <w:rPr>
      <w:rFonts w:ascii="Arial" w:eastAsia="黑体" w:hAnsi="Arial" w:cs="Arial"/>
      <w:bCs/>
      <w:noProof/>
      <w:sz w:val="18"/>
      <w:szCs w:val="21"/>
    </w:rPr>
  </w:style>
  <w:style w:type="paragraph" w:customStyle="1" w:styleId="affc">
    <w:name w:val="加阴影"/>
    <w:basedOn w:val="12"/>
    <w:rsid w:val="00BD14A0"/>
    <w:pPr>
      <w:shd w:val="pct5" w:color="auto" w:fill="F3F3F3"/>
      <w:spacing w:before="120" w:after="120"/>
      <w:ind w:left="425" w:right="425" w:firstLine="0"/>
    </w:pPr>
    <w:rPr>
      <w:rFonts w:eastAsia="楷体_GB2312"/>
    </w:rPr>
  </w:style>
  <w:style w:type="paragraph" w:customStyle="1" w:styleId="22">
    <w:name w:val="图片2"/>
    <w:basedOn w:val="12"/>
    <w:next w:val="23"/>
    <w:link w:val="2Char0"/>
    <w:rsid w:val="00BD14A0"/>
    <w:pPr>
      <w:tabs>
        <w:tab w:val="center" w:pos="2100"/>
        <w:tab w:val="center" w:pos="6075"/>
      </w:tabs>
      <w:spacing w:before="120"/>
      <w:ind w:firstLine="0"/>
    </w:pPr>
    <w:rPr>
      <w:sz w:val="18"/>
    </w:rPr>
  </w:style>
  <w:style w:type="paragraph" w:customStyle="1" w:styleId="23">
    <w:name w:val="图注2"/>
    <w:basedOn w:val="12"/>
    <w:next w:val="12"/>
    <w:rsid w:val="00BD14A0"/>
    <w:pPr>
      <w:tabs>
        <w:tab w:val="center" w:pos="2100"/>
        <w:tab w:val="center" w:pos="6075"/>
      </w:tabs>
      <w:spacing w:before="120" w:after="120"/>
      <w:ind w:firstLine="0"/>
    </w:pPr>
    <w:rPr>
      <w:sz w:val="18"/>
    </w:rPr>
  </w:style>
  <w:style w:type="paragraph" w:customStyle="1" w:styleId="affd">
    <w:name w:val="小章"/>
    <w:basedOn w:val="12"/>
    <w:rsid w:val="00BD14A0"/>
    <w:pPr>
      <w:spacing w:before="120" w:after="120"/>
    </w:pPr>
    <w:rPr>
      <w:rFonts w:ascii="Arial" w:eastAsia="黑体" w:hAnsi="Arial" w:cs="Arial"/>
      <w:sz w:val="15"/>
    </w:rPr>
  </w:style>
  <w:style w:type="paragraph" w:customStyle="1" w:styleId="affe">
    <w:name w:val="六级标题"/>
    <w:basedOn w:val="12"/>
    <w:rsid w:val="00BD14A0"/>
    <w:pPr>
      <w:spacing w:before="120"/>
    </w:pPr>
    <w:rPr>
      <w:rFonts w:eastAsia="仿宋_GB2312"/>
    </w:rPr>
  </w:style>
  <w:style w:type="paragraph" w:customStyle="1" w:styleId="afff">
    <w:name w:val="阴影"/>
    <w:basedOn w:val="12"/>
    <w:rsid w:val="00BD14A0"/>
    <w:pPr>
      <w:shd w:val="clear" w:color="auto" w:fill="E6E6E6"/>
      <w:spacing w:line="260" w:lineRule="exact"/>
      <w:ind w:leftChars="200" w:left="200" w:firstLine="6"/>
      <w:textAlignment w:val="center"/>
    </w:pPr>
    <w:rPr>
      <w:rFonts w:ascii="Courier New" w:hAnsi="Courier New"/>
      <w:sz w:val="18"/>
    </w:rPr>
  </w:style>
  <w:style w:type="paragraph" w:customStyle="1" w:styleId="24">
    <w:name w:val="阴影2"/>
    <w:basedOn w:val="afff"/>
    <w:rsid w:val="00BD14A0"/>
  </w:style>
  <w:style w:type="paragraph" w:customStyle="1" w:styleId="afff0">
    <w:name w:val="样式 下空半行 + (中文) 黑体"/>
    <w:basedOn w:val="aa"/>
    <w:rsid w:val="00BD14A0"/>
    <w:rPr>
      <w:rFonts w:eastAsia="黑体"/>
    </w:rPr>
  </w:style>
  <w:style w:type="paragraph" w:customStyle="1" w:styleId="afff1">
    <w:name w:val="二级标题"/>
    <w:next w:val="a"/>
    <w:rsid w:val="00BD14A0"/>
    <w:pPr>
      <w:keepNext/>
      <w:widowControl w:val="0"/>
      <w:autoSpaceDE w:val="0"/>
      <w:autoSpaceDN w:val="0"/>
      <w:adjustRightInd w:val="0"/>
      <w:spacing w:before="360" w:after="360" w:line="312" w:lineRule="atLeast"/>
      <w:jc w:val="center"/>
      <w:textAlignment w:val="baseline"/>
    </w:pPr>
    <w:rPr>
      <w:sz w:val="28"/>
    </w:rPr>
  </w:style>
  <w:style w:type="paragraph" w:customStyle="1" w:styleId="afff2">
    <w:name w:val="四级标题"/>
    <w:next w:val="a"/>
    <w:rsid w:val="00BD14A0"/>
    <w:pPr>
      <w:keepNext/>
      <w:widowControl w:val="0"/>
      <w:adjustRightInd w:val="0"/>
      <w:spacing w:before="120" w:after="120" w:line="312" w:lineRule="atLeast"/>
      <w:ind w:firstLine="425"/>
      <w:jc w:val="both"/>
      <w:textAlignment w:val="baseline"/>
    </w:pPr>
    <w:rPr>
      <w:rFonts w:ascii="Arial" w:eastAsia="黑体" w:hAnsi="Arial"/>
      <w:sz w:val="21"/>
    </w:rPr>
  </w:style>
  <w:style w:type="paragraph" w:styleId="afff3">
    <w:name w:val="Plain Text"/>
    <w:link w:val="Char6"/>
    <w:rsid w:val="00BD14A0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character" w:customStyle="1" w:styleId="Char6">
    <w:name w:val="纯文本 Char"/>
    <w:basedOn w:val="a0"/>
    <w:link w:val="afff3"/>
    <w:rsid w:val="00BD14A0"/>
    <w:rPr>
      <w:rFonts w:cs="Courier New"/>
      <w:sz w:val="21"/>
      <w:szCs w:val="21"/>
    </w:rPr>
  </w:style>
  <w:style w:type="paragraph" w:styleId="afff4">
    <w:name w:val="Date"/>
    <w:basedOn w:val="a"/>
    <w:next w:val="a"/>
    <w:link w:val="Char7"/>
    <w:rsid w:val="00BD14A0"/>
    <w:pPr>
      <w:ind w:leftChars="2500" w:left="100"/>
    </w:pPr>
  </w:style>
  <w:style w:type="character" w:customStyle="1" w:styleId="Char7">
    <w:name w:val="日期 Char"/>
    <w:basedOn w:val="a0"/>
    <w:link w:val="afff4"/>
    <w:rsid w:val="00BD14A0"/>
    <w:rPr>
      <w:kern w:val="2"/>
      <w:sz w:val="21"/>
      <w:szCs w:val="21"/>
    </w:rPr>
  </w:style>
  <w:style w:type="character" w:customStyle="1" w:styleId="2Char">
    <w:name w:val="程序2 Char"/>
    <w:basedOn w:val="1Char"/>
    <w:link w:val="21"/>
    <w:rsid w:val="00BD14A0"/>
    <w:rPr>
      <w:rFonts w:ascii="宋体" w:hAnsi="Courier New"/>
      <w:sz w:val="18"/>
    </w:rPr>
  </w:style>
  <w:style w:type="paragraph" w:customStyle="1" w:styleId="afff5">
    <w:name w:val="项目符号"/>
    <w:autoRedefine/>
    <w:rsid w:val="00BD14A0"/>
    <w:pPr>
      <w:widowControl w:val="0"/>
      <w:tabs>
        <w:tab w:val="num" w:pos="785"/>
      </w:tabs>
      <w:spacing w:line="312" w:lineRule="atLeast"/>
      <w:ind w:left="785" w:hanging="360"/>
      <w:jc w:val="both"/>
    </w:pPr>
    <w:rPr>
      <w:sz w:val="21"/>
    </w:rPr>
  </w:style>
  <w:style w:type="character" w:customStyle="1" w:styleId="2Char0">
    <w:name w:val="图片2 Char"/>
    <w:basedOn w:val="1Char"/>
    <w:link w:val="22"/>
    <w:rsid w:val="00BD14A0"/>
    <w:rPr>
      <w:sz w:val="18"/>
    </w:rPr>
  </w:style>
  <w:style w:type="paragraph" w:customStyle="1" w:styleId="25">
    <w:name w:val="样式 程序2 + 宋体"/>
    <w:basedOn w:val="21"/>
    <w:autoRedefine/>
    <w:rsid w:val="00BD14A0"/>
    <w:rPr>
      <w:rFonts w:hAnsi="宋体"/>
      <w:kern w:val="2"/>
    </w:rPr>
  </w:style>
  <w:style w:type="paragraph" w:customStyle="1" w:styleId="210">
    <w:name w:val="样式 程序2 + 宋体1"/>
    <w:basedOn w:val="21"/>
    <w:autoRedefine/>
    <w:rsid w:val="00BD14A0"/>
    <w:rPr>
      <w:rFonts w:hAnsi="宋体"/>
    </w:rPr>
  </w:style>
  <w:style w:type="paragraph" w:customStyle="1" w:styleId="26">
    <w:name w:val="样式 正文首行缩进 + 小五 首行缩进:  2 字符"/>
    <w:basedOn w:val="a8"/>
    <w:autoRedefine/>
    <w:rsid w:val="00BD14A0"/>
    <w:pPr>
      <w:ind w:firstLineChars="0" w:firstLine="403"/>
    </w:pPr>
    <w:rPr>
      <w:rFonts w:cs="宋体"/>
      <w:sz w:val="18"/>
      <w:szCs w:val="20"/>
    </w:rPr>
  </w:style>
  <w:style w:type="paragraph" w:customStyle="1" w:styleId="afff6">
    <w:name w:val="样式 正文首行缩进 + 小五"/>
    <w:basedOn w:val="a8"/>
    <w:autoRedefine/>
    <w:rsid w:val="001166D1"/>
    <w:pPr>
      <w:ind w:firstLineChars="0" w:firstLine="420"/>
    </w:pPr>
    <w:rPr>
      <w:sz w:val="18"/>
    </w:rPr>
  </w:style>
  <w:style w:type="character" w:styleId="afff7">
    <w:name w:val="Strong"/>
    <w:basedOn w:val="a0"/>
    <w:uiPriority w:val="22"/>
    <w:qFormat/>
    <w:rsid w:val="007B468A"/>
    <w:rPr>
      <w:b/>
      <w:bCs/>
    </w:rPr>
  </w:style>
  <w:style w:type="paragraph" w:styleId="afff8">
    <w:name w:val="Normal (Web)"/>
    <w:basedOn w:val="a"/>
    <w:uiPriority w:val="99"/>
    <w:unhideWhenUsed/>
    <w:rsid w:val="00645B6D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149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645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60099984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487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372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910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70520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191754855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0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80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5905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532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9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6753;&#37096;\Vb&#31243;&#24207;&#35774;&#35745;&#25945;&#31243;&#65288;KH&#65289;\VB&#31243;&#24207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13F1D2-168D-4468-BF85-5838A148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VB程序设计模板.dot</Template>
  <TotalTime>1935</TotalTime>
  <Pages>1</Pages>
  <Words>99</Words>
  <Characters>565</Characters>
  <Application>Microsoft Office Word</Application>
  <DocSecurity>0</DocSecurity>
  <Lines>4</Lines>
  <Paragraphs>1</Paragraphs>
  <ScaleCrop>false</ScaleCrop>
  <Company>khp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VB概述</dc:title>
  <dc:creator>m</dc:creator>
  <cp:lastModifiedBy>Administrator</cp:lastModifiedBy>
  <cp:revision>1276</cp:revision>
  <dcterms:created xsi:type="dcterms:W3CDTF">2017-07-29T02:30:00Z</dcterms:created>
  <dcterms:modified xsi:type="dcterms:W3CDTF">2020-09-22T06:05:00Z</dcterms:modified>
</cp:coreProperties>
</file>