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C22" w:rsidRPr="00260D10" w:rsidRDefault="00DE3C22" w:rsidP="00260D10">
      <w:pPr>
        <w:pStyle w:val="10"/>
      </w:pPr>
      <w:r w:rsidRPr="00260D10">
        <w:rPr>
          <w:rFonts w:hint="eastAsia"/>
        </w:rPr>
        <w:t>上机实验题（</w:t>
      </w:r>
      <w:r w:rsidRPr="00260D10">
        <w:rPr>
          <w:rFonts w:hint="eastAsia"/>
        </w:rPr>
        <w:t>LeetCode</w:t>
      </w:r>
      <w:r w:rsidRPr="00260D10">
        <w:rPr>
          <w:rFonts w:hint="eastAsia"/>
        </w:rPr>
        <w:t>）</w:t>
      </w:r>
    </w:p>
    <w:p w:rsidR="00B4687C" w:rsidRPr="00260D10" w:rsidRDefault="00B4687C" w:rsidP="00260D10">
      <w:pPr>
        <w:pStyle w:val="3"/>
      </w:pPr>
      <w:r w:rsidRPr="00260D10">
        <w:rPr>
          <w:rFonts w:hint="eastAsia"/>
        </w:rPr>
        <w:t>上机说明：</w:t>
      </w:r>
    </w:p>
    <w:p w:rsidR="00B4687C" w:rsidRPr="00260D10" w:rsidRDefault="00B4687C" w:rsidP="00260D10">
      <w:pPr>
        <w:pStyle w:val="af6"/>
      </w:pPr>
      <w:r w:rsidRPr="00260D10">
        <w:rPr>
          <w:rFonts w:hint="eastAsia"/>
        </w:rPr>
        <w:t>（</w:t>
      </w:r>
      <w:r w:rsidRPr="00260D10">
        <w:rPr>
          <w:rFonts w:hint="eastAsia"/>
        </w:rPr>
        <w:t>1</w:t>
      </w:r>
      <w:r w:rsidRPr="00260D10">
        <w:rPr>
          <w:rFonts w:hint="eastAsia"/>
        </w:rPr>
        <w:t>）所有题目在</w:t>
      </w:r>
      <w:r w:rsidRPr="00260D10">
        <w:rPr>
          <w:rFonts w:hint="eastAsia"/>
        </w:rPr>
        <w:t>LeetCode</w:t>
      </w:r>
      <w:r w:rsidRPr="00260D10">
        <w:rPr>
          <w:rFonts w:hint="eastAsia"/>
        </w:rPr>
        <w:t>网站提交通过。</w:t>
      </w:r>
    </w:p>
    <w:p w:rsidR="00B4687C" w:rsidRPr="00260D10" w:rsidRDefault="00B4687C" w:rsidP="00260D10">
      <w:pPr>
        <w:pStyle w:val="af6"/>
      </w:pPr>
      <w:r w:rsidRPr="00260D10">
        <w:rPr>
          <w:rFonts w:hint="eastAsia"/>
        </w:rPr>
        <w:t>（</w:t>
      </w:r>
      <w:r w:rsidRPr="00260D10">
        <w:rPr>
          <w:rFonts w:hint="eastAsia"/>
        </w:rPr>
        <w:t>2</w:t>
      </w:r>
      <w:r w:rsidRPr="00260D10">
        <w:rPr>
          <w:rFonts w:hint="eastAsia"/>
        </w:rPr>
        <w:t>）每个人至少完成</w:t>
      </w:r>
      <w:r w:rsidRPr="00260D10">
        <w:rPr>
          <w:rFonts w:hint="eastAsia"/>
        </w:rPr>
        <w:t>4</w:t>
      </w:r>
      <w:r w:rsidRPr="00260D10">
        <w:rPr>
          <w:rFonts w:hint="eastAsia"/>
        </w:rPr>
        <w:t>道题，</w:t>
      </w:r>
      <w:r w:rsidR="00260D10">
        <w:rPr>
          <w:rFonts w:hint="eastAsia"/>
        </w:rPr>
        <w:t>最好</w:t>
      </w:r>
      <w:r w:rsidRPr="00260D10">
        <w:rPr>
          <w:rFonts w:hint="eastAsia"/>
        </w:rPr>
        <w:t>来自不同</w:t>
      </w:r>
      <w:r w:rsidR="00260D10">
        <w:rPr>
          <w:rFonts w:hint="eastAsia"/>
        </w:rPr>
        <w:t>算法策略</w:t>
      </w:r>
      <w:r w:rsidRPr="00260D10">
        <w:rPr>
          <w:rFonts w:hint="eastAsia"/>
        </w:rPr>
        <w:t>。</w:t>
      </w:r>
    </w:p>
    <w:p w:rsidR="00B4687C" w:rsidRPr="00260D10" w:rsidRDefault="00B4687C" w:rsidP="00260D10">
      <w:pPr>
        <w:pStyle w:val="af6"/>
      </w:pPr>
      <w:r w:rsidRPr="00260D10">
        <w:rPr>
          <w:rFonts w:hint="eastAsia"/>
        </w:rPr>
        <w:t>（</w:t>
      </w:r>
      <w:r w:rsidRPr="00260D10">
        <w:rPr>
          <w:rFonts w:hint="eastAsia"/>
        </w:rPr>
        <w:t>3</w:t>
      </w:r>
      <w:r w:rsidRPr="00260D10">
        <w:rPr>
          <w:rFonts w:hint="eastAsia"/>
        </w:rPr>
        <w:t>）</w:t>
      </w:r>
      <w:r w:rsidR="00167A57" w:rsidRPr="00260D10">
        <w:rPr>
          <w:rFonts w:hint="eastAsia"/>
        </w:rPr>
        <w:t>最后完成上机实验报告。</w:t>
      </w:r>
    </w:p>
    <w:p w:rsidR="00167A57" w:rsidRPr="00260D10" w:rsidRDefault="00167A57" w:rsidP="00260D10">
      <w:pPr>
        <w:pStyle w:val="af6"/>
      </w:pPr>
    </w:p>
    <w:p w:rsidR="00B4687C" w:rsidRPr="00260D10" w:rsidRDefault="00AE3F15" w:rsidP="00260D10">
      <w:pPr>
        <w:pStyle w:val="2"/>
        <w:rPr>
          <w:rFonts w:hint="eastAsia"/>
        </w:rPr>
      </w:pPr>
      <w:r w:rsidRPr="00260D10">
        <w:rPr>
          <w:rFonts w:hint="eastAsia"/>
        </w:rPr>
        <w:t>上机题目如下（不限</w:t>
      </w:r>
      <w:r w:rsidR="00056286" w:rsidRPr="00260D10">
        <w:rPr>
          <w:rFonts w:hint="eastAsia"/>
        </w:rPr>
        <w:t>，可以选择其他题目</w:t>
      </w:r>
      <w:r w:rsidRPr="00260D10">
        <w:rPr>
          <w:rFonts w:hint="eastAsia"/>
        </w:rPr>
        <w:t>）</w:t>
      </w:r>
    </w:p>
    <w:p w:rsidR="00C7488A" w:rsidRPr="00260D10" w:rsidRDefault="00C7488A" w:rsidP="00260D10">
      <w:pPr>
        <w:pStyle w:val="af6"/>
        <w:rPr>
          <w:rFonts w:hint="eastAsia"/>
        </w:rPr>
      </w:pPr>
    </w:p>
    <w:p w:rsidR="00C7488A" w:rsidRPr="00260D10" w:rsidRDefault="0076388F" w:rsidP="00260D10">
      <w:pPr>
        <w:pStyle w:val="3"/>
        <w:rPr>
          <w:rFonts w:hint="eastAsia"/>
        </w:rPr>
      </w:pPr>
      <w:r w:rsidRPr="00260D10">
        <w:rPr>
          <w:rFonts w:hint="eastAsia"/>
        </w:rPr>
        <w:t>分治法</w:t>
      </w:r>
      <w:r w:rsidR="00260D10">
        <w:rPr>
          <w:rFonts w:hint="eastAsia"/>
        </w:rPr>
        <w:t>:</w:t>
      </w:r>
    </w:p>
    <w:p w:rsidR="00CE0C74" w:rsidRPr="00260D10" w:rsidRDefault="0076388F" w:rsidP="00260D10">
      <w:pPr>
        <w:pStyle w:val="af6"/>
        <w:rPr>
          <w:rFonts w:hint="eastAsia"/>
        </w:rPr>
      </w:pPr>
      <w:r w:rsidRPr="00260D10">
        <w:t>240</w:t>
      </w:r>
      <w:r w:rsidRPr="00260D10">
        <w:rPr>
          <w:rFonts w:hint="eastAsia"/>
        </w:rPr>
        <w:t>.</w:t>
      </w:r>
      <w:r w:rsidRPr="00260D10">
        <w:t>搜索二维矩阵</w:t>
      </w:r>
      <w:r w:rsidRPr="00260D10">
        <w:t>II</w:t>
      </w:r>
    </w:p>
    <w:p w:rsidR="00B43AFF" w:rsidRPr="00260D10" w:rsidRDefault="00CE0C74" w:rsidP="00260D10">
      <w:pPr>
        <w:pStyle w:val="af6"/>
        <w:rPr>
          <w:rFonts w:hint="eastAsia"/>
        </w:rPr>
      </w:pPr>
      <w:r w:rsidRPr="00260D10">
        <w:t>315</w:t>
      </w:r>
      <w:r w:rsidRPr="00260D10">
        <w:rPr>
          <w:rFonts w:hint="eastAsia"/>
        </w:rPr>
        <w:t>.</w:t>
      </w:r>
      <w:r w:rsidRPr="00260D10">
        <w:t>计算右侧小于当前元素的个数</w:t>
      </w:r>
    </w:p>
    <w:p w:rsidR="00B43AFF" w:rsidRPr="00260D10" w:rsidRDefault="00B43AFF" w:rsidP="00260D10">
      <w:pPr>
        <w:pStyle w:val="af6"/>
      </w:pPr>
      <w:r w:rsidRPr="00260D10">
        <w:rPr>
          <w:rFonts w:hint="eastAsia"/>
        </w:rPr>
        <w:t>327.</w:t>
      </w:r>
      <w:r w:rsidRPr="00260D10">
        <w:rPr>
          <w:rFonts w:hint="eastAsia"/>
        </w:rPr>
        <w:t>区间和计数</w:t>
      </w:r>
    </w:p>
    <w:p w:rsidR="003E3764" w:rsidRPr="00260D10" w:rsidRDefault="003E3764" w:rsidP="00260D10">
      <w:pPr>
        <w:pStyle w:val="af6"/>
      </w:pPr>
      <w:r w:rsidRPr="00260D10">
        <w:t xml:space="preserve">658. </w:t>
      </w:r>
      <w:r w:rsidRPr="00260D10">
        <w:t>找到</w:t>
      </w:r>
      <w:r w:rsidRPr="00260D10">
        <w:t xml:space="preserve"> K </w:t>
      </w:r>
      <w:r w:rsidRPr="00260D10">
        <w:t>个最接近的元素</w:t>
      </w:r>
    </w:p>
    <w:p w:rsidR="00C519FD" w:rsidRPr="00260D10" w:rsidRDefault="00C519FD" w:rsidP="00260D10">
      <w:pPr>
        <w:pStyle w:val="af6"/>
      </w:pPr>
      <w:r w:rsidRPr="00260D10">
        <w:t xml:space="preserve">95. </w:t>
      </w:r>
      <w:r w:rsidRPr="00260D10">
        <w:t>不同的二叉搜索树</w:t>
      </w:r>
      <w:r w:rsidRPr="00260D10">
        <w:t xml:space="preserve"> II</w:t>
      </w:r>
    </w:p>
    <w:p w:rsidR="00CE0C74" w:rsidRPr="00260D10" w:rsidRDefault="00CE0C74" w:rsidP="00260D10">
      <w:pPr>
        <w:pStyle w:val="af6"/>
      </w:pPr>
      <w:r w:rsidRPr="00260D10">
        <w:tab/>
      </w:r>
      <w:r w:rsidRPr="00260D10">
        <w:tab/>
      </w:r>
      <w:r w:rsidRPr="00260D10">
        <w:tab/>
      </w:r>
      <w:r w:rsidRPr="00260D10">
        <w:tab/>
      </w:r>
      <w:r w:rsidRPr="00260D10">
        <w:tab/>
      </w:r>
    </w:p>
    <w:p w:rsidR="0076388F" w:rsidRPr="00260D10" w:rsidRDefault="004728C1" w:rsidP="00260D10">
      <w:pPr>
        <w:pStyle w:val="3"/>
      </w:pPr>
      <w:r w:rsidRPr="00260D10">
        <w:rPr>
          <w:rFonts w:hint="eastAsia"/>
        </w:rPr>
        <w:t>回溯法</w:t>
      </w:r>
      <w:r w:rsidR="00260D10">
        <w:rPr>
          <w:rFonts w:hint="eastAsia"/>
        </w:rPr>
        <w:t>:</w:t>
      </w:r>
    </w:p>
    <w:p w:rsidR="00D749A2" w:rsidRPr="00260D10" w:rsidRDefault="00D749A2" w:rsidP="00260D10">
      <w:pPr>
        <w:pStyle w:val="af6"/>
      </w:pPr>
      <w:r w:rsidRPr="00260D10">
        <w:t xml:space="preserve">131. </w:t>
      </w:r>
      <w:r w:rsidRPr="00260D10">
        <w:t>分割回文串</w:t>
      </w:r>
    </w:p>
    <w:p w:rsidR="00FF3E2E" w:rsidRPr="00260D10" w:rsidRDefault="00FF3E2E" w:rsidP="00260D10">
      <w:pPr>
        <w:pStyle w:val="af6"/>
      </w:pPr>
      <w:r w:rsidRPr="00260D10">
        <w:t xml:space="preserve">78. </w:t>
      </w:r>
      <w:r w:rsidRPr="00260D10">
        <w:t>子集</w:t>
      </w:r>
    </w:p>
    <w:p w:rsidR="00FF3E2E" w:rsidRPr="00260D10" w:rsidRDefault="00FF3E2E" w:rsidP="00260D10">
      <w:pPr>
        <w:pStyle w:val="af6"/>
        <w:rPr>
          <w:rFonts w:hint="eastAsia"/>
        </w:rPr>
      </w:pPr>
      <w:r w:rsidRPr="00260D10">
        <w:t xml:space="preserve">90. </w:t>
      </w:r>
      <w:r w:rsidRPr="00260D10">
        <w:t>子集</w:t>
      </w:r>
      <w:r w:rsidRPr="00260D10">
        <w:t xml:space="preserve"> II</w:t>
      </w:r>
    </w:p>
    <w:p w:rsidR="00C16503" w:rsidRPr="00260D10" w:rsidRDefault="00C16503" w:rsidP="00260D10">
      <w:pPr>
        <w:pStyle w:val="af6"/>
      </w:pPr>
      <w:r w:rsidRPr="00260D10">
        <w:t xml:space="preserve">46. </w:t>
      </w:r>
      <w:r w:rsidRPr="00260D10">
        <w:t>全排列</w:t>
      </w:r>
    </w:p>
    <w:p w:rsidR="00FF3E2E" w:rsidRPr="00260D10" w:rsidRDefault="00FF3E2E" w:rsidP="00260D10">
      <w:pPr>
        <w:pStyle w:val="af6"/>
      </w:pPr>
      <w:r w:rsidRPr="00260D10">
        <w:t xml:space="preserve">47. </w:t>
      </w:r>
      <w:r w:rsidRPr="00260D10">
        <w:t>全排列</w:t>
      </w:r>
      <w:r w:rsidRPr="00260D10">
        <w:t xml:space="preserve"> II</w:t>
      </w:r>
    </w:p>
    <w:p w:rsidR="00FF3E2E" w:rsidRPr="00260D10" w:rsidRDefault="00FF3E2E" w:rsidP="00260D10">
      <w:pPr>
        <w:pStyle w:val="af6"/>
      </w:pPr>
      <w:r w:rsidRPr="00260D10">
        <w:t xml:space="preserve">980. </w:t>
      </w:r>
      <w:r w:rsidRPr="00260D10">
        <w:t>不同路径</w:t>
      </w:r>
      <w:r w:rsidRPr="00260D10">
        <w:t xml:space="preserve"> III</w:t>
      </w:r>
    </w:p>
    <w:p w:rsidR="00B81192" w:rsidRPr="00260D10" w:rsidRDefault="00B81192" w:rsidP="00260D10">
      <w:pPr>
        <w:pStyle w:val="af6"/>
      </w:pPr>
      <w:r w:rsidRPr="00260D10">
        <w:t xml:space="preserve">784. </w:t>
      </w:r>
      <w:r w:rsidRPr="00260D10">
        <w:t>字母大小写全排列</w:t>
      </w:r>
    </w:p>
    <w:p w:rsidR="00CF039C" w:rsidRPr="00260D10" w:rsidRDefault="00CF039C" w:rsidP="00260D10">
      <w:pPr>
        <w:pStyle w:val="af6"/>
      </w:pPr>
      <w:r w:rsidRPr="00260D10">
        <w:t xml:space="preserve">77. </w:t>
      </w:r>
      <w:r w:rsidRPr="00260D10">
        <w:t>组合</w:t>
      </w:r>
    </w:p>
    <w:p w:rsidR="00841D02" w:rsidRPr="00260D10" w:rsidRDefault="00841D02" w:rsidP="00260D10">
      <w:pPr>
        <w:pStyle w:val="af6"/>
      </w:pPr>
      <w:r w:rsidRPr="00260D10">
        <w:t xml:space="preserve">112. </w:t>
      </w:r>
      <w:r w:rsidRPr="00260D10">
        <w:t>路径总和</w:t>
      </w:r>
    </w:p>
    <w:p w:rsidR="00E22A3D" w:rsidRPr="00260D10" w:rsidRDefault="00E22A3D" w:rsidP="00260D10">
      <w:pPr>
        <w:pStyle w:val="af6"/>
      </w:pPr>
      <w:r w:rsidRPr="00260D10">
        <w:t xml:space="preserve">1293. </w:t>
      </w:r>
      <w:r w:rsidRPr="00260D10">
        <w:t>网格中的最短路径</w:t>
      </w:r>
    </w:p>
    <w:p w:rsidR="003F1118" w:rsidRPr="00260D10" w:rsidRDefault="003F1118" w:rsidP="00260D10">
      <w:pPr>
        <w:pStyle w:val="af6"/>
        <w:rPr>
          <w:rFonts w:hint="eastAsia"/>
        </w:rPr>
      </w:pPr>
    </w:p>
    <w:p w:rsidR="003B344B" w:rsidRPr="00260D10" w:rsidRDefault="003B344B" w:rsidP="00260D10">
      <w:pPr>
        <w:pStyle w:val="3"/>
        <w:rPr>
          <w:rFonts w:hint="eastAsia"/>
        </w:rPr>
      </w:pPr>
      <w:r w:rsidRPr="00260D10">
        <w:rPr>
          <w:rFonts w:hint="eastAsia"/>
        </w:rPr>
        <w:lastRenderedPageBreak/>
        <w:t>分支限界法</w:t>
      </w:r>
      <w:r w:rsidR="00260D10">
        <w:rPr>
          <w:rFonts w:hint="eastAsia"/>
        </w:rPr>
        <w:t>（题目比较少，鼓励</w:t>
      </w:r>
      <w:r w:rsidR="00877610">
        <w:rPr>
          <w:rFonts w:hint="eastAsia"/>
        </w:rPr>
        <w:t>自己在</w:t>
      </w:r>
      <w:r w:rsidR="00877610">
        <w:rPr>
          <w:rFonts w:hint="eastAsia"/>
        </w:rPr>
        <w:t>LeetCode</w:t>
      </w:r>
      <w:r w:rsidR="00877610">
        <w:rPr>
          <w:rFonts w:hint="eastAsia"/>
        </w:rPr>
        <w:t>找到最多题目</w:t>
      </w:r>
      <w:r w:rsidR="00260D10">
        <w:rPr>
          <w:rFonts w:hint="eastAsia"/>
        </w:rPr>
        <w:t>）</w:t>
      </w:r>
      <w:r w:rsidR="00260D10">
        <w:rPr>
          <w:rFonts w:hint="eastAsia"/>
        </w:rPr>
        <w:t>:</w:t>
      </w:r>
    </w:p>
    <w:p w:rsidR="00AA3C4D" w:rsidRPr="00260D10" w:rsidRDefault="00AA3C4D" w:rsidP="00260D10">
      <w:pPr>
        <w:pStyle w:val="af6"/>
      </w:pPr>
      <w:r w:rsidRPr="00260D10">
        <w:t xml:space="preserve">698. </w:t>
      </w:r>
      <w:r w:rsidRPr="00260D10">
        <w:t>划分为</w:t>
      </w:r>
      <w:r w:rsidRPr="00260D10">
        <w:t>k</w:t>
      </w:r>
      <w:r w:rsidRPr="00260D10">
        <w:t>个相等的子集</w:t>
      </w:r>
    </w:p>
    <w:p w:rsidR="0012115D" w:rsidRPr="00260D10" w:rsidRDefault="0012115D" w:rsidP="00260D10">
      <w:pPr>
        <w:pStyle w:val="af6"/>
      </w:pPr>
      <w:r w:rsidRPr="00260D10">
        <w:rPr>
          <w:rFonts w:hint="eastAsia"/>
        </w:rPr>
        <w:t>416.</w:t>
      </w:r>
      <w:r w:rsidRPr="00260D10">
        <w:rPr>
          <w:rFonts w:hint="eastAsia"/>
        </w:rPr>
        <w:t>相同子集和分割</w:t>
      </w:r>
    </w:p>
    <w:p w:rsidR="0049707E" w:rsidRPr="00260D10" w:rsidRDefault="0049707E" w:rsidP="00260D10">
      <w:pPr>
        <w:pStyle w:val="af6"/>
      </w:pPr>
      <w:r w:rsidRPr="00260D10">
        <w:t xml:space="preserve">1210. </w:t>
      </w:r>
      <w:r w:rsidRPr="00260D10">
        <w:t>穿过迷宫的最少移动次数</w:t>
      </w:r>
    </w:p>
    <w:p w:rsidR="00AA3C4D" w:rsidRPr="00260D10" w:rsidRDefault="00AA3C4D" w:rsidP="00260D10">
      <w:pPr>
        <w:pStyle w:val="af6"/>
        <w:rPr>
          <w:rFonts w:hint="eastAsia"/>
        </w:rPr>
      </w:pPr>
    </w:p>
    <w:p w:rsidR="003F1118" w:rsidRPr="00260D10" w:rsidRDefault="007A3E82" w:rsidP="00260D10">
      <w:pPr>
        <w:pStyle w:val="3"/>
        <w:rPr>
          <w:rFonts w:hint="eastAsia"/>
        </w:rPr>
      </w:pPr>
      <w:r w:rsidRPr="00260D10">
        <w:rPr>
          <w:rFonts w:hint="eastAsia"/>
        </w:rPr>
        <w:t>贪心法：</w:t>
      </w:r>
    </w:p>
    <w:p w:rsidR="00A62800" w:rsidRPr="00260D10" w:rsidRDefault="00A62800" w:rsidP="00260D10">
      <w:pPr>
        <w:pStyle w:val="af6"/>
      </w:pPr>
      <w:r w:rsidRPr="00260D10">
        <w:t xml:space="preserve">1497. </w:t>
      </w:r>
      <w:r w:rsidRPr="00260D10">
        <w:t>检查数组对是否可以被</w:t>
      </w:r>
      <w:r w:rsidRPr="00260D10">
        <w:t xml:space="preserve"> k </w:t>
      </w:r>
      <w:r w:rsidRPr="00260D10">
        <w:t>整除</w:t>
      </w:r>
    </w:p>
    <w:p w:rsidR="00562043" w:rsidRPr="00260D10" w:rsidRDefault="00562043" w:rsidP="00260D10">
      <w:pPr>
        <w:pStyle w:val="af6"/>
      </w:pPr>
      <w:r w:rsidRPr="00260D10">
        <w:t xml:space="preserve">134. </w:t>
      </w:r>
      <w:r w:rsidRPr="00260D10">
        <w:t>加油站</w:t>
      </w:r>
    </w:p>
    <w:p w:rsidR="00562043" w:rsidRPr="00260D10" w:rsidRDefault="00562043" w:rsidP="00260D10">
      <w:pPr>
        <w:pStyle w:val="af6"/>
      </w:pPr>
      <w:r w:rsidRPr="00260D10">
        <w:t xml:space="preserve">45. </w:t>
      </w:r>
      <w:r w:rsidRPr="00260D10">
        <w:t>跳跃游戏</w:t>
      </w:r>
      <w:r w:rsidRPr="00260D10">
        <w:t xml:space="preserve"> II</w:t>
      </w:r>
    </w:p>
    <w:p w:rsidR="0065134F" w:rsidRPr="00260D10" w:rsidRDefault="0065134F" w:rsidP="00260D10">
      <w:pPr>
        <w:pStyle w:val="af6"/>
      </w:pPr>
      <w:r w:rsidRPr="00260D10">
        <w:t xml:space="preserve">1288. </w:t>
      </w:r>
      <w:r w:rsidRPr="00260D10">
        <w:t>删除被覆盖区间</w:t>
      </w:r>
    </w:p>
    <w:p w:rsidR="004B2FF6" w:rsidRPr="00260D10" w:rsidRDefault="004B2FF6" w:rsidP="00260D10">
      <w:pPr>
        <w:pStyle w:val="af6"/>
      </w:pPr>
      <w:r w:rsidRPr="00260D10">
        <w:t xml:space="preserve">1386. </w:t>
      </w:r>
      <w:r w:rsidRPr="00260D10">
        <w:t>安排电影院座位</w:t>
      </w:r>
    </w:p>
    <w:p w:rsidR="004B2FF6" w:rsidRPr="00260D10" w:rsidRDefault="004B2FF6" w:rsidP="00260D10">
      <w:pPr>
        <w:pStyle w:val="af6"/>
      </w:pPr>
      <w:r w:rsidRPr="00260D10">
        <w:t xml:space="preserve">122. </w:t>
      </w:r>
      <w:r w:rsidRPr="00260D10">
        <w:t>买卖股票的最佳时机</w:t>
      </w:r>
      <w:r w:rsidRPr="00260D10">
        <w:t xml:space="preserve"> II</w:t>
      </w:r>
    </w:p>
    <w:p w:rsidR="009961A3" w:rsidRPr="00260D10" w:rsidRDefault="009961A3" w:rsidP="00260D10">
      <w:pPr>
        <w:pStyle w:val="af6"/>
      </w:pPr>
      <w:r w:rsidRPr="00260D10">
        <w:t xml:space="preserve">1558. </w:t>
      </w:r>
      <w:r w:rsidRPr="00260D10">
        <w:t>得到目标数组的最少函数调用次数</w:t>
      </w:r>
    </w:p>
    <w:p w:rsidR="0001329B" w:rsidRPr="00260D10" w:rsidRDefault="0001329B" w:rsidP="00260D10">
      <w:pPr>
        <w:pStyle w:val="af6"/>
        <w:rPr>
          <w:rFonts w:hint="eastAsia"/>
        </w:rPr>
      </w:pPr>
      <w:r w:rsidRPr="00260D10">
        <w:t xml:space="preserve">1029. </w:t>
      </w:r>
      <w:r w:rsidRPr="00260D10">
        <w:t>两地调度</w:t>
      </w:r>
    </w:p>
    <w:p w:rsidR="00002BD5" w:rsidRPr="00260D10" w:rsidRDefault="00002BD5" w:rsidP="00260D10">
      <w:pPr>
        <w:pStyle w:val="af6"/>
        <w:rPr>
          <w:rFonts w:hint="eastAsia"/>
        </w:rPr>
      </w:pPr>
      <w:r w:rsidRPr="00260D10">
        <w:t xml:space="preserve">1276. </w:t>
      </w:r>
      <w:r w:rsidRPr="00260D10">
        <w:t>不浪费原料的汉堡制作方案</w:t>
      </w:r>
    </w:p>
    <w:p w:rsidR="00002BD5" w:rsidRPr="00260D10" w:rsidRDefault="00002BD5" w:rsidP="00260D10">
      <w:pPr>
        <w:pStyle w:val="af6"/>
      </w:pPr>
    </w:p>
    <w:p w:rsidR="007A3E82" w:rsidRPr="00260D10" w:rsidRDefault="007A3E82" w:rsidP="00260D10">
      <w:pPr>
        <w:pStyle w:val="af6"/>
        <w:rPr>
          <w:rFonts w:hint="eastAsia"/>
        </w:rPr>
      </w:pPr>
    </w:p>
    <w:p w:rsidR="003F1118" w:rsidRPr="00260D10" w:rsidRDefault="003F1118" w:rsidP="00260D10">
      <w:pPr>
        <w:pStyle w:val="3"/>
        <w:rPr>
          <w:rFonts w:hint="eastAsia"/>
        </w:rPr>
      </w:pPr>
      <w:r w:rsidRPr="00260D10">
        <w:rPr>
          <w:rFonts w:hint="eastAsia"/>
        </w:rPr>
        <w:t>动态规划：</w:t>
      </w:r>
    </w:p>
    <w:p w:rsidR="003F1118" w:rsidRPr="00260D10" w:rsidRDefault="003F1118" w:rsidP="00260D10">
      <w:pPr>
        <w:pStyle w:val="af6"/>
      </w:pPr>
      <w:r w:rsidRPr="00260D10">
        <w:t xml:space="preserve">300. </w:t>
      </w:r>
      <w:r w:rsidRPr="00260D10">
        <w:t>最长上升子序列</w:t>
      </w:r>
    </w:p>
    <w:p w:rsidR="00046525" w:rsidRPr="00260D10" w:rsidRDefault="00046525" w:rsidP="00260D10">
      <w:pPr>
        <w:pStyle w:val="af6"/>
      </w:pPr>
      <w:r w:rsidRPr="00260D10">
        <w:t xml:space="preserve">64. </w:t>
      </w:r>
      <w:r w:rsidRPr="00260D10">
        <w:t>最小路径和</w:t>
      </w:r>
    </w:p>
    <w:p w:rsidR="006B4846" w:rsidRPr="00260D10" w:rsidRDefault="006B4846" w:rsidP="00260D10">
      <w:pPr>
        <w:pStyle w:val="af6"/>
      </w:pPr>
      <w:r w:rsidRPr="00260D10">
        <w:t xml:space="preserve">1314. </w:t>
      </w:r>
      <w:r w:rsidRPr="00260D10">
        <w:t>矩阵区域和</w:t>
      </w:r>
    </w:p>
    <w:p w:rsidR="006B4846" w:rsidRPr="00260D10" w:rsidRDefault="006B4846" w:rsidP="00260D10">
      <w:pPr>
        <w:pStyle w:val="af6"/>
      </w:pPr>
      <w:r w:rsidRPr="00260D10">
        <w:t xml:space="preserve">321. </w:t>
      </w:r>
      <w:r w:rsidRPr="00260D10">
        <w:t>拼接最大数</w:t>
      </w:r>
    </w:p>
    <w:p w:rsidR="006B4846" w:rsidRPr="00260D10" w:rsidRDefault="006B4846" w:rsidP="00260D10">
      <w:pPr>
        <w:pStyle w:val="af6"/>
      </w:pPr>
      <w:r w:rsidRPr="00260D10">
        <w:t xml:space="preserve">978. </w:t>
      </w:r>
      <w:r w:rsidRPr="00260D10">
        <w:t>最长湍流子数组</w:t>
      </w:r>
    </w:p>
    <w:p w:rsidR="001E47A4" w:rsidRPr="00260D10" w:rsidRDefault="001E47A4" w:rsidP="00260D10">
      <w:pPr>
        <w:pStyle w:val="af6"/>
      </w:pPr>
      <w:r w:rsidRPr="00260D10">
        <w:t xml:space="preserve">494. </w:t>
      </w:r>
      <w:r w:rsidRPr="00260D10">
        <w:t>目标和</w:t>
      </w:r>
    </w:p>
    <w:p w:rsidR="00E65FF7" w:rsidRPr="00260D10" w:rsidRDefault="00E65FF7" w:rsidP="00260D10">
      <w:pPr>
        <w:pStyle w:val="af6"/>
      </w:pPr>
      <w:r w:rsidRPr="00260D10">
        <w:t xml:space="preserve">931. </w:t>
      </w:r>
      <w:r w:rsidRPr="00260D10">
        <w:t>下降路径最小和</w:t>
      </w:r>
    </w:p>
    <w:p w:rsidR="00E65FF7" w:rsidRPr="00260D10" w:rsidRDefault="00E65FF7" w:rsidP="00260D10">
      <w:pPr>
        <w:pStyle w:val="af6"/>
      </w:pPr>
      <w:r w:rsidRPr="00260D10">
        <w:t xml:space="preserve">188. </w:t>
      </w:r>
      <w:r w:rsidRPr="00260D10">
        <w:t>买卖股票的最佳时机</w:t>
      </w:r>
      <w:r w:rsidRPr="00260D10">
        <w:t xml:space="preserve"> IV</w:t>
      </w:r>
    </w:p>
    <w:p w:rsidR="00E65FF7" w:rsidRPr="00260D10" w:rsidRDefault="00E65FF7" w:rsidP="00260D10">
      <w:pPr>
        <w:pStyle w:val="af6"/>
      </w:pPr>
      <w:r w:rsidRPr="00260D10">
        <w:t xml:space="preserve">309. </w:t>
      </w:r>
      <w:r w:rsidRPr="00260D10">
        <w:t>最佳买卖股票时机含冷冻期</w:t>
      </w:r>
    </w:p>
    <w:p w:rsidR="00E65FF7" w:rsidRPr="00260D10" w:rsidRDefault="00E65FF7" w:rsidP="00260D10">
      <w:pPr>
        <w:pStyle w:val="af6"/>
      </w:pPr>
      <w:r w:rsidRPr="00260D10">
        <w:t xml:space="preserve">1504. </w:t>
      </w:r>
      <w:r w:rsidRPr="00260D10">
        <w:t>统计全</w:t>
      </w:r>
      <w:r w:rsidRPr="00260D10">
        <w:t xml:space="preserve"> 1 </w:t>
      </w:r>
      <w:r w:rsidRPr="00260D10">
        <w:t>子矩形</w:t>
      </w:r>
    </w:p>
    <w:p w:rsidR="00E65FF7" w:rsidRPr="00260D10" w:rsidRDefault="00E65FF7" w:rsidP="00260D10">
      <w:pPr>
        <w:pStyle w:val="af6"/>
      </w:pPr>
      <w:r w:rsidRPr="00260D10">
        <w:t xml:space="preserve">1477. </w:t>
      </w:r>
      <w:r w:rsidRPr="00260D10">
        <w:t>找两个和为目标值且不重叠的子数组</w:t>
      </w:r>
    </w:p>
    <w:p w:rsidR="002365CC" w:rsidRPr="00260D10" w:rsidRDefault="002365CC" w:rsidP="00260D10">
      <w:pPr>
        <w:pStyle w:val="af6"/>
      </w:pPr>
      <w:r w:rsidRPr="00260D10">
        <w:t xml:space="preserve">1575. </w:t>
      </w:r>
      <w:r w:rsidRPr="00260D10">
        <w:t>统计所有可行路径</w:t>
      </w:r>
    </w:p>
    <w:p w:rsidR="00260D10" w:rsidRPr="00260D10" w:rsidRDefault="00260D10" w:rsidP="00260D10">
      <w:pPr>
        <w:pStyle w:val="af6"/>
      </w:pPr>
      <w:r w:rsidRPr="00260D10">
        <w:t xml:space="preserve">1423. </w:t>
      </w:r>
      <w:r w:rsidRPr="00260D10">
        <w:t>可获得的最大点数</w:t>
      </w:r>
    </w:p>
    <w:p w:rsidR="003F1118" w:rsidRPr="00260D10" w:rsidRDefault="003F1118" w:rsidP="00260D10">
      <w:pPr>
        <w:pStyle w:val="af6"/>
      </w:pPr>
    </w:p>
    <w:sectPr w:rsidR="003F1118" w:rsidRPr="00260D10" w:rsidSect="00851799">
      <w:headerReference w:type="even" r:id="rId8"/>
      <w:headerReference w:type="default" r:id="rId9"/>
      <w:pgSz w:w="10433" w:h="14742"/>
      <w:pgMar w:top="1276" w:right="1106" w:bottom="1276" w:left="1106" w:header="709" w:footer="82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1AB" w:rsidRDefault="00B971AB">
      <w:r>
        <w:separator/>
      </w:r>
    </w:p>
  </w:endnote>
  <w:endnote w:type="continuationSeparator" w:id="0">
    <w:p w:rsidR="00B971AB" w:rsidRDefault="00B971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黑体"/>
    <w:charset w:val="86"/>
    <w:family w:val="modern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1AB" w:rsidRDefault="00B971AB">
      <w:r>
        <w:separator/>
      </w:r>
    </w:p>
  </w:footnote>
  <w:footnote w:type="continuationSeparator" w:id="0">
    <w:p w:rsidR="00B971AB" w:rsidRDefault="00B971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ED2" w:rsidRDefault="00790A9E">
    <w:pPr>
      <w:pStyle w:val="a6"/>
      <w:jc w:val="both"/>
    </w:pPr>
    <w:fldSimple w:instr=" PAGE ">
      <w:r w:rsidR="00877610">
        <w:rPr>
          <w:noProof/>
        </w:rPr>
        <w:t>2</w:t>
      </w:r>
    </w:fldSimple>
    <w:r w:rsidR="00995ED2">
      <w:tab/>
    </w:r>
    <w:r w:rsidR="00995ED2">
      <w:rPr>
        <w:rFonts w:hint="eastAsia"/>
      </w:rPr>
      <w:t>数据结构教程（</w:t>
    </w:r>
    <w:r w:rsidR="00995ED2">
      <w:rPr>
        <w:rFonts w:hint="eastAsia"/>
      </w:rPr>
      <w:t>C++</w:t>
    </w:r>
    <w:r w:rsidR="00995ED2">
      <w:rPr>
        <w:rFonts w:hint="eastAsia"/>
      </w:rPr>
      <w:t>语言描述）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ED2" w:rsidRDefault="00995ED2">
    <w:pPr>
      <w:pStyle w:val="a6"/>
      <w:jc w:val="both"/>
    </w:pPr>
    <w:r>
      <w:tab/>
    </w:r>
    <w:r>
      <w:rPr>
        <w:rFonts w:hint="eastAsia"/>
      </w:rPr>
      <w:t>第</w:t>
    </w:r>
    <w:r>
      <w:rPr>
        <w:rFonts w:hint="eastAsia"/>
      </w:rPr>
      <w:t>1</w:t>
    </w:r>
    <w:r>
      <w:rPr>
        <w:rFonts w:hint="eastAsia"/>
      </w:rPr>
      <w:t>章</w:t>
    </w:r>
    <w:r>
      <w:t xml:space="preserve"> </w:t>
    </w:r>
    <w:r>
      <w:rPr>
        <w:rFonts w:hint="eastAsia"/>
      </w:rPr>
      <w:t>绪论</w:t>
    </w:r>
    <w:r>
      <w:tab/>
    </w:r>
    <w:fldSimple w:instr=" PAGE ">
      <w:r w:rsidR="00C519FD">
        <w:rPr>
          <w:noProof/>
        </w:rPr>
        <w:t>5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A0540"/>
    <w:multiLevelType w:val="hybridMultilevel"/>
    <w:tmpl w:val="020CC538"/>
    <w:lvl w:ilvl="0" w:tplc="5FFA73E4">
      <w:start w:val="1"/>
      <w:numFmt w:val="bullet"/>
      <w:pStyle w:val="1"/>
      <w:lvlText w:val=""/>
      <w:lvlJc w:val="left"/>
      <w:pPr>
        <w:tabs>
          <w:tab w:val="num" w:pos="794"/>
        </w:tabs>
        <w:ind w:left="794" w:hanging="369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623162D"/>
    <w:multiLevelType w:val="multilevel"/>
    <w:tmpl w:val="D0CE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4D36F2"/>
    <w:multiLevelType w:val="multilevel"/>
    <w:tmpl w:val="2A20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A47190"/>
    <w:multiLevelType w:val="hybridMultilevel"/>
    <w:tmpl w:val="C25CC404"/>
    <w:lvl w:ilvl="0" w:tplc="0409000F">
      <w:start w:val="1"/>
      <w:numFmt w:val="decimal"/>
      <w:lvlText w:val="%1."/>
      <w:lvlJc w:val="left"/>
      <w:pPr>
        <w:tabs>
          <w:tab w:val="num" w:pos="794"/>
        </w:tabs>
        <w:ind w:left="794" w:hanging="369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4A1D0F89"/>
    <w:multiLevelType w:val="multilevel"/>
    <w:tmpl w:val="75DE2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C431A4"/>
    <w:multiLevelType w:val="hybridMultilevel"/>
    <w:tmpl w:val="F8C6736A"/>
    <w:lvl w:ilvl="0" w:tplc="6AC216B2">
      <w:numFmt w:val="bullet"/>
      <w:pStyle w:val="a"/>
      <w:lvlText w:val="·"/>
      <w:lvlJc w:val="left"/>
      <w:pPr>
        <w:tabs>
          <w:tab w:val="num" w:pos="785"/>
        </w:tabs>
        <w:ind w:left="785" w:hanging="360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74BF181A"/>
    <w:multiLevelType w:val="hybridMultilevel"/>
    <w:tmpl w:val="DE0E7036"/>
    <w:lvl w:ilvl="0" w:tplc="F636F91A">
      <w:start w:val="1"/>
      <w:numFmt w:val="bullet"/>
      <w:pStyle w:val="a0"/>
      <w:lvlText w:val=""/>
      <w:lvlJc w:val="left"/>
      <w:pPr>
        <w:tabs>
          <w:tab w:val="num" w:pos="360"/>
        </w:tabs>
        <w:ind w:left="0" w:firstLine="0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hideSpellingErrors/>
  <w:attachedTemplate r:id="rId1"/>
  <w:linkStyles/>
  <w:stylePaneFormatFilter w:val="3F01"/>
  <w:defaultTabStop w:val="315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350210">
      <v:stroke endarrow="open" endarrowwidth="narrow" endarrowlength="short"/>
      <o:colormenu v:ext="edit" fillcolor="none [3052]" strokecolor="none [3213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02C4"/>
    <w:rsid w:val="000005F7"/>
    <w:rsid w:val="00000D81"/>
    <w:rsid w:val="00001A8E"/>
    <w:rsid w:val="00001A97"/>
    <w:rsid w:val="00001FED"/>
    <w:rsid w:val="00002091"/>
    <w:rsid w:val="0000221C"/>
    <w:rsid w:val="00002360"/>
    <w:rsid w:val="00002BD5"/>
    <w:rsid w:val="00003312"/>
    <w:rsid w:val="00003519"/>
    <w:rsid w:val="00003BCE"/>
    <w:rsid w:val="0000420D"/>
    <w:rsid w:val="000042CF"/>
    <w:rsid w:val="00004CCB"/>
    <w:rsid w:val="00004CF3"/>
    <w:rsid w:val="000057CB"/>
    <w:rsid w:val="00005E39"/>
    <w:rsid w:val="00005FE2"/>
    <w:rsid w:val="000062D1"/>
    <w:rsid w:val="00006424"/>
    <w:rsid w:val="00006856"/>
    <w:rsid w:val="0001013E"/>
    <w:rsid w:val="00010AEF"/>
    <w:rsid w:val="00010DE4"/>
    <w:rsid w:val="00010FB1"/>
    <w:rsid w:val="00011696"/>
    <w:rsid w:val="00011AEA"/>
    <w:rsid w:val="0001202A"/>
    <w:rsid w:val="000123A2"/>
    <w:rsid w:val="00012931"/>
    <w:rsid w:val="0001298E"/>
    <w:rsid w:val="000131CB"/>
    <w:rsid w:val="000131E6"/>
    <w:rsid w:val="0001329B"/>
    <w:rsid w:val="00013806"/>
    <w:rsid w:val="00013F06"/>
    <w:rsid w:val="000144E4"/>
    <w:rsid w:val="000145B3"/>
    <w:rsid w:val="00014671"/>
    <w:rsid w:val="00014905"/>
    <w:rsid w:val="000149D3"/>
    <w:rsid w:val="00014E3A"/>
    <w:rsid w:val="00014EF6"/>
    <w:rsid w:val="0001557D"/>
    <w:rsid w:val="00015C6A"/>
    <w:rsid w:val="00015DBB"/>
    <w:rsid w:val="00015E8C"/>
    <w:rsid w:val="0001640F"/>
    <w:rsid w:val="000167EF"/>
    <w:rsid w:val="00016A7E"/>
    <w:rsid w:val="00016D5A"/>
    <w:rsid w:val="00016F55"/>
    <w:rsid w:val="00017466"/>
    <w:rsid w:val="00017FE4"/>
    <w:rsid w:val="0002060D"/>
    <w:rsid w:val="0002066C"/>
    <w:rsid w:val="00020D78"/>
    <w:rsid w:val="00021094"/>
    <w:rsid w:val="000210F1"/>
    <w:rsid w:val="00021521"/>
    <w:rsid w:val="000221C8"/>
    <w:rsid w:val="000223D6"/>
    <w:rsid w:val="00022985"/>
    <w:rsid w:val="00022FB3"/>
    <w:rsid w:val="00022FC6"/>
    <w:rsid w:val="00023C50"/>
    <w:rsid w:val="00023D98"/>
    <w:rsid w:val="000240FB"/>
    <w:rsid w:val="00024481"/>
    <w:rsid w:val="000248C1"/>
    <w:rsid w:val="00024FF0"/>
    <w:rsid w:val="00025731"/>
    <w:rsid w:val="00025B5D"/>
    <w:rsid w:val="00025B6D"/>
    <w:rsid w:val="00025C19"/>
    <w:rsid w:val="00025E40"/>
    <w:rsid w:val="00025F85"/>
    <w:rsid w:val="00026102"/>
    <w:rsid w:val="000263CB"/>
    <w:rsid w:val="000263DA"/>
    <w:rsid w:val="00026925"/>
    <w:rsid w:val="00027666"/>
    <w:rsid w:val="000278D4"/>
    <w:rsid w:val="000279B5"/>
    <w:rsid w:val="00027A27"/>
    <w:rsid w:val="00030774"/>
    <w:rsid w:val="00030E1B"/>
    <w:rsid w:val="00030EB1"/>
    <w:rsid w:val="00030EC4"/>
    <w:rsid w:val="00030F87"/>
    <w:rsid w:val="00031B18"/>
    <w:rsid w:val="0003245C"/>
    <w:rsid w:val="00032BEB"/>
    <w:rsid w:val="000332F0"/>
    <w:rsid w:val="00033CA0"/>
    <w:rsid w:val="00033D0B"/>
    <w:rsid w:val="00033FB8"/>
    <w:rsid w:val="00035040"/>
    <w:rsid w:val="00035126"/>
    <w:rsid w:val="00035876"/>
    <w:rsid w:val="000360E3"/>
    <w:rsid w:val="00036618"/>
    <w:rsid w:val="00036B09"/>
    <w:rsid w:val="0003704D"/>
    <w:rsid w:val="00037181"/>
    <w:rsid w:val="00037C0F"/>
    <w:rsid w:val="00037D8A"/>
    <w:rsid w:val="000401B0"/>
    <w:rsid w:val="0004024E"/>
    <w:rsid w:val="000408D0"/>
    <w:rsid w:val="000408DC"/>
    <w:rsid w:val="00041B10"/>
    <w:rsid w:val="00041B24"/>
    <w:rsid w:val="00042991"/>
    <w:rsid w:val="00042FE1"/>
    <w:rsid w:val="000433D4"/>
    <w:rsid w:val="0004345E"/>
    <w:rsid w:val="00043C61"/>
    <w:rsid w:val="00043E32"/>
    <w:rsid w:val="00045526"/>
    <w:rsid w:val="0004617B"/>
    <w:rsid w:val="0004632E"/>
    <w:rsid w:val="00046525"/>
    <w:rsid w:val="0004733A"/>
    <w:rsid w:val="000475F2"/>
    <w:rsid w:val="00047CA8"/>
    <w:rsid w:val="00047E2D"/>
    <w:rsid w:val="00047EB7"/>
    <w:rsid w:val="0005025A"/>
    <w:rsid w:val="000503C7"/>
    <w:rsid w:val="0005047F"/>
    <w:rsid w:val="00050CE2"/>
    <w:rsid w:val="00050D11"/>
    <w:rsid w:val="00051231"/>
    <w:rsid w:val="00051672"/>
    <w:rsid w:val="000516F0"/>
    <w:rsid w:val="000517DF"/>
    <w:rsid w:val="000521EA"/>
    <w:rsid w:val="00052CFD"/>
    <w:rsid w:val="00052D31"/>
    <w:rsid w:val="00052F9F"/>
    <w:rsid w:val="0005363B"/>
    <w:rsid w:val="0005398A"/>
    <w:rsid w:val="00053A56"/>
    <w:rsid w:val="00053AEC"/>
    <w:rsid w:val="00053E06"/>
    <w:rsid w:val="00054749"/>
    <w:rsid w:val="000548DB"/>
    <w:rsid w:val="00054C54"/>
    <w:rsid w:val="00055025"/>
    <w:rsid w:val="00055183"/>
    <w:rsid w:val="000551DD"/>
    <w:rsid w:val="00055C1A"/>
    <w:rsid w:val="00055C37"/>
    <w:rsid w:val="00055C96"/>
    <w:rsid w:val="00055CEC"/>
    <w:rsid w:val="0005607D"/>
    <w:rsid w:val="00056286"/>
    <w:rsid w:val="000567FB"/>
    <w:rsid w:val="00056B2B"/>
    <w:rsid w:val="00056B42"/>
    <w:rsid w:val="00056F14"/>
    <w:rsid w:val="00056F47"/>
    <w:rsid w:val="00057DE9"/>
    <w:rsid w:val="000606C4"/>
    <w:rsid w:val="0006087B"/>
    <w:rsid w:val="00060B42"/>
    <w:rsid w:val="00060F04"/>
    <w:rsid w:val="00061422"/>
    <w:rsid w:val="000615D8"/>
    <w:rsid w:val="0006175B"/>
    <w:rsid w:val="00061E1E"/>
    <w:rsid w:val="00061EC2"/>
    <w:rsid w:val="0006254C"/>
    <w:rsid w:val="00062A25"/>
    <w:rsid w:val="00062DF1"/>
    <w:rsid w:val="0006308B"/>
    <w:rsid w:val="0006334C"/>
    <w:rsid w:val="000635E3"/>
    <w:rsid w:val="00063F9C"/>
    <w:rsid w:val="00064BCD"/>
    <w:rsid w:val="00064E56"/>
    <w:rsid w:val="000653DB"/>
    <w:rsid w:val="000663A7"/>
    <w:rsid w:val="00067456"/>
    <w:rsid w:val="00067B31"/>
    <w:rsid w:val="0007019D"/>
    <w:rsid w:val="00070359"/>
    <w:rsid w:val="0007072E"/>
    <w:rsid w:val="00070D99"/>
    <w:rsid w:val="00071C57"/>
    <w:rsid w:val="0007205F"/>
    <w:rsid w:val="00072156"/>
    <w:rsid w:val="0007269F"/>
    <w:rsid w:val="00072A19"/>
    <w:rsid w:val="00072C9D"/>
    <w:rsid w:val="000737A8"/>
    <w:rsid w:val="00073E97"/>
    <w:rsid w:val="00073F06"/>
    <w:rsid w:val="00074993"/>
    <w:rsid w:val="00074A89"/>
    <w:rsid w:val="00074BBE"/>
    <w:rsid w:val="00074BCC"/>
    <w:rsid w:val="00074FF3"/>
    <w:rsid w:val="00075539"/>
    <w:rsid w:val="0007618F"/>
    <w:rsid w:val="000761CE"/>
    <w:rsid w:val="00076290"/>
    <w:rsid w:val="00076392"/>
    <w:rsid w:val="0007664D"/>
    <w:rsid w:val="00076C66"/>
    <w:rsid w:val="00076EB5"/>
    <w:rsid w:val="0007730F"/>
    <w:rsid w:val="000773A0"/>
    <w:rsid w:val="0007755A"/>
    <w:rsid w:val="00077694"/>
    <w:rsid w:val="00077999"/>
    <w:rsid w:val="00077B0E"/>
    <w:rsid w:val="00077DF0"/>
    <w:rsid w:val="000805C5"/>
    <w:rsid w:val="00081393"/>
    <w:rsid w:val="00081F3E"/>
    <w:rsid w:val="0008204A"/>
    <w:rsid w:val="00082661"/>
    <w:rsid w:val="000826F8"/>
    <w:rsid w:val="00083204"/>
    <w:rsid w:val="00083734"/>
    <w:rsid w:val="0008441A"/>
    <w:rsid w:val="00084469"/>
    <w:rsid w:val="00084DCF"/>
    <w:rsid w:val="000854DC"/>
    <w:rsid w:val="00085747"/>
    <w:rsid w:val="00086293"/>
    <w:rsid w:val="00086696"/>
    <w:rsid w:val="00087F4F"/>
    <w:rsid w:val="00091040"/>
    <w:rsid w:val="000912BB"/>
    <w:rsid w:val="000912F8"/>
    <w:rsid w:val="00091447"/>
    <w:rsid w:val="00091737"/>
    <w:rsid w:val="00091F97"/>
    <w:rsid w:val="0009211E"/>
    <w:rsid w:val="00092956"/>
    <w:rsid w:val="00092A84"/>
    <w:rsid w:val="00092E39"/>
    <w:rsid w:val="00092F10"/>
    <w:rsid w:val="00092F3D"/>
    <w:rsid w:val="00093238"/>
    <w:rsid w:val="000933FA"/>
    <w:rsid w:val="00094766"/>
    <w:rsid w:val="00094899"/>
    <w:rsid w:val="000948B7"/>
    <w:rsid w:val="00094BC2"/>
    <w:rsid w:val="00094CEA"/>
    <w:rsid w:val="00094E8B"/>
    <w:rsid w:val="00095706"/>
    <w:rsid w:val="00095A72"/>
    <w:rsid w:val="00095B74"/>
    <w:rsid w:val="00096029"/>
    <w:rsid w:val="00096059"/>
    <w:rsid w:val="000960EE"/>
    <w:rsid w:val="00096D83"/>
    <w:rsid w:val="00097AF5"/>
    <w:rsid w:val="00097E41"/>
    <w:rsid w:val="000A01C4"/>
    <w:rsid w:val="000A03BD"/>
    <w:rsid w:val="000A1957"/>
    <w:rsid w:val="000A22AB"/>
    <w:rsid w:val="000A2614"/>
    <w:rsid w:val="000A2AF3"/>
    <w:rsid w:val="000A32D1"/>
    <w:rsid w:val="000A35E2"/>
    <w:rsid w:val="000A3A52"/>
    <w:rsid w:val="000A49AE"/>
    <w:rsid w:val="000A5B57"/>
    <w:rsid w:val="000A60F7"/>
    <w:rsid w:val="000A66BD"/>
    <w:rsid w:val="000A6700"/>
    <w:rsid w:val="000A683F"/>
    <w:rsid w:val="000A685F"/>
    <w:rsid w:val="000A6B1B"/>
    <w:rsid w:val="000A6E25"/>
    <w:rsid w:val="000A7BA0"/>
    <w:rsid w:val="000A7FB6"/>
    <w:rsid w:val="000B06CF"/>
    <w:rsid w:val="000B0B2A"/>
    <w:rsid w:val="000B0CDC"/>
    <w:rsid w:val="000B1285"/>
    <w:rsid w:val="000B1356"/>
    <w:rsid w:val="000B1783"/>
    <w:rsid w:val="000B18DF"/>
    <w:rsid w:val="000B19E0"/>
    <w:rsid w:val="000B20CB"/>
    <w:rsid w:val="000B2241"/>
    <w:rsid w:val="000B2268"/>
    <w:rsid w:val="000B2D03"/>
    <w:rsid w:val="000B3514"/>
    <w:rsid w:val="000B3E37"/>
    <w:rsid w:val="000B4477"/>
    <w:rsid w:val="000B4535"/>
    <w:rsid w:val="000B4B2C"/>
    <w:rsid w:val="000B508B"/>
    <w:rsid w:val="000B52E0"/>
    <w:rsid w:val="000B57E9"/>
    <w:rsid w:val="000B7625"/>
    <w:rsid w:val="000C0680"/>
    <w:rsid w:val="000C0EA2"/>
    <w:rsid w:val="000C0F7A"/>
    <w:rsid w:val="000C12B5"/>
    <w:rsid w:val="000C1797"/>
    <w:rsid w:val="000C18DE"/>
    <w:rsid w:val="000C1AB4"/>
    <w:rsid w:val="000C1E02"/>
    <w:rsid w:val="000C2A63"/>
    <w:rsid w:val="000C3175"/>
    <w:rsid w:val="000C333C"/>
    <w:rsid w:val="000C38C5"/>
    <w:rsid w:val="000C3E6A"/>
    <w:rsid w:val="000C4333"/>
    <w:rsid w:val="000C4E28"/>
    <w:rsid w:val="000C55CE"/>
    <w:rsid w:val="000C58B5"/>
    <w:rsid w:val="000C651D"/>
    <w:rsid w:val="000C68D5"/>
    <w:rsid w:val="000C691E"/>
    <w:rsid w:val="000C69ED"/>
    <w:rsid w:val="000C6DB8"/>
    <w:rsid w:val="000C73A4"/>
    <w:rsid w:val="000C7485"/>
    <w:rsid w:val="000C748C"/>
    <w:rsid w:val="000D00AE"/>
    <w:rsid w:val="000D0887"/>
    <w:rsid w:val="000D0CCA"/>
    <w:rsid w:val="000D0D14"/>
    <w:rsid w:val="000D0DAB"/>
    <w:rsid w:val="000D113F"/>
    <w:rsid w:val="000D1984"/>
    <w:rsid w:val="000D1CE1"/>
    <w:rsid w:val="000D24C5"/>
    <w:rsid w:val="000D25FB"/>
    <w:rsid w:val="000D278A"/>
    <w:rsid w:val="000D2E70"/>
    <w:rsid w:val="000D347C"/>
    <w:rsid w:val="000D367C"/>
    <w:rsid w:val="000D39A9"/>
    <w:rsid w:val="000D3E65"/>
    <w:rsid w:val="000D410C"/>
    <w:rsid w:val="000D4207"/>
    <w:rsid w:val="000D473E"/>
    <w:rsid w:val="000D4969"/>
    <w:rsid w:val="000D56F4"/>
    <w:rsid w:val="000D5BEC"/>
    <w:rsid w:val="000D5E37"/>
    <w:rsid w:val="000D6300"/>
    <w:rsid w:val="000D64F2"/>
    <w:rsid w:val="000D685C"/>
    <w:rsid w:val="000D70BB"/>
    <w:rsid w:val="000D7373"/>
    <w:rsid w:val="000D76B1"/>
    <w:rsid w:val="000D7930"/>
    <w:rsid w:val="000D7AC8"/>
    <w:rsid w:val="000D7C36"/>
    <w:rsid w:val="000E0AB3"/>
    <w:rsid w:val="000E1968"/>
    <w:rsid w:val="000E19CE"/>
    <w:rsid w:val="000E1AA4"/>
    <w:rsid w:val="000E1D46"/>
    <w:rsid w:val="000E1D58"/>
    <w:rsid w:val="000E213C"/>
    <w:rsid w:val="000E2254"/>
    <w:rsid w:val="000E2703"/>
    <w:rsid w:val="000E2D68"/>
    <w:rsid w:val="000E2DA1"/>
    <w:rsid w:val="000E323A"/>
    <w:rsid w:val="000E36FD"/>
    <w:rsid w:val="000E3958"/>
    <w:rsid w:val="000E4162"/>
    <w:rsid w:val="000E425E"/>
    <w:rsid w:val="000E4508"/>
    <w:rsid w:val="000E4B21"/>
    <w:rsid w:val="000E4E79"/>
    <w:rsid w:val="000E506F"/>
    <w:rsid w:val="000E5101"/>
    <w:rsid w:val="000E57D1"/>
    <w:rsid w:val="000E6264"/>
    <w:rsid w:val="000E6870"/>
    <w:rsid w:val="000E7C05"/>
    <w:rsid w:val="000E7EE3"/>
    <w:rsid w:val="000F08ED"/>
    <w:rsid w:val="000F1123"/>
    <w:rsid w:val="000F137D"/>
    <w:rsid w:val="000F146E"/>
    <w:rsid w:val="000F159E"/>
    <w:rsid w:val="000F17DA"/>
    <w:rsid w:val="000F1D7F"/>
    <w:rsid w:val="000F21D3"/>
    <w:rsid w:val="000F247B"/>
    <w:rsid w:val="000F37C5"/>
    <w:rsid w:val="000F3A28"/>
    <w:rsid w:val="000F3C84"/>
    <w:rsid w:val="000F4282"/>
    <w:rsid w:val="000F4685"/>
    <w:rsid w:val="000F487A"/>
    <w:rsid w:val="000F48B2"/>
    <w:rsid w:val="000F4A34"/>
    <w:rsid w:val="000F4DB3"/>
    <w:rsid w:val="000F5247"/>
    <w:rsid w:val="000F5667"/>
    <w:rsid w:val="000F5815"/>
    <w:rsid w:val="000F5E5D"/>
    <w:rsid w:val="000F62DB"/>
    <w:rsid w:val="000F6A58"/>
    <w:rsid w:val="000F6C27"/>
    <w:rsid w:val="000F6D9F"/>
    <w:rsid w:val="000F6F6C"/>
    <w:rsid w:val="000F73F2"/>
    <w:rsid w:val="000F748F"/>
    <w:rsid w:val="000F77D4"/>
    <w:rsid w:val="000F7AB6"/>
    <w:rsid w:val="000F7DC3"/>
    <w:rsid w:val="00100181"/>
    <w:rsid w:val="00101265"/>
    <w:rsid w:val="00101626"/>
    <w:rsid w:val="001019D4"/>
    <w:rsid w:val="00101A10"/>
    <w:rsid w:val="001020C0"/>
    <w:rsid w:val="00102570"/>
    <w:rsid w:val="00102788"/>
    <w:rsid w:val="00102A0D"/>
    <w:rsid w:val="00102C50"/>
    <w:rsid w:val="00102CD5"/>
    <w:rsid w:val="00103009"/>
    <w:rsid w:val="00103157"/>
    <w:rsid w:val="00103472"/>
    <w:rsid w:val="001034A1"/>
    <w:rsid w:val="00103BCA"/>
    <w:rsid w:val="001040FE"/>
    <w:rsid w:val="001044C2"/>
    <w:rsid w:val="00104568"/>
    <w:rsid w:val="001045E6"/>
    <w:rsid w:val="00104B47"/>
    <w:rsid w:val="00104DB6"/>
    <w:rsid w:val="00104F1E"/>
    <w:rsid w:val="00105ECB"/>
    <w:rsid w:val="00106D8B"/>
    <w:rsid w:val="00107C33"/>
    <w:rsid w:val="00107C4D"/>
    <w:rsid w:val="00110184"/>
    <w:rsid w:val="001118C4"/>
    <w:rsid w:val="001118CF"/>
    <w:rsid w:val="001118DC"/>
    <w:rsid w:val="001126D7"/>
    <w:rsid w:val="001134A8"/>
    <w:rsid w:val="00113A90"/>
    <w:rsid w:val="00113FCA"/>
    <w:rsid w:val="001140B2"/>
    <w:rsid w:val="001149A6"/>
    <w:rsid w:val="001157C7"/>
    <w:rsid w:val="00115978"/>
    <w:rsid w:val="00115A97"/>
    <w:rsid w:val="00116D01"/>
    <w:rsid w:val="00117065"/>
    <w:rsid w:val="0011733B"/>
    <w:rsid w:val="001176E0"/>
    <w:rsid w:val="00117B8B"/>
    <w:rsid w:val="00120694"/>
    <w:rsid w:val="0012115D"/>
    <w:rsid w:val="001212D5"/>
    <w:rsid w:val="00121531"/>
    <w:rsid w:val="00121CF2"/>
    <w:rsid w:val="001222C3"/>
    <w:rsid w:val="00122BB8"/>
    <w:rsid w:val="00123F32"/>
    <w:rsid w:val="00124225"/>
    <w:rsid w:val="0012461F"/>
    <w:rsid w:val="00124C0A"/>
    <w:rsid w:val="00125D42"/>
    <w:rsid w:val="001261A5"/>
    <w:rsid w:val="00126917"/>
    <w:rsid w:val="00126A4E"/>
    <w:rsid w:val="00126D69"/>
    <w:rsid w:val="001271B4"/>
    <w:rsid w:val="00127392"/>
    <w:rsid w:val="001277E8"/>
    <w:rsid w:val="00127BFD"/>
    <w:rsid w:val="00130536"/>
    <w:rsid w:val="0013074C"/>
    <w:rsid w:val="00130B96"/>
    <w:rsid w:val="00130C89"/>
    <w:rsid w:val="00130DF5"/>
    <w:rsid w:val="001315CD"/>
    <w:rsid w:val="001318FA"/>
    <w:rsid w:val="00132477"/>
    <w:rsid w:val="00132689"/>
    <w:rsid w:val="0013269C"/>
    <w:rsid w:val="00132F3C"/>
    <w:rsid w:val="00133768"/>
    <w:rsid w:val="001340DB"/>
    <w:rsid w:val="001356A3"/>
    <w:rsid w:val="0013583E"/>
    <w:rsid w:val="00135C2C"/>
    <w:rsid w:val="00135CDE"/>
    <w:rsid w:val="00135EA7"/>
    <w:rsid w:val="00136A4B"/>
    <w:rsid w:val="001375C3"/>
    <w:rsid w:val="001400A5"/>
    <w:rsid w:val="001403F4"/>
    <w:rsid w:val="001405AE"/>
    <w:rsid w:val="0014088B"/>
    <w:rsid w:val="00140C12"/>
    <w:rsid w:val="00140E95"/>
    <w:rsid w:val="00140FE1"/>
    <w:rsid w:val="001419BC"/>
    <w:rsid w:val="00141A2A"/>
    <w:rsid w:val="00141A3C"/>
    <w:rsid w:val="00141CC5"/>
    <w:rsid w:val="00142A3C"/>
    <w:rsid w:val="00142A75"/>
    <w:rsid w:val="00142B11"/>
    <w:rsid w:val="00142CC9"/>
    <w:rsid w:val="001430AB"/>
    <w:rsid w:val="00143B7E"/>
    <w:rsid w:val="00144086"/>
    <w:rsid w:val="001447D8"/>
    <w:rsid w:val="00144909"/>
    <w:rsid w:val="00144B92"/>
    <w:rsid w:val="00144D2E"/>
    <w:rsid w:val="001453CC"/>
    <w:rsid w:val="00145C25"/>
    <w:rsid w:val="00145F54"/>
    <w:rsid w:val="001468C0"/>
    <w:rsid w:val="00146C35"/>
    <w:rsid w:val="0014718B"/>
    <w:rsid w:val="00147A2A"/>
    <w:rsid w:val="00147D38"/>
    <w:rsid w:val="001501D3"/>
    <w:rsid w:val="001507BF"/>
    <w:rsid w:val="001517F9"/>
    <w:rsid w:val="001519AE"/>
    <w:rsid w:val="0015220F"/>
    <w:rsid w:val="00152749"/>
    <w:rsid w:val="001529CA"/>
    <w:rsid w:val="00153542"/>
    <w:rsid w:val="00153732"/>
    <w:rsid w:val="001537DB"/>
    <w:rsid w:val="00153F66"/>
    <w:rsid w:val="001541F3"/>
    <w:rsid w:val="001549BB"/>
    <w:rsid w:val="00154A4C"/>
    <w:rsid w:val="00154FBF"/>
    <w:rsid w:val="001551A1"/>
    <w:rsid w:val="00155659"/>
    <w:rsid w:val="00155662"/>
    <w:rsid w:val="0015567C"/>
    <w:rsid w:val="00156364"/>
    <w:rsid w:val="001564B6"/>
    <w:rsid w:val="00156B10"/>
    <w:rsid w:val="00156D66"/>
    <w:rsid w:val="0015743B"/>
    <w:rsid w:val="001578CE"/>
    <w:rsid w:val="00160D27"/>
    <w:rsid w:val="00160EC1"/>
    <w:rsid w:val="00161375"/>
    <w:rsid w:val="001617F5"/>
    <w:rsid w:val="0016194B"/>
    <w:rsid w:val="00162510"/>
    <w:rsid w:val="0016330E"/>
    <w:rsid w:val="00163545"/>
    <w:rsid w:val="00164474"/>
    <w:rsid w:val="001648C1"/>
    <w:rsid w:val="00165700"/>
    <w:rsid w:val="00165EB0"/>
    <w:rsid w:val="00165F51"/>
    <w:rsid w:val="00165FC7"/>
    <w:rsid w:val="00166371"/>
    <w:rsid w:val="00166605"/>
    <w:rsid w:val="00166865"/>
    <w:rsid w:val="00166E4D"/>
    <w:rsid w:val="00166F87"/>
    <w:rsid w:val="00166FBE"/>
    <w:rsid w:val="00167246"/>
    <w:rsid w:val="00167473"/>
    <w:rsid w:val="00167A57"/>
    <w:rsid w:val="00170303"/>
    <w:rsid w:val="001704C8"/>
    <w:rsid w:val="001704E3"/>
    <w:rsid w:val="00170644"/>
    <w:rsid w:val="001707C3"/>
    <w:rsid w:val="00172AF5"/>
    <w:rsid w:val="001736E2"/>
    <w:rsid w:val="001744B7"/>
    <w:rsid w:val="00175281"/>
    <w:rsid w:val="001755F8"/>
    <w:rsid w:val="00176E7F"/>
    <w:rsid w:val="0017706B"/>
    <w:rsid w:val="001774C8"/>
    <w:rsid w:val="00177F5E"/>
    <w:rsid w:val="00180A41"/>
    <w:rsid w:val="00180A58"/>
    <w:rsid w:val="00180C04"/>
    <w:rsid w:val="00180F71"/>
    <w:rsid w:val="00181033"/>
    <w:rsid w:val="00181860"/>
    <w:rsid w:val="00181930"/>
    <w:rsid w:val="00182784"/>
    <w:rsid w:val="00182A5C"/>
    <w:rsid w:val="00182AF0"/>
    <w:rsid w:val="00182DDC"/>
    <w:rsid w:val="0018323E"/>
    <w:rsid w:val="001839FA"/>
    <w:rsid w:val="0018455B"/>
    <w:rsid w:val="001845A2"/>
    <w:rsid w:val="001845AB"/>
    <w:rsid w:val="001863F9"/>
    <w:rsid w:val="0018647F"/>
    <w:rsid w:val="001866DC"/>
    <w:rsid w:val="00186702"/>
    <w:rsid w:val="001868B4"/>
    <w:rsid w:val="00187175"/>
    <w:rsid w:val="00187213"/>
    <w:rsid w:val="00187371"/>
    <w:rsid w:val="00187B31"/>
    <w:rsid w:val="0019039F"/>
    <w:rsid w:val="001905C0"/>
    <w:rsid w:val="00191320"/>
    <w:rsid w:val="001918DA"/>
    <w:rsid w:val="00191F5D"/>
    <w:rsid w:val="001936B3"/>
    <w:rsid w:val="00193B9F"/>
    <w:rsid w:val="00194670"/>
    <w:rsid w:val="00194C05"/>
    <w:rsid w:val="00194CBC"/>
    <w:rsid w:val="00194DB8"/>
    <w:rsid w:val="00195570"/>
    <w:rsid w:val="001955D2"/>
    <w:rsid w:val="00195B17"/>
    <w:rsid w:val="00195BE5"/>
    <w:rsid w:val="001965C3"/>
    <w:rsid w:val="00196A2D"/>
    <w:rsid w:val="001973DF"/>
    <w:rsid w:val="00197C03"/>
    <w:rsid w:val="00197D7E"/>
    <w:rsid w:val="001A01E2"/>
    <w:rsid w:val="001A0384"/>
    <w:rsid w:val="001A06D8"/>
    <w:rsid w:val="001A122F"/>
    <w:rsid w:val="001A2D49"/>
    <w:rsid w:val="001A5154"/>
    <w:rsid w:val="001A5323"/>
    <w:rsid w:val="001A5552"/>
    <w:rsid w:val="001A617E"/>
    <w:rsid w:val="001A6412"/>
    <w:rsid w:val="001A689A"/>
    <w:rsid w:val="001A7192"/>
    <w:rsid w:val="001A71A2"/>
    <w:rsid w:val="001A7C51"/>
    <w:rsid w:val="001B044C"/>
    <w:rsid w:val="001B0511"/>
    <w:rsid w:val="001B0849"/>
    <w:rsid w:val="001B0B7B"/>
    <w:rsid w:val="001B0FEE"/>
    <w:rsid w:val="001B18E1"/>
    <w:rsid w:val="001B1911"/>
    <w:rsid w:val="001B1AFA"/>
    <w:rsid w:val="001B385B"/>
    <w:rsid w:val="001B4196"/>
    <w:rsid w:val="001B44A1"/>
    <w:rsid w:val="001B4C3B"/>
    <w:rsid w:val="001B509B"/>
    <w:rsid w:val="001B528B"/>
    <w:rsid w:val="001B65B4"/>
    <w:rsid w:val="001B67CD"/>
    <w:rsid w:val="001B734A"/>
    <w:rsid w:val="001C0093"/>
    <w:rsid w:val="001C0351"/>
    <w:rsid w:val="001C05EA"/>
    <w:rsid w:val="001C09A0"/>
    <w:rsid w:val="001C0E4C"/>
    <w:rsid w:val="001C15C6"/>
    <w:rsid w:val="001C1887"/>
    <w:rsid w:val="001C1DCC"/>
    <w:rsid w:val="001C2D4B"/>
    <w:rsid w:val="001C319B"/>
    <w:rsid w:val="001C34EB"/>
    <w:rsid w:val="001C3696"/>
    <w:rsid w:val="001C4D00"/>
    <w:rsid w:val="001C50B3"/>
    <w:rsid w:val="001C53AF"/>
    <w:rsid w:val="001C5648"/>
    <w:rsid w:val="001C58E2"/>
    <w:rsid w:val="001C5B7D"/>
    <w:rsid w:val="001C5E45"/>
    <w:rsid w:val="001C6508"/>
    <w:rsid w:val="001C6D54"/>
    <w:rsid w:val="001C762A"/>
    <w:rsid w:val="001C767C"/>
    <w:rsid w:val="001D0AD0"/>
    <w:rsid w:val="001D283F"/>
    <w:rsid w:val="001D2D1D"/>
    <w:rsid w:val="001D3534"/>
    <w:rsid w:val="001D374F"/>
    <w:rsid w:val="001D3B03"/>
    <w:rsid w:val="001D42A8"/>
    <w:rsid w:val="001D4CF3"/>
    <w:rsid w:val="001D62B4"/>
    <w:rsid w:val="001D637A"/>
    <w:rsid w:val="001D68CB"/>
    <w:rsid w:val="001D7177"/>
    <w:rsid w:val="001D7304"/>
    <w:rsid w:val="001D734B"/>
    <w:rsid w:val="001D73C4"/>
    <w:rsid w:val="001D7560"/>
    <w:rsid w:val="001D7DA4"/>
    <w:rsid w:val="001E004B"/>
    <w:rsid w:val="001E01EC"/>
    <w:rsid w:val="001E0793"/>
    <w:rsid w:val="001E09BB"/>
    <w:rsid w:val="001E0C21"/>
    <w:rsid w:val="001E0EDB"/>
    <w:rsid w:val="001E1ACB"/>
    <w:rsid w:val="001E1BD1"/>
    <w:rsid w:val="001E1C2E"/>
    <w:rsid w:val="001E1E31"/>
    <w:rsid w:val="001E2095"/>
    <w:rsid w:val="001E237C"/>
    <w:rsid w:val="001E2468"/>
    <w:rsid w:val="001E265B"/>
    <w:rsid w:val="001E2945"/>
    <w:rsid w:val="001E3C28"/>
    <w:rsid w:val="001E47A4"/>
    <w:rsid w:val="001E4E68"/>
    <w:rsid w:val="001E4FEC"/>
    <w:rsid w:val="001E59EF"/>
    <w:rsid w:val="001E5C6F"/>
    <w:rsid w:val="001E6812"/>
    <w:rsid w:val="001E6C9B"/>
    <w:rsid w:val="001E78C6"/>
    <w:rsid w:val="001E7EF0"/>
    <w:rsid w:val="001F0DBC"/>
    <w:rsid w:val="001F0EB5"/>
    <w:rsid w:val="001F0EF2"/>
    <w:rsid w:val="001F11CD"/>
    <w:rsid w:val="001F129A"/>
    <w:rsid w:val="001F2BDE"/>
    <w:rsid w:val="001F2E2F"/>
    <w:rsid w:val="001F2F6F"/>
    <w:rsid w:val="001F35F4"/>
    <w:rsid w:val="001F36D0"/>
    <w:rsid w:val="001F420E"/>
    <w:rsid w:val="001F43CA"/>
    <w:rsid w:val="001F45D9"/>
    <w:rsid w:val="001F47CD"/>
    <w:rsid w:val="001F4F37"/>
    <w:rsid w:val="001F4FD2"/>
    <w:rsid w:val="001F4FDE"/>
    <w:rsid w:val="001F5ED2"/>
    <w:rsid w:val="001F6200"/>
    <w:rsid w:val="001F63DC"/>
    <w:rsid w:val="001F6713"/>
    <w:rsid w:val="001F6836"/>
    <w:rsid w:val="001F6B26"/>
    <w:rsid w:val="001F7B92"/>
    <w:rsid w:val="001F7C6A"/>
    <w:rsid w:val="002000E2"/>
    <w:rsid w:val="00200897"/>
    <w:rsid w:val="002009F5"/>
    <w:rsid w:val="00201389"/>
    <w:rsid w:val="002025F4"/>
    <w:rsid w:val="002031F9"/>
    <w:rsid w:val="0020347D"/>
    <w:rsid w:val="00203C17"/>
    <w:rsid w:val="002041F6"/>
    <w:rsid w:val="00204937"/>
    <w:rsid w:val="00204A2F"/>
    <w:rsid w:val="00204B75"/>
    <w:rsid w:val="00204C43"/>
    <w:rsid w:val="00205632"/>
    <w:rsid w:val="00205C70"/>
    <w:rsid w:val="00206209"/>
    <w:rsid w:val="00207AF0"/>
    <w:rsid w:val="0021009A"/>
    <w:rsid w:val="002112B2"/>
    <w:rsid w:val="00211460"/>
    <w:rsid w:val="00211595"/>
    <w:rsid w:val="0021272D"/>
    <w:rsid w:val="0021275D"/>
    <w:rsid w:val="002127B4"/>
    <w:rsid w:val="00212DFE"/>
    <w:rsid w:val="00213B6A"/>
    <w:rsid w:val="00213ED3"/>
    <w:rsid w:val="002141AA"/>
    <w:rsid w:val="00214AB9"/>
    <w:rsid w:val="002153E1"/>
    <w:rsid w:val="002158A1"/>
    <w:rsid w:val="00215E80"/>
    <w:rsid w:val="00215ECC"/>
    <w:rsid w:val="00215F7C"/>
    <w:rsid w:val="002165A7"/>
    <w:rsid w:val="00216865"/>
    <w:rsid w:val="002170B4"/>
    <w:rsid w:val="002171B7"/>
    <w:rsid w:val="0021760E"/>
    <w:rsid w:val="002176A5"/>
    <w:rsid w:val="00217E04"/>
    <w:rsid w:val="00217F33"/>
    <w:rsid w:val="00217FF1"/>
    <w:rsid w:val="00220027"/>
    <w:rsid w:val="00220296"/>
    <w:rsid w:val="0022109C"/>
    <w:rsid w:val="0022163B"/>
    <w:rsid w:val="00221BA1"/>
    <w:rsid w:val="00221F64"/>
    <w:rsid w:val="00222509"/>
    <w:rsid w:val="002226B8"/>
    <w:rsid w:val="00222EDB"/>
    <w:rsid w:val="00223362"/>
    <w:rsid w:val="00223863"/>
    <w:rsid w:val="00223876"/>
    <w:rsid w:val="00223E3D"/>
    <w:rsid w:val="00223FBF"/>
    <w:rsid w:val="00224209"/>
    <w:rsid w:val="0022466E"/>
    <w:rsid w:val="002249A4"/>
    <w:rsid w:val="002253FB"/>
    <w:rsid w:val="00225A9C"/>
    <w:rsid w:val="002264D7"/>
    <w:rsid w:val="0022670D"/>
    <w:rsid w:val="00226A5D"/>
    <w:rsid w:val="00227299"/>
    <w:rsid w:val="002277B6"/>
    <w:rsid w:val="00227B2C"/>
    <w:rsid w:val="00227ED8"/>
    <w:rsid w:val="002302CE"/>
    <w:rsid w:val="00230444"/>
    <w:rsid w:val="00230B98"/>
    <w:rsid w:val="00231790"/>
    <w:rsid w:val="00232083"/>
    <w:rsid w:val="00232587"/>
    <w:rsid w:val="00232B81"/>
    <w:rsid w:val="0023320D"/>
    <w:rsid w:val="00234944"/>
    <w:rsid w:val="00234ADB"/>
    <w:rsid w:val="00234D4F"/>
    <w:rsid w:val="00234FB1"/>
    <w:rsid w:val="002365CC"/>
    <w:rsid w:val="00237852"/>
    <w:rsid w:val="00240342"/>
    <w:rsid w:val="0024055A"/>
    <w:rsid w:val="0024079F"/>
    <w:rsid w:val="00240D94"/>
    <w:rsid w:val="0024107C"/>
    <w:rsid w:val="00241172"/>
    <w:rsid w:val="0024168B"/>
    <w:rsid w:val="0024214E"/>
    <w:rsid w:val="00242ACC"/>
    <w:rsid w:val="00242FEE"/>
    <w:rsid w:val="002431F1"/>
    <w:rsid w:val="00243449"/>
    <w:rsid w:val="002434CE"/>
    <w:rsid w:val="00243566"/>
    <w:rsid w:val="00243766"/>
    <w:rsid w:val="0024387A"/>
    <w:rsid w:val="00243A78"/>
    <w:rsid w:val="00244919"/>
    <w:rsid w:val="00244A21"/>
    <w:rsid w:val="00244A3E"/>
    <w:rsid w:val="00245743"/>
    <w:rsid w:val="0024627B"/>
    <w:rsid w:val="002463A5"/>
    <w:rsid w:val="002467A3"/>
    <w:rsid w:val="00247E61"/>
    <w:rsid w:val="00247E73"/>
    <w:rsid w:val="00250366"/>
    <w:rsid w:val="00250982"/>
    <w:rsid w:val="002512CC"/>
    <w:rsid w:val="002524F4"/>
    <w:rsid w:val="00252E1B"/>
    <w:rsid w:val="00253A13"/>
    <w:rsid w:val="00254128"/>
    <w:rsid w:val="002548F4"/>
    <w:rsid w:val="00254EDD"/>
    <w:rsid w:val="00255203"/>
    <w:rsid w:val="002555A8"/>
    <w:rsid w:val="00255A9D"/>
    <w:rsid w:val="00255B5B"/>
    <w:rsid w:val="00256519"/>
    <w:rsid w:val="0025679A"/>
    <w:rsid w:val="00257162"/>
    <w:rsid w:val="00257A0D"/>
    <w:rsid w:val="00260C42"/>
    <w:rsid w:val="00260D10"/>
    <w:rsid w:val="00260D84"/>
    <w:rsid w:val="0026141F"/>
    <w:rsid w:val="00262E28"/>
    <w:rsid w:val="00264324"/>
    <w:rsid w:val="00264850"/>
    <w:rsid w:val="00264D1B"/>
    <w:rsid w:val="002654E5"/>
    <w:rsid w:val="002656AE"/>
    <w:rsid w:val="00265D6F"/>
    <w:rsid w:val="00265F44"/>
    <w:rsid w:val="002666E4"/>
    <w:rsid w:val="002671FE"/>
    <w:rsid w:val="00267640"/>
    <w:rsid w:val="002676F5"/>
    <w:rsid w:val="00267717"/>
    <w:rsid w:val="002679EF"/>
    <w:rsid w:val="002701E0"/>
    <w:rsid w:val="00270DAE"/>
    <w:rsid w:val="00271625"/>
    <w:rsid w:val="0027165B"/>
    <w:rsid w:val="002719F8"/>
    <w:rsid w:val="00271A64"/>
    <w:rsid w:val="00272ACF"/>
    <w:rsid w:val="00272F3D"/>
    <w:rsid w:val="00273AA8"/>
    <w:rsid w:val="00273C14"/>
    <w:rsid w:val="00273F0B"/>
    <w:rsid w:val="002742C4"/>
    <w:rsid w:val="00274E37"/>
    <w:rsid w:val="00275246"/>
    <w:rsid w:val="00276B80"/>
    <w:rsid w:val="00276D1D"/>
    <w:rsid w:val="00277225"/>
    <w:rsid w:val="002773D9"/>
    <w:rsid w:val="00277D4C"/>
    <w:rsid w:val="00280012"/>
    <w:rsid w:val="00280BBB"/>
    <w:rsid w:val="0028119B"/>
    <w:rsid w:val="00281389"/>
    <w:rsid w:val="002815EE"/>
    <w:rsid w:val="00281666"/>
    <w:rsid w:val="00281BB4"/>
    <w:rsid w:val="0028213B"/>
    <w:rsid w:val="00282FDC"/>
    <w:rsid w:val="00283346"/>
    <w:rsid w:val="002840D2"/>
    <w:rsid w:val="00284588"/>
    <w:rsid w:val="0028477F"/>
    <w:rsid w:val="00284E97"/>
    <w:rsid w:val="00285605"/>
    <w:rsid w:val="00285BB3"/>
    <w:rsid w:val="00285C68"/>
    <w:rsid w:val="00285CFD"/>
    <w:rsid w:val="00285DF2"/>
    <w:rsid w:val="00285E5F"/>
    <w:rsid w:val="00285F7E"/>
    <w:rsid w:val="00286582"/>
    <w:rsid w:val="00286722"/>
    <w:rsid w:val="00286996"/>
    <w:rsid w:val="00286F9C"/>
    <w:rsid w:val="00287288"/>
    <w:rsid w:val="00287A6E"/>
    <w:rsid w:val="00287F5F"/>
    <w:rsid w:val="002915DE"/>
    <w:rsid w:val="00291EA3"/>
    <w:rsid w:val="002921C0"/>
    <w:rsid w:val="00292B6D"/>
    <w:rsid w:val="00293A2C"/>
    <w:rsid w:val="00293AED"/>
    <w:rsid w:val="00293DDB"/>
    <w:rsid w:val="002946D3"/>
    <w:rsid w:val="00294DA4"/>
    <w:rsid w:val="00295173"/>
    <w:rsid w:val="0029523C"/>
    <w:rsid w:val="002952BD"/>
    <w:rsid w:val="0029553E"/>
    <w:rsid w:val="00296B2A"/>
    <w:rsid w:val="0029712B"/>
    <w:rsid w:val="00297AA4"/>
    <w:rsid w:val="002A0268"/>
    <w:rsid w:val="002A05F0"/>
    <w:rsid w:val="002A0651"/>
    <w:rsid w:val="002A086B"/>
    <w:rsid w:val="002A0A42"/>
    <w:rsid w:val="002A101A"/>
    <w:rsid w:val="002A1158"/>
    <w:rsid w:val="002A144E"/>
    <w:rsid w:val="002A1510"/>
    <w:rsid w:val="002A191E"/>
    <w:rsid w:val="002A1A66"/>
    <w:rsid w:val="002A1DD8"/>
    <w:rsid w:val="002A1E7D"/>
    <w:rsid w:val="002A2C62"/>
    <w:rsid w:val="002A353D"/>
    <w:rsid w:val="002A3803"/>
    <w:rsid w:val="002A4006"/>
    <w:rsid w:val="002A4388"/>
    <w:rsid w:val="002A4958"/>
    <w:rsid w:val="002A4BA4"/>
    <w:rsid w:val="002A50E0"/>
    <w:rsid w:val="002A5530"/>
    <w:rsid w:val="002A59D1"/>
    <w:rsid w:val="002A6461"/>
    <w:rsid w:val="002A671F"/>
    <w:rsid w:val="002A6876"/>
    <w:rsid w:val="002A6B1D"/>
    <w:rsid w:val="002A718A"/>
    <w:rsid w:val="002A7210"/>
    <w:rsid w:val="002B005A"/>
    <w:rsid w:val="002B025A"/>
    <w:rsid w:val="002B0607"/>
    <w:rsid w:val="002B074E"/>
    <w:rsid w:val="002B16AD"/>
    <w:rsid w:val="002B1BFA"/>
    <w:rsid w:val="002B21B1"/>
    <w:rsid w:val="002B22DF"/>
    <w:rsid w:val="002B4142"/>
    <w:rsid w:val="002B4250"/>
    <w:rsid w:val="002B5620"/>
    <w:rsid w:val="002B56E5"/>
    <w:rsid w:val="002B5883"/>
    <w:rsid w:val="002B5D25"/>
    <w:rsid w:val="002B5FEE"/>
    <w:rsid w:val="002B600C"/>
    <w:rsid w:val="002B624C"/>
    <w:rsid w:val="002B674C"/>
    <w:rsid w:val="002B684F"/>
    <w:rsid w:val="002B688A"/>
    <w:rsid w:val="002B707D"/>
    <w:rsid w:val="002B7AAF"/>
    <w:rsid w:val="002C1855"/>
    <w:rsid w:val="002C19C6"/>
    <w:rsid w:val="002C21EE"/>
    <w:rsid w:val="002C220A"/>
    <w:rsid w:val="002C233C"/>
    <w:rsid w:val="002C3093"/>
    <w:rsid w:val="002C3113"/>
    <w:rsid w:val="002C3751"/>
    <w:rsid w:val="002C3B59"/>
    <w:rsid w:val="002C3C14"/>
    <w:rsid w:val="002C4387"/>
    <w:rsid w:val="002C5716"/>
    <w:rsid w:val="002C57ED"/>
    <w:rsid w:val="002C6540"/>
    <w:rsid w:val="002C6815"/>
    <w:rsid w:val="002C6C76"/>
    <w:rsid w:val="002C70DE"/>
    <w:rsid w:val="002C7744"/>
    <w:rsid w:val="002D063B"/>
    <w:rsid w:val="002D06B1"/>
    <w:rsid w:val="002D06DE"/>
    <w:rsid w:val="002D0FA5"/>
    <w:rsid w:val="002D1C39"/>
    <w:rsid w:val="002D2056"/>
    <w:rsid w:val="002D241C"/>
    <w:rsid w:val="002D27F4"/>
    <w:rsid w:val="002D2ACA"/>
    <w:rsid w:val="002D2ADA"/>
    <w:rsid w:val="002D31E5"/>
    <w:rsid w:val="002D3CE8"/>
    <w:rsid w:val="002D3DF7"/>
    <w:rsid w:val="002D4187"/>
    <w:rsid w:val="002D4391"/>
    <w:rsid w:val="002D4948"/>
    <w:rsid w:val="002D4A5C"/>
    <w:rsid w:val="002D4CE1"/>
    <w:rsid w:val="002D4EBA"/>
    <w:rsid w:val="002D544A"/>
    <w:rsid w:val="002D5510"/>
    <w:rsid w:val="002D55B5"/>
    <w:rsid w:val="002D56D1"/>
    <w:rsid w:val="002D57BB"/>
    <w:rsid w:val="002D623E"/>
    <w:rsid w:val="002D6533"/>
    <w:rsid w:val="002D65E1"/>
    <w:rsid w:val="002D6644"/>
    <w:rsid w:val="002D70D4"/>
    <w:rsid w:val="002D7171"/>
    <w:rsid w:val="002D73DC"/>
    <w:rsid w:val="002D745B"/>
    <w:rsid w:val="002D764F"/>
    <w:rsid w:val="002D7B11"/>
    <w:rsid w:val="002D7FCB"/>
    <w:rsid w:val="002E01CF"/>
    <w:rsid w:val="002E12A3"/>
    <w:rsid w:val="002E13D8"/>
    <w:rsid w:val="002E157F"/>
    <w:rsid w:val="002E15A9"/>
    <w:rsid w:val="002E20F3"/>
    <w:rsid w:val="002E29A3"/>
    <w:rsid w:val="002E31A5"/>
    <w:rsid w:val="002E3E30"/>
    <w:rsid w:val="002E424B"/>
    <w:rsid w:val="002E4490"/>
    <w:rsid w:val="002E4CD7"/>
    <w:rsid w:val="002E4D5F"/>
    <w:rsid w:val="002E6B3B"/>
    <w:rsid w:val="002E6E35"/>
    <w:rsid w:val="002E6F1E"/>
    <w:rsid w:val="002E6FFF"/>
    <w:rsid w:val="002E7C6B"/>
    <w:rsid w:val="002F0CFC"/>
    <w:rsid w:val="002F0E3C"/>
    <w:rsid w:val="002F0FB6"/>
    <w:rsid w:val="002F1C15"/>
    <w:rsid w:val="002F1EA7"/>
    <w:rsid w:val="002F204C"/>
    <w:rsid w:val="002F2C58"/>
    <w:rsid w:val="002F2C6E"/>
    <w:rsid w:val="002F3901"/>
    <w:rsid w:val="002F3AAA"/>
    <w:rsid w:val="002F3D46"/>
    <w:rsid w:val="002F3E5D"/>
    <w:rsid w:val="002F423C"/>
    <w:rsid w:val="002F46C0"/>
    <w:rsid w:val="002F4B0B"/>
    <w:rsid w:val="002F4C26"/>
    <w:rsid w:val="002F5064"/>
    <w:rsid w:val="002F598D"/>
    <w:rsid w:val="002F5A5C"/>
    <w:rsid w:val="002F5F5D"/>
    <w:rsid w:val="002F66C8"/>
    <w:rsid w:val="002F690D"/>
    <w:rsid w:val="002F6C4B"/>
    <w:rsid w:val="002F73CF"/>
    <w:rsid w:val="002F74EF"/>
    <w:rsid w:val="002F754D"/>
    <w:rsid w:val="002F7F22"/>
    <w:rsid w:val="003014B2"/>
    <w:rsid w:val="00301D36"/>
    <w:rsid w:val="003022F8"/>
    <w:rsid w:val="00302554"/>
    <w:rsid w:val="00302D57"/>
    <w:rsid w:val="00303031"/>
    <w:rsid w:val="00303594"/>
    <w:rsid w:val="00303D2A"/>
    <w:rsid w:val="003040A8"/>
    <w:rsid w:val="003040F1"/>
    <w:rsid w:val="0030461A"/>
    <w:rsid w:val="00304FDB"/>
    <w:rsid w:val="00305B00"/>
    <w:rsid w:val="00306B9B"/>
    <w:rsid w:val="00306DAA"/>
    <w:rsid w:val="0030735D"/>
    <w:rsid w:val="003073B2"/>
    <w:rsid w:val="003079A8"/>
    <w:rsid w:val="00307B39"/>
    <w:rsid w:val="00307F3B"/>
    <w:rsid w:val="003101B4"/>
    <w:rsid w:val="003105D0"/>
    <w:rsid w:val="003105F4"/>
    <w:rsid w:val="00310697"/>
    <w:rsid w:val="003111AE"/>
    <w:rsid w:val="00311433"/>
    <w:rsid w:val="0031170F"/>
    <w:rsid w:val="0031171B"/>
    <w:rsid w:val="00311C97"/>
    <w:rsid w:val="00312413"/>
    <w:rsid w:val="00312A57"/>
    <w:rsid w:val="00312B58"/>
    <w:rsid w:val="003137A2"/>
    <w:rsid w:val="00313953"/>
    <w:rsid w:val="00313978"/>
    <w:rsid w:val="00313ABA"/>
    <w:rsid w:val="00314100"/>
    <w:rsid w:val="00314F0E"/>
    <w:rsid w:val="00315378"/>
    <w:rsid w:val="0031588C"/>
    <w:rsid w:val="00315E70"/>
    <w:rsid w:val="00315FBF"/>
    <w:rsid w:val="003200B6"/>
    <w:rsid w:val="00320E78"/>
    <w:rsid w:val="0032112C"/>
    <w:rsid w:val="00321403"/>
    <w:rsid w:val="00321854"/>
    <w:rsid w:val="003219CE"/>
    <w:rsid w:val="00321A27"/>
    <w:rsid w:val="00321D4E"/>
    <w:rsid w:val="00321EB0"/>
    <w:rsid w:val="003225A2"/>
    <w:rsid w:val="0032282D"/>
    <w:rsid w:val="00322E11"/>
    <w:rsid w:val="00323335"/>
    <w:rsid w:val="0032341F"/>
    <w:rsid w:val="0032355B"/>
    <w:rsid w:val="003239E4"/>
    <w:rsid w:val="00323CC8"/>
    <w:rsid w:val="00323D1E"/>
    <w:rsid w:val="00324049"/>
    <w:rsid w:val="00324101"/>
    <w:rsid w:val="00325F17"/>
    <w:rsid w:val="003266AD"/>
    <w:rsid w:val="00326EDA"/>
    <w:rsid w:val="0032735C"/>
    <w:rsid w:val="00327940"/>
    <w:rsid w:val="00327D95"/>
    <w:rsid w:val="00330438"/>
    <w:rsid w:val="003307B0"/>
    <w:rsid w:val="00330862"/>
    <w:rsid w:val="00332983"/>
    <w:rsid w:val="00332F60"/>
    <w:rsid w:val="0033367A"/>
    <w:rsid w:val="00333698"/>
    <w:rsid w:val="00333AFF"/>
    <w:rsid w:val="00333F8F"/>
    <w:rsid w:val="00333F9D"/>
    <w:rsid w:val="00334617"/>
    <w:rsid w:val="00334D4B"/>
    <w:rsid w:val="00334F02"/>
    <w:rsid w:val="003352E7"/>
    <w:rsid w:val="003356DC"/>
    <w:rsid w:val="00335705"/>
    <w:rsid w:val="00336ED3"/>
    <w:rsid w:val="003378D6"/>
    <w:rsid w:val="003378EF"/>
    <w:rsid w:val="00337BE5"/>
    <w:rsid w:val="00337D80"/>
    <w:rsid w:val="00337D8D"/>
    <w:rsid w:val="00337E4C"/>
    <w:rsid w:val="00340182"/>
    <w:rsid w:val="003407FC"/>
    <w:rsid w:val="0034207B"/>
    <w:rsid w:val="00342F00"/>
    <w:rsid w:val="0034360C"/>
    <w:rsid w:val="0034370D"/>
    <w:rsid w:val="0034392E"/>
    <w:rsid w:val="00343961"/>
    <w:rsid w:val="00343969"/>
    <w:rsid w:val="00343B5B"/>
    <w:rsid w:val="003442B2"/>
    <w:rsid w:val="00344397"/>
    <w:rsid w:val="00344539"/>
    <w:rsid w:val="0034464E"/>
    <w:rsid w:val="00344D1D"/>
    <w:rsid w:val="00344D9F"/>
    <w:rsid w:val="00344E3E"/>
    <w:rsid w:val="00344F39"/>
    <w:rsid w:val="0034511C"/>
    <w:rsid w:val="0034537D"/>
    <w:rsid w:val="0034555F"/>
    <w:rsid w:val="00345773"/>
    <w:rsid w:val="00345A97"/>
    <w:rsid w:val="00345CE0"/>
    <w:rsid w:val="00345DA8"/>
    <w:rsid w:val="00346144"/>
    <w:rsid w:val="00346B8A"/>
    <w:rsid w:val="0034717D"/>
    <w:rsid w:val="003474D0"/>
    <w:rsid w:val="003474E4"/>
    <w:rsid w:val="00347D2F"/>
    <w:rsid w:val="003507C2"/>
    <w:rsid w:val="00350B61"/>
    <w:rsid w:val="003533D3"/>
    <w:rsid w:val="0035372A"/>
    <w:rsid w:val="003537FF"/>
    <w:rsid w:val="00353989"/>
    <w:rsid w:val="00353FFF"/>
    <w:rsid w:val="00355546"/>
    <w:rsid w:val="0035576A"/>
    <w:rsid w:val="00355DBF"/>
    <w:rsid w:val="00355DDD"/>
    <w:rsid w:val="0035635F"/>
    <w:rsid w:val="00356946"/>
    <w:rsid w:val="00356C25"/>
    <w:rsid w:val="00356F76"/>
    <w:rsid w:val="00357024"/>
    <w:rsid w:val="0035785E"/>
    <w:rsid w:val="0036050A"/>
    <w:rsid w:val="00360516"/>
    <w:rsid w:val="003609F9"/>
    <w:rsid w:val="003620CA"/>
    <w:rsid w:val="0036250A"/>
    <w:rsid w:val="003625D2"/>
    <w:rsid w:val="00362BA3"/>
    <w:rsid w:val="00362D2E"/>
    <w:rsid w:val="00362FA4"/>
    <w:rsid w:val="003633CB"/>
    <w:rsid w:val="00363776"/>
    <w:rsid w:val="003640A1"/>
    <w:rsid w:val="00364771"/>
    <w:rsid w:val="003647F2"/>
    <w:rsid w:val="00364EAB"/>
    <w:rsid w:val="00364F89"/>
    <w:rsid w:val="003651C9"/>
    <w:rsid w:val="003666C4"/>
    <w:rsid w:val="003670FE"/>
    <w:rsid w:val="00367123"/>
    <w:rsid w:val="00367A08"/>
    <w:rsid w:val="00370424"/>
    <w:rsid w:val="003716BE"/>
    <w:rsid w:val="00371DA9"/>
    <w:rsid w:val="00372263"/>
    <w:rsid w:val="003724E6"/>
    <w:rsid w:val="00373CE9"/>
    <w:rsid w:val="00373D0E"/>
    <w:rsid w:val="00373DDB"/>
    <w:rsid w:val="00374069"/>
    <w:rsid w:val="0037532F"/>
    <w:rsid w:val="00375C23"/>
    <w:rsid w:val="00375C30"/>
    <w:rsid w:val="00376443"/>
    <w:rsid w:val="00376C9C"/>
    <w:rsid w:val="003771BC"/>
    <w:rsid w:val="0037728B"/>
    <w:rsid w:val="003801B8"/>
    <w:rsid w:val="00382949"/>
    <w:rsid w:val="00382A1D"/>
    <w:rsid w:val="003838C7"/>
    <w:rsid w:val="00383A93"/>
    <w:rsid w:val="00383C2A"/>
    <w:rsid w:val="0038443B"/>
    <w:rsid w:val="00384889"/>
    <w:rsid w:val="00384C91"/>
    <w:rsid w:val="00384DAF"/>
    <w:rsid w:val="003850C2"/>
    <w:rsid w:val="003850D8"/>
    <w:rsid w:val="0038587C"/>
    <w:rsid w:val="00385A5E"/>
    <w:rsid w:val="00385D3E"/>
    <w:rsid w:val="00385DBB"/>
    <w:rsid w:val="00385EDF"/>
    <w:rsid w:val="003867D0"/>
    <w:rsid w:val="003868EF"/>
    <w:rsid w:val="00386A03"/>
    <w:rsid w:val="0038712D"/>
    <w:rsid w:val="0039001A"/>
    <w:rsid w:val="0039037B"/>
    <w:rsid w:val="0039080C"/>
    <w:rsid w:val="0039164A"/>
    <w:rsid w:val="0039169E"/>
    <w:rsid w:val="003920A3"/>
    <w:rsid w:val="00393556"/>
    <w:rsid w:val="00393F45"/>
    <w:rsid w:val="0039452D"/>
    <w:rsid w:val="0039475C"/>
    <w:rsid w:val="0039475E"/>
    <w:rsid w:val="00395082"/>
    <w:rsid w:val="0039694E"/>
    <w:rsid w:val="00396F21"/>
    <w:rsid w:val="00397FF0"/>
    <w:rsid w:val="003A06B3"/>
    <w:rsid w:val="003A0AC7"/>
    <w:rsid w:val="003A0C58"/>
    <w:rsid w:val="003A0D29"/>
    <w:rsid w:val="003A1797"/>
    <w:rsid w:val="003A2399"/>
    <w:rsid w:val="003A2675"/>
    <w:rsid w:val="003A2A85"/>
    <w:rsid w:val="003A2D88"/>
    <w:rsid w:val="003A37C8"/>
    <w:rsid w:val="003A3913"/>
    <w:rsid w:val="003A3930"/>
    <w:rsid w:val="003A4A55"/>
    <w:rsid w:val="003A4E13"/>
    <w:rsid w:val="003A501F"/>
    <w:rsid w:val="003A614F"/>
    <w:rsid w:val="003A7491"/>
    <w:rsid w:val="003A7583"/>
    <w:rsid w:val="003A78DF"/>
    <w:rsid w:val="003A7AC3"/>
    <w:rsid w:val="003B051D"/>
    <w:rsid w:val="003B0556"/>
    <w:rsid w:val="003B0A2E"/>
    <w:rsid w:val="003B0C97"/>
    <w:rsid w:val="003B101C"/>
    <w:rsid w:val="003B143D"/>
    <w:rsid w:val="003B1758"/>
    <w:rsid w:val="003B1B87"/>
    <w:rsid w:val="003B1ED4"/>
    <w:rsid w:val="003B2345"/>
    <w:rsid w:val="003B250A"/>
    <w:rsid w:val="003B28A3"/>
    <w:rsid w:val="003B2EF8"/>
    <w:rsid w:val="003B3030"/>
    <w:rsid w:val="003B3047"/>
    <w:rsid w:val="003B344B"/>
    <w:rsid w:val="003B3495"/>
    <w:rsid w:val="003B35BD"/>
    <w:rsid w:val="003B3DE1"/>
    <w:rsid w:val="003B4144"/>
    <w:rsid w:val="003B44D5"/>
    <w:rsid w:val="003B4771"/>
    <w:rsid w:val="003B4998"/>
    <w:rsid w:val="003B49AB"/>
    <w:rsid w:val="003B4C75"/>
    <w:rsid w:val="003B5131"/>
    <w:rsid w:val="003B55CF"/>
    <w:rsid w:val="003B5815"/>
    <w:rsid w:val="003B58CF"/>
    <w:rsid w:val="003B59EA"/>
    <w:rsid w:val="003B5BA1"/>
    <w:rsid w:val="003B62F7"/>
    <w:rsid w:val="003B6BA0"/>
    <w:rsid w:val="003B79B0"/>
    <w:rsid w:val="003B7B98"/>
    <w:rsid w:val="003C035C"/>
    <w:rsid w:val="003C06E6"/>
    <w:rsid w:val="003C08A5"/>
    <w:rsid w:val="003C0925"/>
    <w:rsid w:val="003C0B1F"/>
    <w:rsid w:val="003C135D"/>
    <w:rsid w:val="003C1AE4"/>
    <w:rsid w:val="003C1C19"/>
    <w:rsid w:val="003C1D92"/>
    <w:rsid w:val="003C243A"/>
    <w:rsid w:val="003C29B1"/>
    <w:rsid w:val="003C2CA6"/>
    <w:rsid w:val="003C2E4E"/>
    <w:rsid w:val="003C2EA3"/>
    <w:rsid w:val="003C30B9"/>
    <w:rsid w:val="003C31B6"/>
    <w:rsid w:val="003C3470"/>
    <w:rsid w:val="003C3507"/>
    <w:rsid w:val="003C3861"/>
    <w:rsid w:val="003C4102"/>
    <w:rsid w:val="003C4992"/>
    <w:rsid w:val="003C4A8F"/>
    <w:rsid w:val="003C556A"/>
    <w:rsid w:val="003C570E"/>
    <w:rsid w:val="003C58C7"/>
    <w:rsid w:val="003C5A2D"/>
    <w:rsid w:val="003C5CBB"/>
    <w:rsid w:val="003C5F3E"/>
    <w:rsid w:val="003C6110"/>
    <w:rsid w:val="003C649B"/>
    <w:rsid w:val="003C6883"/>
    <w:rsid w:val="003C6F06"/>
    <w:rsid w:val="003C6FD5"/>
    <w:rsid w:val="003C772E"/>
    <w:rsid w:val="003C7B4A"/>
    <w:rsid w:val="003C7C68"/>
    <w:rsid w:val="003D023E"/>
    <w:rsid w:val="003D0257"/>
    <w:rsid w:val="003D0855"/>
    <w:rsid w:val="003D091B"/>
    <w:rsid w:val="003D0C76"/>
    <w:rsid w:val="003D0D4F"/>
    <w:rsid w:val="003D1A12"/>
    <w:rsid w:val="003D1F4B"/>
    <w:rsid w:val="003D24B6"/>
    <w:rsid w:val="003D2B03"/>
    <w:rsid w:val="003D30E5"/>
    <w:rsid w:val="003D345E"/>
    <w:rsid w:val="003D3758"/>
    <w:rsid w:val="003D37A3"/>
    <w:rsid w:val="003D3B66"/>
    <w:rsid w:val="003D3F34"/>
    <w:rsid w:val="003D41C3"/>
    <w:rsid w:val="003D4250"/>
    <w:rsid w:val="003D5896"/>
    <w:rsid w:val="003D5AFE"/>
    <w:rsid w:val="003D5E9F"/>
    <w:rsid w:val="003D625F"/>
    <w:rsid w:val="003D6785"/>
    <w:rsid w:val="003D699C"/>
    <w:rsid w:val="003D6C49"/>
    <w:rsid w:val="003D7015"/>
    <w:rsid w:val="003E0218"/>
    <w:rsid w:val="003E02C6"/>
    <w:rsid w:val="003E0313"/>
    <w:rsid w:val="003E06C4"/>
    <w:rsid w:val="003E06E6"/>
    <w:rsid w:val="003E1951"/>
    <w:rsid w:val="003E19A1"/>
    <w:rsid w:val="003E1BD3"/>
    <w:rsid w:val="003E1CDB"/>
    <w:rsid w:val="003E22F6"/>
    <w:rsid w:val="003E237E"/>
    <w:rsid w:val="003E2A28"/>
    <w:rsid w:val="003E2B37"/>
    <w:rsid w:val="003E2BC9"/>
    <w:rsid w:val="003E31A7"/>
    <w:rsid w:val="003E3286"/>
    <w:rsid w:val="003E358B"/>
    <w:rsid w:val="003E3764"/>
    <w:rsid w:val="003E391D"/>
    <w:rsid w:val="003E3DDD"/>
    <w:rsid w:val="003E4491"/>
    <w:rsid w:val="003E44C6"/>
    <w:rsid w:val="003E47E4"/>
    <w:rsid w:val="003E4BAA"/>
    <w:rsid w:val="003E53CB"/>
    <w:rsid w:val="003E564E"/>
    <w:rsid w:val="003E5A57"/>
    <w:rsid w:val="003E635D"/>
    <w:rsid w:val="003E6520"/>
    <w:rsid w:val="003E6AD3"/>
    <w:rsid w:val="003E6AF1"/>
    <w:rsid w:val="003E7388"/>
    <w:rsid w:val="003F01B1"/>
    <w:rsid w:val="003F02AE"/>
    <w:rsid w:val="003F03E0"/>
    <w:rsid w:val="003F0A17"/>
    <w:rsid w:val="003F1118"/>
    <w:rsid w:val="003F137D"/>
    <w:rsid w:val="003F13F6"/>
    <w:rsid w:val="003F15EE"/>
    <w:rsid w:val="003F1DE7"/>
    <w:rsid w:val="003F243F"/>
    <w:rsid w:val="003F29C8"/>
    <w:rsid w:val="003F2A0F"/>
    <w:rsid w:val="003F2B67"/>
    <w:rsid w:val="003F2D4C"/>
    <w:rsid w:val="003F3510"/>
    <w:rsid w:val="003F4115"/>
    <w:rsid w:val="003F4797"/>
    <w:rsid w:val="003F4916"/>
    <w:rsid w:val="003F4AB6"/>
    <w:rsid w:val="003F5397"/>
    <w:rsid w:val="003F6AE6"/>
    <w:rsid w:val="003F6F56"/>
    <w:rsid w:val="003F6F69"/>
    <w:rsid w:val="003F6FF6"/>
    <w:rsid w:val="003F70D8"/>
    <w:rsid w:val="003F7134"/>
    <w:rsid w:val="003F792D"/>
    <w:rsid w:val="003F7A2B"/>
    <w:rsid w:val="00400622"/>
    <w:rsid w:val="004017CA"/>
    <w:rsid w:val="00401FA7"/>
    <w:rsid w:val="00402088"/>
    <w:rsid w:val="004026FA"/>
    <w:rsid w:val="00402964"/>
    <w:rsid w:val="00402985"/>
    <w:rsid w:val="00402DDB"/>
    <w:rsid w:val="00402F51"/>
    <w:rsid w:val="00403D23"/>
    <w:rsid w:val="00403D5A"/>
    <w:rsid w:val="00404142"/>
    <w:rsid w:val="00404314"/>
    <w:rsid w:val="00404387"/>
    <w:rsid w:val="0040454B"/>
    <w:rsid w:val="00405F41"/>
    <w:rsid w:val="004068C1"/>
    <w:rsid w:val="00406974"/>
    <w:rsid w:val="004069C9"/>
    <w:rsid w:val="00406D32"/>
    <w:rsid w:val="00406D73"/>
    <w:rsid w:val="00407239"/>
    <w:rsid w:val="00407275"/>
    <w:rsid w:val="00407687"/>
    <w:rsid w:val="004076D7"/>
    <w:rsid w:val="00407CB3"/>
    <w:rsid w:val="0041058C"/>
    <w:rsid w:val="00410A23"/>
    <w:rsid w:val="00410A81"/>
    <w:rsid w:val="0041119C"/>
    <w:rsid w:val="00411A7A"/>
    <w:rsid w:val="00411A82"/>
    <w:rsid w:val="0041225C"/>
    <w:rsid w:val="004122FB"/>
    <w:rsid w:val="0041273D"/>
    <w:rsid w:val="00412B9F"/>
    <w:rsid w:val="00412D27"/>
    <w:rsid w:val="00413420"/>
    <w:rsid w:val="00413421"/>
    <w:rsid w:val="00413519"/>
    <w:rsid w:val="00413800"/>
    <w:rsid w:val="004140F5"/>
    <w:rsid w:val="004142BF"/>
    <w:rsid w:val="004144BA"/>
    <w:rsid w:val="00414908"/>
    <w:rsid w:val="004149D0"/>
    <w:rsid w:val="00414C31"/>
    <w:rsid w:val="00415C1E"/>
    <w:rsid w:val="00415E58"/>
    <w:rsid w:val="00415FEF"/>
    <w:rsid w:val="004160DD"/>
    <w:rsid w:val="004163A3"/>
    <w:rsid w:val="00416696"/>
    <w:rsid w:val="00416D7F"/>
    <w:rsid w:val="00416F4C"/>
    <w:rsid w:val="004175A3"/>
    <w:rsid w:val="00417D06"/>
    <w:rsid w:val="00420F24"/>
    <w:rsid w:val="00421CAF"/>
    <w:rsid w:val="00422137"/>
    <w:rsid w:val="0042263B"/>
    <w:rsid w:val="0042293E"/>
    <w:rsid w:val="00422EAE"/>
    <w:rsid w:val="004232BA"/>
    <w:rsid w:val="00423763"/>
    <w:rsid w:val="00423E9B"/>
    <w:rsid w:val="00424483"/>
    <w:rsid w:val="00424E22"/>
    <w:rsid w:val="004254FA"/>
    <w:rsid w:val="0042566B"/>
    <w:rsid w:val="00425700"/>
    <w:rsid w:val="004257A5"/>
    <w:rsid w:val="00425BF7"/>
    <w:rsid w:val="00425D51"/>
    <w:rsid w:val="004260C3"/>
    <w:rsid w:val="004261BF"/>
    <w:rsid w:val="004267A1"/>
    <w:rsid w:val="0042697A"/>
    <w:rsid w:val="004269C5"/>
    <w:rsid w:val="00426FA7"/>
    <w:rsid w:val="00427066"/>
    <w:rsid w:val="004277E3"/>
    <w:rsid w:val="004311F5"/>
    <w:rsid w:val="00431585"/>
    <w:rsid w:val="004318DC"/>
    <w:rsid w:val="00431B06"/>
    <w:rsid w:val="00431DDC"/>
    <w:rsid w:val="00432148"/>
    <w:rsid w:val="004325A4"/>
    <w:rsid w:val="0043323B"/>
    <w:rsid w:val="00433C7F"/>
    <w:rsid w:val="00433FBD"/>
    <w:rsid w:val="0043467A"/>
    <w:rsid w:val="00434B60"/>
    <w:rsid w:val="00435730"/>
    <w:rsid w:val="0043587E"/>
    <w:rsid w:val="004359CF"/>
    <w:rsid w:val="00435BC8"/>
    <w:rsid w:val="00435D7B"/>
    <w:rsid w:val="00435E3D"/>
    <w:rsid w:val="0043639F"/>
    <w:rsid w:val="00436EE4"/>
    <w:rsid w:val="00437852"/>
    <w:rsid w:val="00437C66"/>
    <w:rsid w:val="00437D8F"/>
    <w:rsid w:val="004400FF"/>
    <w:rsid w:val="00440130"/>
    <w:rsid w:val="004402C9"/>
    <w:rsid w:val="004403CE"/>
    <w:rsid w:val="0044062C"/>
    <w:rsid w:val="00440BC8"/>
    <w:rsid w:val="004413EA"/>
    <w:rsid w:val="0044147E"/>
    <w:rsid w:val="004418B0"/>
    <w:rsid w:val="00441FFE"/>
    <w:rsid w:val="00442F28"/>
    <w:rsid w:val="004432F6"/>
    <w:rsid w:val="00443B8E"/>
    <w:rsid w:val="00443C52"/>
    <w:rsid w:val="004443BE"/>
    <w:rsid w:val="00444FD3"/>
    <w:rsid w:val="00445237"/>
    <w:rsid w:val="00446194"/>
    <w:rsid w:val="00446967"/>
    <w:rsid w:val="00446AA8"/>
    <w:rsid w:val="00446E60"/>
    <w:rsid w:val="004473BE"/>
    <w:rsid w:val="00447435"/>
    <w:rsid w:val="0044794D"/>
    <w:rsid w:val="00450737"/>
    <w:rsid w:val="00450EE6"/>
    <w:rsid w:val="00452B5A"/>
    <w:rsid w:val="00453332"/>
    <w:rsid w:val="0045343B"/>
    <w:rsid w:val="00453BB8"/>
    <w:rsid w:val="0045541E"/>
    <w:rsid w:val="0045544A"/>
    <w:rsid w:val="004558E3"/>
    <w:rsid w:val="00456231"/>
    <w:rsid w:val="00456BFB"/>
    <w:rsid w:val="00457590"/>
    <w:rsid w:val="00457990"/>
    <w:rsid w:val="0046066E"/>
    <w:rsid w:val="004608CC"/>
    <w:rsid w:val="00460972"/>
    <w:rsid w:val="00460A8A"/>
    <w:rsid w:val="004621E9"/>
    <w:rsid w:val="0046266C"/>
    <w:rsid w:val="00462981"/>
    <w:rsid w:val="00462D63"/>
    <w:rsid w:val="004630B6"/>
    <w:rsid w:val="004639D6"/>
    <w:rsid w:val="0046403F"/>
    <w:rsid w:val="00464300"/>
    <w:rsid w:val="004643CA"/>
    <w:rsid w:val="0046471D"/>
    <w:rsid w:val="00464A98"/>
    <w:rsid w:val="00464D6C"/>
    <w:rsid w:val="00464E32"/>
    <w:rsid w:val="0046577F"/>
    <w:rsid w:val="00466009"/>
    <w:rsid w:val="004661F4"/>
    <w:rsid w:val="00466F92"/>
    <w:rsid w:val="004672FB"/>
    <w:rsid w:val="004678B5"/>
    <w:rsid w:val="00467A0B"/>
    <w:rsid w:val="00470428"/>
    <w:rsid w:val="004709DC"/>
    <w:rsid w:val="00470C75"/>
    <w:rsid w:val="00471455"/>
    <w:rsid w:val="004714A5"/>
    <w:rsid w:val="0047177B"/>
    <w:rsid w:val="00471927"/>
    <w:rsid w:val="004725A1"/>
    <w:rsid w:val="004728C1"/>
    <w:rsid w:val="00472CE6"/>
    <w:rsid w:val="00473525"/>
    <w:rsid w:val="00473905"/>
    <w:rsid w:val="004744D9"/>
    <w:rsid w:val="00474A0E"/>
    <w:rsid w:val="004753F2"/>
    <w:rsid w:val="004758CE"/>
    <w:rsid w:val="00475B28"/>
    <w:rsid w:val="0047623C"/>
    <w:rsid w:val="004762D6"/>
    <w:rsid w:val="004763F2"/>
    <w:rsid w:val="00476587"/>
    <w:rsid w:val="004765A3"/>
    <w:rsid w:val="004767A1"/>
    <w:rsid w:val="00477388"/>
    <w:rsid w:val="004777BE"/>
    <w:rsid w:val="004778CE"/>
    <w:rsid w:val="00477A07"/>
    <w:rsid w:val="00481053"/>
    <w:rsid w:val="00481370"/>
    <w:rsid w:val="00481470"/>
    <w:rsid w:val="004815F0"/>
    <w:rsid w:val="0048195E"/>
    <w:rsid w:val="00482220"/>
    <w:rsid w:val="00482839"/>
    <w:rsid w:val="00482F49"/>
    <w:rsid w:val="0048362F"/>
    <w:rsid w:val="0048396F"/>
    <w:rsid w:val="00484117"/>
    <w:rsid w:val="00484CC8"/>
    <w:rsid w:val="00484D1B"/>
    <w:rsid w:val="00484FEF"/>
    <w:rsid w:val="004856A5"/>
    <w:rsid w:val="0048572C"/>
    <w:rsid w:val="00485BF6"/>
    <w:rsid w:val="00485F19"/>
    <w:rsid w:val="00486238"/>
    <w:rsid w:val="004869F7"/>
    <w:rsid w:val="00486CC0"/>
    <w:rsid w:val="004871D2"/>
    <w:rsid w:val="0048728D"/>
    <w:rsid w:val="0048748B"/>
    <w:rsid w:val="00487740"/>
    <w:rsid w:val="00490301"/>
    <w:rsid w:val="004908DF"/>
    <w:rsid w:val="00490CCD"/>
    <w:rsid w:val="0049173A"/>
    <w:rsid w:val="004922A7"/>
    <w:rsid w:val="00493709"/>
    <w:rsid w:val="00493EF8"/>
    <w:rsid w:val="00493FFA"/>
    <w:rsid w:val="00494634"/>
    <w:rsid w:val="0049522A"/>
    <w:rsid w:val="00495439"/>
    <w:rsid w:val="00495611"/>
    <w:rsid w:val="004956F0"/>
    <w:rsid w:val="00496207"/>
    <w:rsid w:val="004964C5"/>
    <w:rsid w:val="004964E7"/>
    <w:rsid w:val="00496665"/>
    <w:rsid w:val="00496965"/>
    <w:rsid w:val="004969F5"/>
    <w:rsid w:val="00496D82"/>
    <w:rsid w:val="0049707E"/>
    <w:rsid w:val="00497B5C"/>
    <w:rsid w:val="00497EDF"/>
    <w:rsid w:val="004A0476"/>
    <w:rsid w:val="004A0C97"/>
    <w:rsid w:val="004A0F27"/>
    <w:rsid w:val="004A117F"/>
    <w:rsid w:val="004A1852"/>
    <w:rsid w:val="004A1D77"/>
    <w:rsid w:val="004A1DDD"/>
    <w:rsid w:val="004A20A3"/>
    <w:rsid w:val="004A224E"/>
    <w:rsid w:val="004A261E"/>
    <w:rsid w:val="004A2839"/>
    <w:rsid w:val="004A313C"/>
    <w:rsid w:val="004A36DF"/>
    <w:rsid w:val="004A3C25"/>
    <w:rsid w:val="004A3E44"/>
    <w:rsid w:val="004A445F"/>
    <w:rsid w:val="004A4754"/>
    <w:rsid w:val="004A4831"/>
    <w:rsid w:val="004A4A35"/>
    <w:rsid w:val="004A4B9A"/>
    <w:rsid w:val="004A4FB1"/>
    <w:rsid w:val="004A5A1F"/>
    <w:rsid w:val="004A5DCE"/>
    <w:rsid w:val="004A63FD"/>
    <w:rsid w:val="004A69F9"/>
    <w:rsid w:val="004A6DE4"/>
    <w:rsid w:val="004A73EF"/>
    <w:rsid w:val="004A7826"/>
    <w:rsid w:val="004A7DED"/>
    <w:rsid w:val="004A7F50"/>
    <w:rsid w:val="004B0A40"/>
    <w:rsid w:val="004B1445"/>
    <w:rsid w:val="004B15B7"/>
    <w:rsid w:val="004B185F"/>
    <w:rsid w:val="004B1E36"/>
    <w:rsid w:val="004B2062"/>
    <w:rsid w:val="004B2908"/>
    <w:rsid w:val="004B2FF6"/>
    <w:rsid w:val="004B3A05"/>
    <w:rsid w:val="004B47EF"/>
    <w:rsid w:val="004B52B9"/>
    <w:rsid w:val="004B5736"/>
    <w:rsid w:val="004B62AA"/>
    <w:rsid w:val="004B6779"/>
    <w:rsid w:val="004B6813"/>
    <w:rsid w:val="004B7115"/>
    <w:rsid w:val="004B71F7"/>
    <w:rsid w:val="004B778E"/>
    <w:rsid w:val="004B793E"/>
    <w:rsid w:val="004B7C58"/>
    <w:rsid w:val="004C0B4D"/>
    <w:rsid w:val="004C182E"/>
    <w:rsid w:val="004C1927"/>
    <w:rsid w:val="004C22FC"/>
    <w:rsid w:val="004C2BC3"/>
    <w:rsid w:val="004C2FF8"/>
    <w:rsid w:val="004C388F"/>
    <w:rsid w:val="004C423F"/>
    <w:rsid w:val="004C42AE"/>
    <w:rsid w:val="004C4355"/>
    <w:rsid w:val="004C44B2"/>
    <w:rsid w:val="004C4E71"/>
    <w:rsid w:val="004C69BE"/>
    <w:rsid w:val="004C6BBD"/>
    <w:rsid w:val="004C7007"/>
    <w:rsid w:val="004C7175"/>
    <w:rsid w:val="004C751B"/>
    <w:rsid w:val="004C792B"/>
    <w:rsid w:val="004C7948"/>
    <w:rsid w:val="004C79ED"/>
    <w:rsid w:val="004D02B1"/>
    <w:rsid w:val="004D0B41"/>
    <w:rsid w:val="004D0F3F"/>
    <w:rsid w:val="004D1049"/>
    <w:rsid w:val="004D1457"/>
    <w:rsid w:val="004D1695"/>
    <w:rsid w:val="004D1814"/>
    <w:rsid w:val="004D22D2"/>
    <w:rsid w:val="004D2751"/>
    <w:rsid w:val="004D27C0"/>
    <w:rsid w:val="004D27F7"/>
    <w:rsid w:val="004D2F67"/>
    <w:rsid w:val="004D2FB9"/>
    <w:rsid w:val="004D3060"/>
    <w:rsid w:val="004D3636"/>
    <w:rsid w:val="004D3B63"/>
    <w:rsid w:val="004D3B9F"/>
    <w:rsid w:val="004D3C3B"/>
    <w:rsid w:val="004D43FA"/>
    <w:rsid w:val="004D4D39"/>
    <w:rsid w:val="004D509A"/>
    <w:rsid w:val="004D5A56"/>
    <w:rsid w:val="004D6B93"/>
    <w:rsid w:val="004D72D3"/>
    <w:rsid w:val="004D7983"/>
    <w:rsid w:val="004D7DFA"/>
    <w:rsid w:val="004D7E25"/>
    <w:rsid w:val="004E026A"/>
    <w:rsid w:val="004E03CA"/>
    <w:rsid w:val="004E084E"/>
    <w:rsid w:val="004E230E"/>
    <w:rsid w:val="004E235F"/>
    <w:rsid w:val="004E265D"/>
    <w:rsid w:val="004E3D05"/>
    <w:rsid w:val="004E4237"/>
    <w:rsid w:val="004E4253"/>
    <w:rsid w:val="004E4671"/>
    <w:rsid w:val="004E479B"/>
    <w:rsid w:val="004E4909"/>
    <w:rsid w:val="004E5065"/>
    <w:rsid w:val="004E5AF2"/>
    <w:rsid w:val="004E6054"/>
    <w:rsid w:val="004E6BC8"/>
    <w:rsid w:val="004E6E50"/>
    <w:rsid w:val="004E71E0"/>
    <w:rsid w:val="004E7579"/>
    <w:rsid w:val="004E7895"/>
    <w:rsid w:val="004E7AF0"/>
    <w:rsid w:val="004F0161"/>
    <w:rsid w:val="004F01A3"/>
    <w:rsid w:val="004F07AB"/>
    <w:rsid w:val="004F0C3E"/>
    <w:rsid w:val="004F1526"/>
    <w:rsid w:val="004F1AE9"/>
    <w:rsid w:val="004F213E"/>
    <w:rsid w:val="004F29FF"/>
    <w:rsid w:val="004F2B07"/>
    <w:rsid w:val="004F338F"/>
    <w:rsid w:val="004F3DC4"/>
    <w:rsid w:val="004F3E45"/>
    <w:rsid w:val="004F456E"/>
    <w:rsid w:val="004F4679"/>
    <w:rsid w:val="004F486E"/>
    <w:rsid w:val="004F55E0"/>
    <w:rsid w:val="004F57D7"/>
    <w:rsid w:val="004F5C6C"/>
    <w:rsid w:val="004F63B8"/>
    <w:rsid w:val="004F654A"/>
    <w:rsid w:val="004F6BA1"/>
    <w:rsid w:val="004F6E56"/>
    <w:rsid w:val="004F6E5A"/>
    <w:rsid w:val="004F6E79"/>
    <w:rsid w:val="004F7058"/>
    <w:rsid w:val="005000D2"/>
    <w:rsid w:val="005003F2"/>
    <w:rsid w:val="00500B78"/>
    <w:rsid w:val="00500C4B"/>
    <w:rsid w:val="0050111D"/>
    <w:rsid w:val="00501F60"/>
    <w:rsid w:val="005028E0"/>
    <w:rsid w:val="00502B3E"/>
    <w:rsid w:val="00503261"/>
    <w:rsid w:val="00503A45"/>
    <w:rsid w:val="00503DB5"/>
    <w:rsid w:val="00504335"/>
    <w:rsid w:val="005045D1"/>
    <w:rsid w:val="005049BB"/>
    <w:rsid w:val="00505247"/>
    <w:rsid w:val="00505A50"/>
    <w:rsid w:val="0050626F"/>
    <w:rsid w:val="005062FE"/>
    <w:rsid w:val="0050632E"/>
    <w:rsid w:val="005066DC"/>
    <w:rsid w:val="0050708E"/>
    <w:rsid w:val="00507318"/>
    <w:rsid w:val="00510046"/>
    <w:rsid w:val="0051040E"/>
    <w:rsid w:val="00510670"/>
    <w:rsid w:val="005107E0"/>
    <w:rsid w:val="00511103"/>
    <w:rsid w:val="00511DB1"/>
    <w:rsid w:val="00512945"/>
    <w:rsid w:val="00512D24"/>
    <w:rsid w:val="00512F06"/>
    <w:rsid w:val="00512F86"/>
    <w:rsid w:val="00513F53"/>
    <w:rsid w:val="0051451A"/>
    <w:rsid w:val="005148B1"/>
    <w:rsid w:val="00514F7B"/>
    <w:rsid w:val="00514FF3"/>
    <w:rsid w:val="0051521D"/>
    <w:rsid w:val="0051539C"/>
    <w:rsid w:val="005157FD"/>
    <w:rsid w:val="00516129"/>
    <w:rsid w:val="0051636E"/>
    <w:rsid w:val="00516D47"/>
    <w:rsid w:val="00517170"/>
    <w:rsid w:val="00517C54"/>
    <w:rsid w:val="00517F80"/>
    <w:rsid w:val="00520740"/>
    <w:rsid w:val="0052147B"/>
    <w:rsid w:val="00521E67"/>
    <w:rsid w:val="00522287"/>
    <w:rsid w:val="005222D1"/>
    <w:rsid w:val="005223C9"/>
    <w:rsid w:val="0052285A"/>
    <w:rsid w:val="00523173"/>
    <w:rsid w:val="0052335B"/>
    <w:rsid w:val="00523870"/>
    <w:rsid w:val="005241FC"/>
    <w:rsid w:val="0052459A"/>
    <w:rsid w:val="00524FF5"/>
    <w:rsid w:val="005250CA"/>
    <w:rsid w:val="0052538A"/>
    <w:rsid w:val="00526B7B"/>
    <w:rsid w:val="00526C83"/>
    <w:rsid w:val="00527A48"/>
    <w:rsid w:val="00527F57"/>
    <w:rsid w:val="00530863"/>
    <w:rsid w:val="005314E8"/>
    <w:rsid w:val="0053180C"/>
    <w:rsid w:val="00531BDA"/>
    <w:rsid w:val="00531CB2"/>
    <w:rsid w:val="00531CCD"/>
    <w:rsid w:val="00531E40"/>
    <w:rsid w:val="0053278B"/>
    <w:rsid w:val="00532C36"/>
    <w:rsid w:val="00533425"/>
    <w:rsid w:val="005340E4"/>
    <w:rsid w:val="005349CC"/>
    <w:rsid w:val="0053663D"/>
    <w:rsid w:val="005368DA"/>
    <w:rsid w:val="005370BB"/>
    <w:rsid w:val="00537E29"/>
    <w:rsid w:val="00537FB1"/>
    <w:rsid w:val="005405E1"/>
    <w:rsid w:val="0054096F"/>
    <w:rsid w:val="00540A3A"/>
    <w:rsid w:val="00541212"/>
    <w:rsid w:val="00541219"/>
    <w:rsid w:val="005415AB"/>
    <w:rsid w:val="00542F71"/>
    <w:rsid w:val="005432A5"/>
    <w:rsid w:val="00543404"/>
    <w:rsid w:val="005434D0"/>
    <w:rsid w:val="0054463C"/>
    <w:rsid w:val="0054488B"/>
    <w:rsid w:val="00544DED"/>
    <w:rsid w:val="005457BB"/>
    <w:rsid w:val="00545962"/>
    <w:rsid w:val="00545C99"/>
    <w:rsid w:val="00546A6B"/>
    <w:rsid w:val="00546D47"/>
    <w:rsid w:val="00547231"/>
    <w:rsid w:val="00550892"/>
    <w:rsid w:val="0055092A"/>
    <w:rsid w:val="00550ECC"/>
    <w:rsid w:val="005510C1"/>
    <w:rsid w:val="005513C0"/>
    <w:rsid w:val="00551C66"/>
    <w:rsid w:val="00551C87"/>
    <w:rsid w:val="005520DA"/>
    <w:rsid w:val="00552C34"/>
    <w:rsid w:val="005540A1"/>
    <w:rsid w:val="00554686"/>
    <w:rsid w:val="005557ED"/>
    <w:rsid w:val="00555E30"/>
    <w:rsid w:val="005576BC"/>
    <w:rsid w:val="00557B0D"/>
    <w:rsid w:val="0056006F"/>
    <w:rsid w:val="00560091"/>
    <w:rsid w:val="0056083D"/>
    <w:rsid w:val="00561854"/>
    <w:rsid w:val="00562043"/>
    <w:rsid w:val="00562B1F"/>
    <w:rsid w:val="00563425"/>
    <w:rsid w:val="00563458"/>
    <w:rsid w:val="0056375B"/>
    <w:rsid w:val="00563C17"/>
    <w:rsid w:val="005646CF"/>
    <w:rsid w:val="00564708"/>
    <w:rsid w:val="00564C88"/>
    <w:rsid w:val="00564E44"/>
    <w:rsid w:val="0056507D"/>
    <w:rsid w:val="00565240"/>
    <w:rsid w:val="00565845"/>
    <w:rsid w:val="00565BE9"/>
    <w:rsid w:val="00565C0D"/>
    <w:rsid w:val="00565FE0"/>
    <w:rsid w:val="00566B77"/>
    <w:rsid w:val="00567E5F"/>
    <w:rsid w:val="00567EEE"/>
    <w:rsid w:val="005707AB"/>
    <w:rsid w:val="00571327"/>
    <w:rsid w:val="005724D4"/>
    <w:rsid w:val="00572DEA"/>
    <w:rsid w:val="0057315A"/>
    <w:rsid w:val="00574038"/>
    <w:rsid w:val="00574443"/>
    <w:rsid w:val="00574635"/>
    <w:rsid w:val="00574A3D"/>
    <w:rsid w:val="00575D9E"/>
    <w:rsid w:val="00576108"/>
    <w:rsid w:val="005763EE"/>
    <w:rsid w:val="00577099"/>
    <w:rsid w:val="00577840"/>
    <w:rsid w:val="005804C2"/>
    <w:rsid w:val="00580906"/>
    <w:rsid w:val="005809CA"/>
    <w:rsid w:val="00580F69"/>
    <w:rsid w:val="005810E9"/>
    <w:rsid w:val="005811FA"/>
    <w:rsid w:val="00581C37"/>
    <w:rsid w:val="00582D17"/>
    <w:rsid w:val="005832B1"/>
    <w:rsid w:val="00583813"/>
    <w:rsid w:val="005846E0"/>
    <w:rsid w:val="00584881"/>
    <w:rsid w:val="0058489A"/>
    <w:rsid w:val="00584ADC"/>
    <w:rsid w:val="00585183"/>
    <w:rsid w:val="005854F4"/>
    <w:rsid w:val="00585ED5"/>
    <w:rsid w:val="00585EF8"/>
    <w:rsid w:val="0058630E"/>
    <w:rsid w:val="00587066"/>
    <w:rsid w:val="005875B6"/>
    <w:rsid w:val="005877ED"/>
    <w:rsid w:val="00587EB3"/>
    <w:rsid w:val="00590144"/>
    <w:rsid w:val="005903EF"/>
    <w:rsid w:val="005904AA"/>
    <w:rsid w:val="0059080C"/>
    <w:rsid w:val="005913AC"/>
    <w:rsid w:val="005915D9"/>
    <w:rsid w:val="00591814"/>
    <w:rsid w:val="00591CEC"/>
    <w:rsid w:val="00592112"/>
    <w:rsid w:val="00592B89"/>
    <w:rsid w:val="005932D8"/>
    <w:rsid w:val="00593305"/>
    <w:rsid w:val="00593B94"/>
    <w:rsid w:val="00593E7A"/>
    <w:rsid w:val="00594131"/>
    <w:rsid w:val="005948D2"/>
    <w:rsid w:val="00595580"/>
    <w:rsid w:val="005956ED"/>
    <w:rsid w:val="00595839"/>
    <w:rsid w:val="00595B0E"/>
    <w:rsid w:val="00595DDA"/>
    <w:rsid w:val="00595FA7"/>
    <w:rsid w:val="005967DC"/>
    <w:rsid w:val="00596D62"/>
    <w:rsid w:val="00596FA5"/>
    <w:rsid w:val="00597249"/>
    <w:rsid w:val="005974A7"/>
    <w:rsid w:val="005A0622"/>
    <w:rsid w:val="005A1555"/>
    <w:rsid w:val="005A1CBB"/>
    <w:rsid w:val="005A23B3"/>
    <w:rsid w:val="005A27E1"/>
    <w:rsid w:val="005A31EE"/>
    <w:rsid w:val="005A3378"/>
    <w:rsid w:val="005A4146"/>
    <w:rsid w:val="005A4420"/>
    <w:rsid w:val="005A472D"/>
    <w:rsid w:val="005A4DF7"/>
    <w:rsid w:val="005A5FCA"/>
    <w:rsid w:val="005A62E7"/>
    <w:rsid w:val="005A63B4"/>
    <w:rsid w:val="005A6480"/>
    <w:rsid w:val="005A6763"/>
    <w:rsid w:val="005A6776"/>
    <w:rsid w:val="005A6C47"/>
    <w:rsid w:val="005A6D51"/>
    <w:rsid w:val="005A704D"/>
    <w:rsid w:val="005A70F8"/>
    <w:rsid w:val="005A7578"/>
    <w:rsid w:val="005A77ED"/>
    <w:rsid w:val="005A786B"/>
    <w:rsid w:val="005A7EA2"/>
    <w:rsid w:val="005B0480"/>
    <w:rsid w:val="005B07E2"/>
    <w:rsid w:val="005B097B"/>
    <w:rsid w:val="005B0BC1"/>
    <w:rsid w:val="005B116E"/>
    <w:rsid w:val="005B12CA"/>
    <w:rsid w:val="005B1344"/>
    <w:rsid w:val="005B13FD"/>
    <w:rsid w:val="005B155D"/>
    <w:rsid w:val="005B28F1"/>
    <w:rsid w:val="005B297C"/>
    <w:rsid w:val="005B3392"/>
    <w:rsid w:val="005B3CDD"/>
    <w:rsid w:val="005B41E4"/>
    <w:rsid w:val="005B4F04"/>
    <w:rsid w:val="005B55D9"/>
    <w:rsid w:val="005B61D6"/>
    <w:rsid w:val="005B6318"/>
    <w:rsid w:val="005B7132"/>
    <w:rsid w:val="005B7433"/>
    <w:rsid w:val="005C0B7A"/>
    <w:rsid w:val="005C189C"/>
    <w:rsid w:val="005C1ABC"/>
    <w:rsid w:val="005C2022"/>
    <w:rsid w:val="005C246D"/>
    <w:rsid w:val="005C264E"/>
    <w:rsid w:val="005C275D"/>
    <w:rsid w:val="005C286F"/>
    <w:rsid w:val="005C2ECD"/>
    <w:rsid w:val="005C4A38"/>
    <w:rsid w:val="005C4A3D"/>
    <w:rsid w:val="005C67BC"/>
    <w:rsid w:val="005C68EC"/>
    <w:rsid w:val="005C6924"/>
    <w:rsid w:val="005C6A4D"/>
    <w:rsid w:val="005C6A89"/>
    <w:rsid w:val="005C6E14"/>
    <w:rsid w:val="005C72F8"/>
    <w:rsid w:val="005C74E8"/>
    <w:rsid w:val="005D0339"/>
    <w:rsid w:val="005D033E"/>
    <w:rsid w:val="005D04E1"/>
    <w:rsid w:val="005D064A"/>
    <w:rsid w:val="005D08CD"/>
    <w:rsid w:val="005D0EBC"/>
    <w:rsid w:val="005D12B1"/>
    <w:rsid w:val="005D168E"/>
    <w:rsid w:val="005D18A5"/>
    <w:rsid w:val="005D20D0"/>
    <w:rsid w:val="005D3108"/>
    <w:rsid w:val="005D3268"/>
    <w:rsid w:val="005D3E8C"/>
    <w:rsid w:val="005D40A5"/>
    <w:rsid w:val="005D40CD"/>
    <w:rsid w:val="005D426B"/>
    <w:rsid w:val="005D5302"/>
    <w:rsid w:val="005D53CE"/>
    <w:rsid w:val="005D54D4"/>
    <w:rsid w:val="005D5808"/>
    <w:rsid w:val="005D5D26"/>
    <w:rsid w:val="005D5FC5"/>
    <w:rsid w:val="005D6463"/>
    <w:rsid w:val="005D65EE"/>
    <w:rsid w:val="005E0377"/>
    <w:rsid w:val="005E0CFD"/>
    <w:rsid w:val="005E10F4"/>
    <w:rsid w:val="005E1A10"/>
    <w:rsid w:val="005E2099"/>
    <w:rsid w:val="005E2466"/>
    <w:rsid w:val="005E26B4"/>
    <w:rsid w:val="005E2EEB"/>
    <w:rsid w:val="005E3A01"/>
    <w:rsid w:val="005E426B"/>
    <w:rsid w:val="005E4898"/>
    <w:rsid w:val="005E4DF3"/>
    <w:rsid w:val="005E510A"/>
    <w:rsid w:val="005E51A2"/>
    <w:rsid w:val="005E58F0"/>
    <w:rsid w:val="005E5951"/>
    <w:rsid w:val="005E62B0"/>
    <w:rsid w:val="005E6424"/>
    <w:rsid w:val="005E6880"/>
    <w:rsid w:val="005E6A53"/>
    <w:rsid w:val="005E7734"/>
    <w:rsid w:val="005F14D4"/>
    <w:rsid w:val="005F1B8B"/>
    <w:rsid w:val="005F20B1"/>
    <w:rsid w:val="005F212F"/>
    <w:rsid w:val="005F26A0"/>
    <w:rsid w:val="005F2B48"/>
    <w:rsid w:val="005F2EDF"/>
    <w:rsid w:val="005F33CF"/>
    <w:rsid w:val="005F3415"/>
    <w:rsid w:val="005F3515"/>
    <w:rsid w:val="005F3700"/>
    <w:rsid w:val="005F37E9"/>
    <w:rsid w:val="005F3EBD"/>
    <w:rsid w:val="005F5EF8"/>
    <w:rsid w:val="005F653A"/>
    <w:rsid w:val="005F68C6"/>
    <w:rsid w:val="005F70A3"/>
    <w:rsid w:val="005F7379"/>
    <w:rsid w:val="005F73B8"/>
    <w:rsid w:val="005F7F1B"/>
    <w:rsid w:val="006008FB"/>
    <w:rsid w:val="006016FF"/>
    <w:rsid w:val="006027AD"/>
    <w:rsid w:val="006027E7"/>
    <w:rsid w:val="00602A01"/>
    <w:rsid w:val="00603049"/>
    <w:rsid w:val="0060473B"/>
    <w:rsid w:val="00604830"/>
    <w:rsid w:val="00604AD1"/>
    <w:rsid w:val="006064C0"/>
    <w:rsid w:val="00606A43"/>
    <w:rsid w:val="00606D90"/>
    <w:rsid w:val="006075C8"/>
    <w:rsid w:val="006076E7"/>
    <w:rsid w:val="00607DCC"/>
    <w:rsid w:val="00610F40"/>
    <w:rsid w:val="00611A3E"/>
    <w:rsid w:val="0061277A"/>
    <w:rsid w:val="00612D0B"/>
    <w:rsid w:val="0061308A"/>
    <w:rsid w:val="0061365A"/>
    <w:rsid w:val="00613685"/>
    <w:rsid w:val="00613958"/>
    <w:rsid w:val="00613F8A"/>
    <w:rsid w:val="0061494F"/>
    <w:rsid w:val="00614FD4"/>
    <w:rsid w:val="00615E91"/>
    <w:rsid w:val="00616898"/>
    <w:rsid w:val="00620827"/>
    <w:rsid w:val="00620DA8"/>
    <w:rsid w:val="00620F66"/>
    <w:rsid w:val="00621605"/>
    <w:rsid w:val="00621D5F"/>
    <w:rsid w:val="006221AC"/>
    <w:rsid w:val="0062273D"/>
    <w:rsid w:val="0062333F"/>
    <w:rsid w:val="006234E3"/>
    <w:rsid w:val="00623B2C"/>
    <w:rsid w:val="0062451A"/>
    <w:rsid w:val="00624774"/>
    <w:rsid w:val="00624C6B"/>
    <w:rsid w:val="006253E3"/>
    <w:rsid w:val="00625639"/>
    <w:rsid w:val="00625B4F"/>
    <w:rsid w:val="00625D1B"/>
    <w:rsid w:val="006262B7"/>
    <w:rsid w:val="00626A56"/>
    <w:rsid w:val="00626C64"/>
    <w:rsid w:val="00626E3A"/>
    <w:rsid w:val="00627762"/>
    <w:rsid w:val="0062791B"/>
    <w:rsid w:val="00627AA3"/>
    <w:rsid w:val="006304DC"/>
    <w:rsid w:val="00630E3D"/>
    <w:rsid w:val="00631CFB"/>
    <w:rsid w:val="006320C5"/>
    <w:rsid w:val="006321AF"/>
    <w:rsid w:val="006323D8"/>
    <w:rsid w:val="00632B6C"/>
    <w:rsid w:val="00633409"/>
    <w:rsid w:val="00633753"/>
    <w:rsid w:val="00633999"/>
    <w:rsid w:val="006340E8"/>
    <w:rsid w:val="006349AF"/>
    <w:rsid w:val="006349E2"/>
    <w:rsid w:val="00634DC1"/>
    <w:rsid w:val="00634ED1"/>
    <w:rsid w:val="0063510F"/>
    <w:rsid w:val="0063594C"/>
    <w:rsid w:val="006361D8"/>
    <w:rsid w:val="0063629E"/>
    <w:rsid w:val="00636B6B"/>
    <w:rsid w:val="00636EBE"/>
    <w:rsid w:val="00637073"/>
    <w:rsid w:val="00637361"/>
    <w:rsid w:val="00637786"/>
    <w:rsid w:val="00637B11"/>
    <w:rsid w:val="00640A54"/>
    <w:rsid w:val="00640C12"/>
    <w:rsid w:val="00640CD0"/>
    <w:rsid w:val="006414F3"/>
    <w:rsid w:val="00641C25"/>
    <w:rsid w:val="0064266D"/>
    <w:rsid w:val="00642859"/>
    <w:rsid w:val="00642925"/>
    <w:rsid w:val="00642A2D"/>
    <w:rsid w:val="00643795"/>
    <w:rsid w:val="00643E4F"/>
    <w:rsid w:val="0064499D"/>
    <w:rsid w:val="00644A1D"/>
    <w:rsid w:val="00644DC0"/>
    <w:rsid w:val="00644F03"/>
    <w:rsid w:val="006450A6"/>
    <w:rsid w:val="00645474"/>
    <w:rsid w:val="00645579"/>
    <w:rsid w:val="00645753"/>
    <w:rsid w:val="0064629E"/>
    <w:rsid w:val="00646B69"/>
    <w:rsid w:val="00646CBE"/>
    <w:rsid w:val="00646D89"/>
    <w:rsid w:val="0064783B"/>
    <w:rsid w:val="006479AF"/>
    <w:rsid w:val="00650AB4"/>
    <w:rsid w:val="0065134F"/>
    <w:rsid w:val="00651610"/>
    <w:rsid w:val="00651895"/>
    <w:rsid w:val="0065216F"/>
    <w:rsid w:val="0065281C"/>
    <w:rsid w:val="00652AA4"/>
    <w:rsid w:val="00652CF9"/>
    <w:rsid w:val="006532A9"/>
    <w:rsid w:val="00653821"/>
    <w:rsid w:val="00653F3D"/>
    <w:rsid w:val="00653F74"/>
    <w:rsid w:val="00653F75"/>
    <w:rsid w:val="00653F87"/>
    <w:rsid w:val="00653FDA"/>
    <w:rsid w:val="00654079"/>
    <w:rsid w:val="00654640"/>
    <w:rsid w:val="00654701"/>
    <w:rsid w:val="00654716"/>
    <w:rsid w:val="00654934"/>
    <w:rsid w:val="00654A60"/>
    <w:rsid w:val="00654F1F"/>
    <w:rsid w:val="00654FBF"/>
    <w:rsid w:val="006552CC"/>
    <w:rsid w:val="006553EE"/>
    <w:rsid w:val="00655480"/>
    <w:rsid w:val="006554A8"/>
    <w:rsid w:val="00655675"/>
    <w:rsid w:val="0065597D"/>
    <w:rsid w:val="00655CF2"/>
    <w:rsid w:val="00656730"/>
    <w:rsid w:val="0065741A"/>
    <w:rsid w:val="00657C69"/>
    <w:rsid w:val="00657CFF"/>
    <w:rsid w:val="00660355"/>
    <w:rsid w:val="00660EA4"/>
    <w:rsid w:val="00660F23"/>
    <w:rsid w:val="006611BF"/>
    <w:rsid w:val="0066163C"/>
    <w:rsid w:val="00661DB1"/>
    <w:rsid w:val="00661ECA"/>
    <w:rsid w:val="0066218C"/>
    <w:rsid w:val="0066247A"/>
    <w:rsid w:val="006624D0"/>
    <w:rsid w:val="00662517"/>
    <w:rsid w:val="006628B2"/>
    <w:rsid w:val="00662941"/>
    <w:rsid w:val="00662B34"/>
    <w:rsid w:val="00662C2D"/>
    <w:rsid w:val="00662E75"/>
    <w:rsid w:val="00662F39"/>
    <w:rsid w:val="0066357E"/>
    <w:rsid w:val="00663F57"/>
    <w:rsid w:val="00664342"/>
    <w:rsid w:val="00664D0A"/>
    <w:rsid w:val="006658B2"/>
    <w:rsid w:val="0066590B"/>
    <w:rsid w:val="00665998"/>
    <w:rsid w:val="006660E8"/>
    <w:rsid w:val="00666BB3"/>
    <w:rsid w:val="00666FE8"/>
    <w:rsid w:val="00667648"/>
    <w:rsid w:val="006679B2"/>
    <w:rsid w:val="0067042C"/>
    <w:rsid w:val="00670848"/>
    <w:rsid w:val="00670DE9"/>
    <w:rsid w:val="006713D8"/>
    <w:rsid w:val="00671618"/>
    <w:rsid w:val="006720B0"/>
    <w:rsid w:val="0067216E"/>
    <w:rsid w:val="0067242C"/>
    <w:rsid w:val="006728F7"/>
    <w:rsid w:val="00672F02"/>
    <w:rsid w:val="00673059"/>
    <w:rsid w:val="00673235"/>
    <w:rsid w:val="00673C62"/>
    <w:rsid w:val="00673C79"/>
    <w:rsid w:val="00674A1A"/>
    <w:rsid w:val="00675114"/>
    <w:rsid w:val="006756A1"/>
    <w:rsid w:val="00675775"/>
    <w:rsid w:val="00675ACD"/>
    <w:rsid w:val="00675C79"/>
    <w:rsid w:val="00675E29"/>
    <w:rsid w:val="00675F3D"/>
    <w:rsid w:val="00676184"/>
    <w:rsid w:val="00676852"/>
    <w:rsid w:val="00677BE9"/>
    <w:rsid w:val="00680A64"/>
    <w:rsid w:val="00681632"/>
    <w:rsid w:val="006819DA"/>
    <w:rsid w:val="00681F20"/>
    <w:rsid w:val="00681FB9"/>
    <w:rsid w:val="00682577"/>
    <w:rsid w:val="00682BCB"/>
    <w:rsid w:val="00682C64"/>
    <w:rsid w:val="006832A9"/>
    <w:rsid w:val="006832D4"/>
    <w:rsid w:val="00683DB5"/>
    <w:rsid w:val="0068428F"/>
    <w:rsid w:val="006844C4"/>
    <w:rsid w:val="006846E7"/>
    <w:rsid w:val="0068471C"/>
    <w:rsid w:val="0068472E"/>
    <w:rsid w:val="00684AD6"/>
    <w:rsid w:val="00684C83"/>
    <w:rsid w:val="00684CAE"/>
    <w:rsid w:val="00684E80"/>
    <w:rsid w:val="00684F46"/>
    <w:rsid w:val="006860D7"/>
    <w:rsid w:val="0068677B"/>
    <w:rsid w:val="00686A4D"/>
    <w:rsid w:val="00686BE9"/>
    <w:rsid w:val="00686FAD"/>
    <w:rsid w:val="006873E7"/>
    <w:rsid w:val="0068747B"/>
    <w:rsid w:val="00690240"/>
    <w:rsid w:val="00690741"/>
    <w:rsid w:val="006909E1"/>
    <w:rsid w:val="00690D90"/>
    <w:rsid w:val="00691B3A"/>
    <w:rsid w:val="00691C3D"/>
    <w:rsid w:val="00691ECD"/>
    <w:rsid w:val="006920F5"/>
    <w:rsid w:val="0069271A"/>
    <w:rsid w:val="00692B1A"/>
    <w:rsid w:val="00693880"/>
    <w:rsid w:val="006938EF"/>
    <w:rsid w:val="00693B62"/>
    <w:rsid w:val="00694C4F"/>
    <w:rsid w:val="00694E90"/>
    <w:rsid w:val="00694F5B"/>
    <w:rsid w:val="00695902"/>
    <w:rsid w:val="006973F3"/>
    <w:rsid w:val="00697465"/>
    <w:rsid w:val="00697654"/>
    <w:rsid w:val="006977A5"/>
    <w:rsid w:val="006978FB"/>
    <w:rsid w:val="00697DDF"/>
    <w:rsid w:val="006A01DB"/>
    <w:rsid w:val="006A0306"/>
    <w:rsid w:val="006A1876"/>
    <w:rsid w:val="006A18C7"/>
    <w:rsid w:val="006A1998"/>
    <w:rsid w:val="006A1C51"/>
    <w:rsid w:val="006A1D49"/>
    <w:rsid w:val="006A1F6B"/>
    <w:rsid w:val="006A231D"/>
    <w:rsid w:val="006A3740"/>
    <w:rsid w:val="006A3940"/>
    <w:rsid w:val="006A4013"/>
    <w:rsid w:val="006A401F"/>
    <w:rsid w:val="006A42E6"/>
    <w:rsid w:val="006A4D46"/>
    <w:rsid w:val="006A50A8"/>
    <w:rsid w:val="006A57F4"/>
    <w:rsid w:val="006A5BD6"/>
    <w:rsid w:val="006A6486"/>
    <w:rsid w:val="006A6588"/>
    <w:rsid w:val="006A6A01"/>
    <w:rsid w:val="006A6FD9"/>
    <w:rsid w:val="006A7106"/>
    <w:rsid w:val="006A718A"/>
    <w:rsid w:val="006A73B8"/>
    <w:rsid w:val="006A78E0"/>
    <w:rsid w:val="006A79BB"/>
    <w:rsid w:val="006B0094"/>
    <w:rsid w:val="006B125B"/>
    <w:rsid w:val="006B15C6"/>
    <w:rsid w:val="006B1FF7"/>
    <w:rsid w:val="006B2E74"/>
    <w:rsid w:val="006B2F1D"/>
    <w:rsid w:val="006B3481"/>
    <w:rsid w:val="006B3751"/>
    <w:rsid w:val="006B3D6D"/>
    <w:rsid w:val="006B3F57"/>
    <w:rsid w:val="006B418B"/>
    <w:rsid w:val="006B4846"/>
    <w:rsid w:val="006B4ABD"/>
    <w:rsid w:val="006B5776"/>
    <w:rsid w:val="006B5E20"/>
    <w:rsid w:val="006B6144"/>
    <w:rsid w:val="006B6948"/>
    <w:rsid w:val="006B74D0"/>
    <w:rsid w:val="006B75F8"/>
    <w:rsid w:val="006B7B1D"/>
    <w:rsid w:val="006B7CA3"/>
    <w:rsid w:val="006C06A0"/>
    <w:rsid w:val="006C0DBC"/>
    <w:rsid w:val="006C149E"/>
    <w:rsid w:val="006C1AC4"/>
    <w:rsid w:val="006C1CAF"/>
    <w:rsid w:val="006C2127"/>
    <w:rsid w:val="006C22EC"/>
    <w:rsid w:val="006C23B0"/>
    <w:rsid w:val="006C2628"/>
    <w:rsid w:val="006C29CD"/>
    <w:rsid w:val="006C2DEB"/>
    <w:rsid w:val="006C39EE"/>
    <w:rsid w:val="006C3BED"/>
    <w:rsid w:val="006C3FB3"/>
    <w:rsid w:val="006C498C"/>
    <w:rsid w:val="006C4AEE"/>
    <w:rsid w:val="006C540A"/>
    <w:rsid w:val="006C5940"/>
    <w:rsid w:val="006C5A88"/>
    <w:rsid w:val="006C5D63"/>
    <w:rsid w:val="006C6447"/>
    <w:rsid w:val="006C679A"/>
    <w:rsid w:val="006C6B7D"/>
    <w:rsid w:val="006C7753"/>
    <w:rsid w:val="006C7763"/>
    <w:rsid w:val="006C78D0"/>
    <w:rsid w:val="006C7C73"/>
    <w:rsid w:val="006D0031"/>
    <w:rsid w:val="006D142D"/>
    <w:rsid w:val="006D1CF6"/>
    <w:rsid w:val="006D307B"/>
    <w:rsid w:val="006D3327"/>
    <w:rsid w:val="006D34E5"/>
    <w:rsid w:val="006D3E3C"/>
    <w:rsid w:val="006D40B5"/>
    <w:rsid w:val="006D445B"/>
    <w:rsid w:val="006D493E"/>
    <w:rsid w:val="006D5286"/>
    <w:rsid w:val="006D5304"/>
    <w:rsid w:val="006D5886"/>
    <w:rsid w:val="006D60D1"/>
    <w:rsid w:val="006D6165"/>
    <w:rsid w:val="006D631D"/>
    <w:rsid w:val="006D7250"/>
    <w:rsid w:val="006D73D8"/>
    <w:rsid w:val="006D7CBF"/>
    <w:rsid w:val="006E0670"/>
    <w:rsid w:val="006E136A"/>
    <w:rsid w:val="006E150C"/>
    <w:rsid w:val="006E18DF"/>
    <w:rsid w:val="006E1E84"/>
    <w:rsid w:val="006E29D3"/>
    <w:rsid w:val="006E33F6"/>
    <w:rsid w:val="006E3635"/>
    <w:rsid w:val="006E3F84"/>
    <w:rsid w:val="006E4168"/>
    <w:rsid w:val="006E431F"/>
    <w:rsid w:val="006E460C"/>
    <w:rsid w:val="006E52A4"/>
    <w:rsid w:val="006E579F"/>
    <w:rsid w:val="006E5AE9"/>
    <w:rsid w:val="006E5D41"/>
    <w:rsid w:val="006E5F2B"/>
    <w:rsid w:val="006E61B0"/>
    <w:rsid w:val="006E68E6"/>
    <w:rsid w:val="006E6D8D"/>
    <w:rsid w:val="006E7277"/>
    <w:rsid w:val="006E7555"/>
    <w:rsid w:val="006E7609"/>
    <w:rsid w:val="006E7C5B"/>
    <w:rsid w:val="006E7F86"/>
    <w:rsid w:val="006F0DB3"/>
    <w:rsid w:val="006F1099"/>
    <w:rsid w:val="006F1FEF"/>
    <w:rsid w:val="006F333D"/>
    <w:rsid w:val="006F33C5"/>
    <w:rsid w:val="006F3822"/>
    <w:rsid w:val="006F3E17"/>
    <w:rsid w:val="006F3EB6"/>
    <w:rsid w:val="006F400A"/>
    <w:rsid w:val="006F4051"/>
    <w:rsid w:val="006F4DA2"/>
    <w:rsid w:val="006F5734"/>
    <w:rsid w:val="006F57A8"/>
    <w:rsid w:val="006F5859"/>
    <w:rsid w:val="006F62D3"/>
    <w:rsid w:val="006F6D3D"/>
    <w:rsid w:val="006F71B6"/>
    <w:rsid w:val="006F71C7"/>
    <w:rsid w:val="006F75C2"/>
    <w:rsid w:val="006F78C3"/>
    <w:rsid w:val="006F78E5"/>
    <w:rsid w:val="006F7C04"/>
    <w:rsid w:val="00700E4F"/>
    <w:rsid w:val="00701198"/>
    <w:rsid w:val="007011F0"/>
    <w:rsid w:val="00701A4D"/>
    <w:rsid w:val="00701DE7"/>
    <w:rsid w:val="00702881"/>
    <w:rsid w:val="00703105"/>
    <w:rsid w:val="007037EF"/>
    <w:rsid w:val="00703932"/>
    <w:rsid w:val="00703B1D"/>
    <w:rsid w:val="00703BC7"/>
    <w:rsid w:val="0070417A"/>
    <w:rsid w:val="007041A2"/>
    <w:rsid w:val="00704892"/>
    <w:rsid w:val="00704B77"/>
    <w:rsid w:val="00704FC4"/>
    <w:rsid w:val="007050C4"/>
    <w:rsid w:val="007054F2"/>
    <w:rsid w:val="00705AB5"/>
    <w:rsid w:val="00705B6F"/>
    <w:rsid w:val="00705F97"/>
    <w:rsid w:val="0070693C"/>
    <w:rsid w:val="00706EEA"/>
    <w:rsid w:val="00707F06"/>
    <w:rsid w:val="00710580"/>
    <w:rsid w:val="00711FCA"/>
    <w:rsid w:val="007126B5"/>
    <w:rsid w:val="007127E7"/>
    <w:rsid w:val="00712C8C"/>
    <w:rsid w:val="0071305D"/>
    <w:rsid w:val="007138AF"/>
    <w:rsid w:val="00713BD4"/>
    <w:rsid w:val="00713D1C"/>
    <w:rsid w:val="007145BD"/>
    <w:rsid w:val="00714718"/>
    <w:rsid w:val="00716DD4"/>
    <w:rsid w:val="007172AA"/>
    <w:rsid w:val="0071746C"/>
    <w:rsid w:val="007179F0"/>
    <w:rsid w:val="00717BFB"/>
    <w:rsid w:val="00720B45"/>
    <w:rsid w:val="00721079"/>
    <w:rsid w:val="00721570"/>
    <w:rsid w:val="00721688"/>
    <w:rsid w:val="00721695"/>
    <w:rsid w:val="007218A1"/>
    <w:rsid w:val="00722451"/>
    <w:rsid w:val="00722486"/>
    <w:rsid w:val="007224B2"/>
    <w:rsid w:val="007235F2"/>
    <w:rsid w:val="007237FA"/>
    <w:rsid w:val="0072403E"/>
    <w:rsid w:val="00724078"/>
    <w:rsid w:val="007241E9"/>
    <w:rsid w:val="00724299"/>
    <w:rsid w:val="00725764"/>
    <w:rsid w:val="00725CC9"/>
    <w:rsid w:val="00725D40"/>
    <w:rsid w:val="00725DBC"/>
    <w:rsid w:val="0072662E"/>
    <w:rsid w:val="00726D09"/>
    <w:rsid w:val="007270AE"/>
    <w:rsid w:val="007275AA"/>
    <w:rsid w:val="00727BCA"/>
    <w:rsid w:val="00727BDC"/>
    <w:rsid w:val="00727FCA"/>
    <w:rsid w:val="007300E3"/>
    <w:rsid w:val="007317F1"/>
    <w:rsid w:val="00731BA0"/>
    <w:rsid w:val="007322A4"/>
    <w:rsid w:val="00732CE4"/>
    <w:rsid w:val="0073307D"/>
    <w:rsid w:val="00733B65"/>
    <w:rsid w:val="00733EB0"/>
    <w:rsid w:val="0073420F"/>
    <w:rsid w:val="00734718"/>
    <w:rsid w:val="00734966"/>
    <w:rsid w:val="00734EB8"/>
    <w:rsid w:val="007355D5"/>
    <w:rsid w:val="007356DC"/>
    <w:rsid w:val="00735DD2"/>
    <w:rsid w:val="00736185"/>
    <w:rsid w:val="00736BC1"/>
    <w:rsid w:val="00736CD4"/>
    <w:rsid w:val="007370F0"/>
    <w:rsid w:val="00737DFE"/>
    <w:rsid w:val="007410FF"/>
    <w:rsid w:val="007411ED"/>
    <w:rsid w:val="0074128E"/>
    <w:rsid w:val="007412A5"/>
    <w:rsid w:val="007412DF"/>
    <w:rsid w:val="00741753"/>
    <w:rsid w:val="00741D30"/>
    <w:rsid w:val="00742432"/>
    <w:rsid w:val="00742457"/>
    <w:rsid w:val="00742932"/>
    <w:rsid w:val="0074301A"/>
    <w:rsid w:val="00744805"/>
    <w:rsid w:val="00744E68"/>
    <w:rsid w:val="007450E6"/>
    <w:rsid w:val="00745839"/>
    <w:rsid w:val="00745B76"/>
    <w:rsid w:val="0074696D"/>
    <w:rsid w:val="00746CFB"/>
    <w:rsid w:val="00746DD3"/>
    <w:rsid w:val="00747638"/>
    <w:rsid w:val="0074766F"/>
    <w:rsid w:val="00747856"/>
    <w:rsid w:val="00747C44"/>
    <w:rsid w:val="00747D73"/>
    <w:rsid w:val="00750189"/>
    <w:rsid w:val="00751028"/>
    <w:rsid w:val="00751993"/>
    <w:rsid w:val="00751F76"/>
    <w:rsid w:val="007525FA"/>
    <w:rsid w:val="00752D66"/>
    <w:rsid w:val="007530D9"/>
    <w:rsid w:val="00753AD6"/>
    <w:rsid w:val="00754778"/>
    <w:rsid w:val="00754D80"/>
    <w:rsid w:val="00755A4A"/>
    <w:rsid w:val="00755ADA"/>
    <w:rsid w:val="00756C52"/>
    <w:rsid w:val="00757154"/>
    <w:rsid w:val="007575E8"/>
    <w:rsid w:val="00757820"/>
    <w:rsid w:val="00757DE9"/>
    <w:rsid w:val="0076029E"/>
    <w:rsid w:val="00760535"/>
    <w:rsid w:val="0076073E"/>
    <w:rsid w:val="00761793"/>
    <w:rsid w:val="00761815"/>
    <w:rsid w:val="00761C04"/>
    <w:rsid w:val="0076229D"/>
    <w:rsid w:val="00762554"/>
    <w:rsid w:val="007627BF"/>
    <w:rsid w:val="00762818"/>
    <w:rsid w:val="00763384"/>
    <w:rsid w:val="0076350B"/>
    <w:rsid w:val="0076388F"/>
    <w:rsid w:val="00764252"/>
    <w:rsid w:val="007645B8"/>
    <w:rsid w:val="007659B4"/>
    <w:rsid w:val="00765C60"/>
    <w:rsid w:val="00766C3D"/>
    <w:rsid w:val="007670F7"/>
    <w:rsid w:val="0077000A"/>
    <w:rsid w:val="00770ACB"/>
    <w:rsid w:val="007710C4"/>
    <w:rsid w:val="007716CD"/>
    <w:rsid w:val="007720A7"/>
    <w:rsid w:val="00773251"/>
    <w:rsid w:val="007736ED"/>
    <w:rsid w:val="00773702"/>
    <w:rsid w:val="00773BD0"/>
    <w:rsid w:val="00773D70"/>
    <w:rsid w:val="00774041"/>
    <w:rsid w:val="00775AAD"/>
    <w:rsid w:val="00776088"/>
    <w:rsid w:val="007767BE"/>
    <w:rsid w:val="00777252"/>
    <w:rsid w:val="007772ED"/>
    <w:rsid w:val="007775DB"/>
    <w:rsid w:val="00777B6B"/>
    <w:rsid w:val="007804E9"/>
    <w:rsid w:val="00780A23"/>
    <w:rsid w:val="00780B0D"/>
    <w:rsid w:val="00781224"/>
    <w:rsid w:val="0078159B"/>
    <w:rsid w:val="00781F9D"/>
    <w:rsid w:val="007823D9"/>
    <w:rsid w:val="0078256B"/>
    <w:rsid w:val="00782979"/>
    <w:rsid w:val="00782C12"/>
    <w:rsid w:val="00783440"/>
    <w:rsid w:val="0078440A"/>
    <w:rsid w:val="007845BA"/>
    <w:rsid w:val="00785D0B"/>
    <w:rsid w:val="00785EF1"/>
    <w:rsid w:val="007860A8"/>
    <w:rsid w:val="00786D0F"/>
    <w:rsid w:val="00787844"/>
    <w:rsid w:val="007900A1"/>
    <w:rsid w:val="0079068A"/>
    <w:rsid w:val="00790A9E"/>
    <w:rsid w:val="00790D02"/>
    <w:rsid w:val="00791485"/>
    <w:rsid w:val="00791B59"/>
    <w:rsid w:val="00791DF9"/>
    <w:rsid w:val="007920C6"/>
    <w:rsid w:val="00792488"/>
    <w:rsid w:val="00792579"/>
    <w:rsid w:val="00792B2B"/>
    <w:rsid w:val="00792FBC"/>
    <w:rsid w:val="00793425"/>
    <w:rsid w:val="007935A3"/>
    <w:rsid w:val="0079369B"/>
    <w:rsid w:val="007936D8"/>
    <w:rsid w:val="00793A56"/>
    <w:rsid w:val="007940ED"/>
    <w:rsid w:val="007945DD"/>
    <w:rsid w:val="00794699"/>
    <w:rsid w:val="007946E6"/>
    <w:rsid w:val="00795819"/>
    <w:rsid w:val="00796095"/>
    <w:rsid w:val="00796266"/>
    <w:rsid w:val="00796FEE"/>
    <w:rsid w:val="007972EE"/>
    <w:rsid w:val="007A05B1"/>
    <w:rsid w:val="007A05B3"/>
    <w:rsid w:val="007A0BB2"/>
    <w:rsid w:val="007A0E3E"/>
    <w:rsid w:val="007A24CE"/>
    <w:rsid w:val="007A2589"/>
    <w:rsid w:val="007A288C"/>
    <w:rsid w:val="007A309A"/>
    <w:rsid w:val="007A390F"/>
    <w:rsid w:val="007A3A1A"/>
    <w:rsid w:val="007A3E82"/>
    <w:rsid w:val="007A41E3"/>
    <w:rsid w:val="007A48F0"/>
    <w:rsid w:val="007A497B"/>
    <w:rsid w:val="007A4BAA"/>
    <w:rsid w:val="007A504B"/>
    <w:rsid w:val="007A5460"/>
    <w:rsid w:val="007A570C"/>
    <w:rsid w:val="007A591A"/>
    <w:rsid w:val="007A5E6D"/>
    <w:rsid w:val="007A60AE"/>
    <w:rsid w:val="007A61ED"/>
    <w:rsid w:val="007A65AB"/>
    <w:rsid w:val="007A6746"/>
    <w:rsid w:val="007A6B9F"/>
    <w:rsid w:val="007A739F"/>
    <w:rsid w:val="007A76E7"/>
    <w:rsid w:val="007A77A5"/>
    <w:rsid w:val="007A7A24"/>
    <w:rsid w:val="007A7A30"/>
    <w:rsid w:val="007B00A0"/>
    <w:rsid w:val="007B09E7"/>
    <w:rsid w:val="007B0AF4"/>
    <w:rsid w:val="007B0F63"/>
    <w:rsid w:val="007B12AC"/>
    <w:rsid w:val="007B1334"/>
    <w:rsid w:val="007B2086"/>
    <w:rsid w:val="007B2271"/>
    <w:rsid w:val="007B26D4"/>
    <w:rsid w:val="007B2777"/>
    <w:rsid w:val="007B2EB0"/>
    <w:rsid w:val="007B3A5F"/>
    <w:rsid w:val="007B3B8B"/>
    <w:rsid w:val="007B3C0D"/>
    <w:rsid w:val="007B4AD1"/>
    <w:rsid w:val="007B527F"/>
    <w:rsid w:val="007B560B"/>
    <w:rsid w:val="007B5C94"/>
    <w:rsid w:val="007B5DF4"/>
    <w:rsid w:val="007B61A6"/>
    <w:rsid w:val="007B645A"/>
    <w:rsid w:val="007B6D59"/>
    <w:rsid w:val="007B6F59"/>
    <w:rsid w:val="007B7120"/>
    <w:rsid w:val="007B73C2"/>
    <w:rsid w:val="007B7A10"/>
    <w:rsid w:val="007B7ADD"/>
    <w:rsid w:val="007B7E33"/>
    <w:rsid w:val="007C0549"/>
    <w:rsid w:val="007C068C"/>
    <w:rsid w:val="007C06F3"/>
    <w:rsid w:val="007C0CD0"/>
    <w:rsid w:val="007C11EB"/>
    <w:rsid w:val="007C1AC3"/>
    <w:rsid w:val="007C20E6"/>
    <w:rsid w:val="007C2242"/>
    <w:rsid w:val="007C351F"/>
    <w:rsid w:val="007C3E51"/>
    <w:rsid w:val="007C3E97"/>
    <w:rsid w:val="007C4A5C"/>
    <w:rsid w:val="007C4F98"/>
    <w:rsid w:val="007C4FBD"/>
    <w:rsid w:val="007C5B86"/>
    <w:rsid w:val="007C7B8F"/>
    <w:rsid w:val="007D03DA"/>
    <w:rsid w:val="007D1538"/>
    <w:rsid w:val="007D1932"/>
    <w:rsid w:val="007D2357"/>
    <w:rsid w:val="007D3138"/>
    <w:rsid w:val="007D315B"/>
    <w:rsid w:val="007D31DD"/>
    <w:rsid w:val="007D3571"/>
    <w:rsid w:val="007D3A10"/>
    <w:rsid w:val="007D4313"/>
    <w:rsid w:val="007D4FC9"/>
    <w:rsid w:val="007D55BC"/>
    <w:rsid w:val="007D56D1"/>
    <w:rsid w:val="007D676E"/>
    <w:rsid w:val="007D6C58"/>
    <w:rsid w:val="007D6E30"/>
    <w:rsid w:val="007D70B6"/>
    <w:rsid w:val="007D7CDA"/>
    <w:rsid w:val="007D7D56"/>
    <w:rsid w:val="007D7E6A"/>
    <w:rsid w:val="007D7E88"/>
    <w:rsid w:val="007E08D9"/>
    <w:rsid w:val="007E091E"/>
    <w:rsid w:val="007E1067"/>
    <w:rsid w:val="007E1531"/>
    <w:rsid w:val="007E1691"/>
    <w:rsid w:val="007E1768"/>
    <w:rsid w:val="007E19D1"/>
    <w:rsid w:val="007E1B04"/>
    <w:rsid w:val="007E1C60"/>
    <w:rsid w:val="007E257A"/>
    <w:rsid w:val="007E26CE"/>
    <w:rsid w:val="007E2FCD"/>
    <w:rsid w:val="007E36D6"/>
    <w:rsid w:val="007E37AB"/>
    <w:rsid w:val="007E42A5"/>
    <w:rsid w:val="007E460C"/>
    <w:rsid w:val="007E4BBA"/>
    <w:rsid w:val="007E4D7E"/>
    <w:rsid w:val="007E5141"/>
    <w:rsid w:val="007E5FE7"/>
    <w:rsid w:val="007E6762"/>
    <w:rsid w:val="007E7384"/>
    <w:rsid w:val="007E776F"/>
    <w:rsid w:val="007E7FA3"/>
    <w:rsid w:val="007F05CD"/>
    <w:rsid w:val="007F0F72"/>
    <w:rsid w:val="007F0FAB"/>
    <w:rsid w:val="007F12DC"/>
    <w:rsid w:val="007F133A"/>
    <w:rsid w:val="007F185F"/>
    <w:rsid w:val="007F1C95"/>
    <w:rsid w:val="007F1E38"/>
    <w:rsid w:val="007F256B"/>
    <w:rsid w:val="007F27A8"/>
    <w:rsid w:val="007F29FE"/>
    <w:rsid w:val="007F350D"/>
    <w:rsid w:val="007F36EC"/>
    <w:rsid w:val="007F4F58"/>
    <w:rsid w:val="007F52A1"/>
    <w:rsid w:val="007F6665"/>
    <w:rsid w:val="007F6D87"/>
    <w:rsid w:val="007F70F8"/>
    <w:rsid w:val="007F7342"/>
    <w:rsid w:val="007F73A8"/>
    <w:rsid w:val="007F73FF"/>
    <w:rsid w:val="007F7491"/>
    <w:rsid w:val="00800002"/>
    <w:rsid w:val="00800008"/>
    <w:rsid w:val="008005C6"/>
    <w:rsid w:val="00801167"/>
    <w:rsid w:val="0080176D"/>
    <w:rsid w:val="00803D93"/>
    <w:rsid w:val="00804CA6"/>
    <w:rsid w:val="00804ED5"/>
    <w:rsid w:val="00804F40"/>
    <w:rsid w:val="00805B88"/>
    <w:rsid w:val="00805E4D"/>
    <w:rsid w:val="008075BC"/>
    <w:rsid w:val="00807771"/>
    <w:rsid w:val="00810025"/>
    <w:rsid w:val="00810179"/>
    <w:rsid w:val="00810344"/>
    <w:rsid w:val="0081093E"/>
    <w:rsid w:val="00810A54"/>
    <w:rsid w:val="00810B7C"/>
    <w:rsid w:val="00810D06"/>
    <w:rsid w:val="00810D82"/>
    <w:rsid w:val="00811574"/>
    <w:rsid w:val="00811C49"/>
    <w:rsid w:val="00811D51"/>
    <w:rsid w:val="0081232A"/>
    <w:rsid w:val="00812732"/>
    <w:rsid w:val="0081291B"/>
    <w:rsid w:val="00812CC2"/>
    <w:rsid w:val="008135F4"/>
    <w:rsid w:val="008137CC"/>
    <w:rsid w:val="008137E5"/>
    <w:rsid w:val="00813E9B"/>
    <w:rsid w:val="0081433E"/>
    <w:rsid w:val="00814620"/>
    <w:rsid w:val="00814669"/>
    <w:rsid w:val="00814F51"/>
    <w:rsid w:val="0081539E"/>
    <w:rsid w:val="00815D8E"/>
    <w:rsid w:val="0081675D"/>
    <w:rsid w:val="00816B2D"/>
    <w:rsid w:val="00820BB6"/>
    <w:rsid w:val="008217FB"/>
    <w:rsid w:val="00821CF2"/>
    <w:rsid w:val="00821DED"/>
    <w:rsid w:val="0082209F"/>
    <w:rsid w:val="008220AC"/>
    <w:rsid w:val="0082259A"/>
    <w:rsid w:val="00822912"/>
    <w:rsid w:val="00822ECC"/>
    <w:rsid w:val="00822F4C"/>
    <w:rsid w:val="008247E0"/>
    <w:rsid w:val="00824A4A"/>
    <w:rsid w:val="00824AE2"/>
    <w:rsid w:val="0082619C"/>
    <w:rsid w:val="00826206"/>
    <w:rsid w:val="00826877"/>
    <w:rsid w:val="00827CA2"/>
    <w:rsid w:val="00830437"/>
    <w:rsid w:val="00830569"/>
    <w:rsid w:val="008306A3"/>
    <w:rsid w:val="008310D1"/>
    <w:rsid w:val="00831C04"/>
    <w:rsid w:val="00831C3B"/>
    <w:rsid w:val="00831D3D"/>
    <w:rsid w:val="00832252"/>
    <w:rsid w:val="00832356"/>
    <w:rsid w:val="00833079"/>
    <w:rsid w:val="0083320A"/>
    <w:rsid w:val="00833B91"/>
    <w:rsid w:val="00833BA7"/>
    <w:rsid w:val="00833C9D"/>
    <w:rsid w:val="008349A7"/>
    <w:rsid w:val="00834E7C"/>
    <w:rsid w:val="00836314"/>
    <w:rsid w:val="00836681"/>
    <w:rsid w:val="00836753"/>
    <w:rsid w:val="00836922"/>
    <w:rsid w:val="00836B69"/>
    <w:rsid w:val="00836EAA"/>
    <w:rsid w:val="0083791A"/>
    <w:rsid w:val="0084001D"/>
    <w:rsid w:val="008403A6"/>
    <w:rsid w:val="008403B4"/>
    <w:rsid w:val="00840711"/>
    <w:rsid w:val="0084074C"/>
    <w:rsid w:val="00841D02"/>
    <w:rsid w:val="00841D8F"/>
    <w:rsid w:val="0084236C"/>
    <w:rsid w:val="008424D7"/>
    <w:rsid w:val="0084282D"/>
    <w:rsid w:val="00842A55"/>
    <w:rsid w:val="00843007"/>
    <w:rsid w:val="008434DE"/>
    <w:rsid w:val="00843608"/>
    <w:rsid w:val="00843A1E"/>
    <w:rsid w:val="00843BC7"/>
    <w:rsid w:val="008443A1"/>
    <w:rsid w:val="00844444"/>
    <w:rsid w:val="008455F0"/>
    <w:rsid w:val="00845BE5"/>
    <w:rsid w:val="00845CD4"/>
    <w:rsid w:val="008468D9"/>
    <w:rsid w:val="008469A2"/>
    <w:rsid w:val="00847086"/>
    <w:rsid w:val="008476EE"/>
    <w:rsid w:val="008500E9"/>
    <w:rsid w:val="00850C04"/>
    <w:rsid w:val="00850CC3"/>
    <w:rsid w:val="008510C5"/>
    <w:rsid w:val="00851799"/>
    <w:rsid w:val="00851DC2"/>
    <w:rsid w:val="008523FE"/>
    <w:rsid w:val="00852444"/>
    <w:rsid w:val="00853392"/>
    <w:rsid w:val="00853495"/>
    <w:rsid w:val="00853E2B"/>
    <w:rsid w:val="008542D7"/>
    <w:rsid w:val="0085449D"/>
    <w:rsid w:val="008548E0"/>
    <w:rsid w:val="00854D01"/>
    <w:rsid w:val="00855579"/>
    <w:rsid w:val="00855899"/>
    <w:rsid w:val="00855C74"/>
    <w:rsid w:val="00855E1D"/>
    <w:rsid w:val="00855F74"/>
    <w:rsid w:val="008561CD"/>
    <w:rsid w:val="008567D9"/>
    <w:rsid w:val="00856984"/>
    <w:rsid w:val="00856B7D"/>
    <w:rsid w:val="008579AC"/>
    <w:rsid w:val="008605F2"/>
    <w:rsid w:val="00860704"/>
    <w:rsid w:val="00860FE7"/>
    <w:rsid w:val="008611F3"/>
    <w:rsid w:val="00861C15"/>
    <w:rsid w:val="00861EDA"/>
    <w:rsid w:val="008637D6"/>
    <w:rsid w:val="008639EE"/>
    <w:rsid w:val="00863C0A"/>
    <w:rsid w:val="00864091"/>
    <w:rsid w:val="00864B39"/>
    <w:rsid w:val="00864DC4"/>
    <w:rsid w:val="008650EC"/>
    <w:rsid w:val="00865792"/>
    <w:rsid w:val="00865A65"/>
    <w:rsid w:val="00865D85"/>
    <w:rsid w:val="00865E80"/>
    <w:rsid w:val="00865EC9"/>
    <w:rsid w:val="00866135"/>
    <w:rsid w:val="00866FF0"/>
    <w:rsid w:val="00870B62"/>
    <w:rsid w:val="00870DE3"/>
    <w:rsid w:val="00871339"/>
    <w:rsid w:val="008727AA"/>
    <w:rsid w:val="008727E9"/>
    <w:rsid w:val="00872A3D"/>
    <w:rsid w:val="00872F84"/>
    <w:rsid w:val="008730AF"/>
    <w:rsid w:val="00873D45"/>
    <w:rsid w:val="00873ED8"/>
    <w:rsid w:val="008742AB"/>
    <w:rsid w:val="0087441C"/>
    <w:rsid w:val="0087479D"/>
    <w:rsid w:val="00874C27"/>
    <w:rsid w:val="00874CF0"/>
    <w:rsid w:val="00874F60"/>
    <w:rsid w:val="008756E3"/>
    <w:rsid w:val="008757B8"/>
    <w:rsid w:val="008763EC"/>
    <w:rsid w:val="008768AC"/>
    <w:rsid w:val="0087699B"/>
    <w:rsid w:val="00876E5A"/>
    <w:rsid w:val="00877610"/>
    <w:rsid w:val="00877761"/>
    <w:rsid w:val="00880016"/>
    <w:rsid w:val="00880472"/>
    <w:rsid w:val="00880CCB"/>
    <w:rsid w:val="00881213"/>
    <w:rsid w:val="0088151E"/>
    <w:rsid w:val="00881894"/>
    <w:rsid w:val="008823D8"/>
    <w:rsid w:val="008826BF"/>
    <w:rsid w:val="00882724"/>
    <w:rsid w:val="008828FA"/>
    <w:rsid w:val="00882C44"/>
    <w:rsid w:val="00882DD1"/>
    <w:rsid w:val="0088418F"/>
    <w:rsid w:val="00885090"/>
    <w:rsid w:val="00885AEF"/>
    <w:rsid w:val="00885E18"/>
    <w:rsid w:val="0088619F"/>
    <w:rsid w:val="00886503"/>
    <w:rsid w:val="00886CBA"/>
    <w:rsid w:val="008872AB"/>
    <w:rsid w:val="008872CD"/>
    <w:rsid w:val="008876EF"/>
    <w:rsid w:val="00887D04"/>
    <w:rsid w:val="008903B9"/>
    <w:rsid w:val="008905FA"/>
    <w:rsid w:val="00890853"/>
    <w:rsid w:val="00890A8B"/>
    <w:rsid w:val="00891138"/>
    <w:rsid w:val="008911B8"/>
    <w:rsid w:val="00891A07"/>
    <w:rsid w:val="00891D26"/>
    <w:rsid w:val="00891FAE"/>
    <w:rsid w:val="00892068"/>
    <w:rsid w:val="008925D1"/>
    <w:rsid w:val="008930F4"/>
    <w:rsid w:val="008936A5"/>
    <w:rsid w:val="0089376E"/>
    <w:rsid w:val="0089428F"/>
    <w:rsid w:val="0089434C"/>
    <w:rsid w:val="00894788"/>
    <w:rsid w:val="00894E2F"/>
    <w:rsid w:val="008957CC"/>
    <w:rsid w:val="00895D8F"/>
    <w:rsid w:val="008961C5"/>
    <w:rsid w:val="008963AA"/>
    <w:rsid w:val="00896803"/>
    <w:rsid w:val="0089694B"/>
    <w:rsid w:val="00896C6F"/>
    <w:rsid w:val="00897567"/>
    <w:rsid w:val="00897CFD"/>
    <w:rsid w:val="00897E62"/>
    <w:rsid w:val="00897EE7"/>
    <w:rsid w:val="008A0805"/>
    <w:rsid w:val="008A0C28"/>
    <w:rsid w:val="008A0D07"/>
    <w:rsid w:val="008A0E29"/>
    <w:rsid w:val="008A191D"/>
    <w:rsid w:val="008A1A93"/>
    <w:rsid w:val="008A3190"/>
    <w:rsid w:val="008A3244"/>
    <w:rsid w:val="008A3491"/>
    <w:rsid w:val="008A3B4A"/>
    <w:rsid w:val="008A40B5"/>
    <w:rsid w:val="008A4105"/>
    <w:rsid w:val="008A4657"/>
    <w:rsid w:val="008A53B2"/>
    <w:rsid w:val="008A5D9C"/>
    <w:rsid w:val="008A6F0C"/>
    <w:rsid w:val="008A714D"/>
    <w:rsid w:val="008A7370"/>
    <w:rsid w:val="008B035A"/>
    <w:rsid w:val="008B03E7"/>
    <w:rsid w:val="008B1AE3"/>
    <w:rsid w:val="008B2037"/>
    <w:rsid w:val="008B224D"/>
    <w:rsid w:val="008B2C05"/>
    <w:rsid w:val="008B40DA"/>
    <w:rsid w:val="008B4822"/>
    <w:rsid w:val="008B48AD"/>
    <w:rsid w:val="008B4901"/>
    <w:rsid w:val="008B496F"/>
    <w:rsid w:val="008B4BC8"/>
    <w:rsid w:val="008B549D"/>
    <w:rsid w:val="008B54B3"/>
    <w:rsid w:val="008B6784"/>
    <w:rsid w:val="008B6C09"/>
    <w:rsid w:val="008B6E1B"/>
    <w:rsid w:val="008B752C"/>
    <w:rsid w:val="008B7538"/>
    <w:rsid w:val="008B7727"/>
    <w:rsid w:val="008B7E1A"/>
    <w:rsid w:val="008C045F"/>
    <w:rsid w:val="008C063E"/>
    <w:rsid w:val="008C0990"/>
    <w:rsid w:val="008C0AB3"/>
    <w:rsid w:val="008C0B28"/>
    <w:rsid w:val="008C0B92"/>
    <w:rsid w:val="008C22DC"/>
    <w:rsid w:val="008C2D98"/>
    <w:rsid w:val="008C42E2"/>
    <w:rsid w:val="008C4A6B"/>
    <w:rsid w:val="008C4BD3"/>
    <w:rsid w:val="008C4FC7"/>
    <w:rsid w:val="008C5181"/>
    <w:rsid w:val="008C51D2"/>
    <w:rsid w:val="008C5332"/>
    <w:rsid w:val="008C5482"/>
    <w:rsid w:val="008C618E"/>
    <w:rsid w:val="008C6619"/>
    <w:rsid w:val="008C7000"/>
    <w:rsid w:val="008D00B4"/>
    <w:rsid w:val="008D03B1"/>
    <w:rsid w:val="008D0CA0"/>
    <w:rsid w:val="008D1572"/>
    <w:rsid w:val="008D181F"/>
    <w:rsid w:val="008D18FD"/>
    <w:rsid w:val="008D19BC"/>
    <w:rsid w:val="008D1D67"/>
    <w:rsid w:val="008D2014"/>
    <w:rsid w:val="008D2125"/>
    <w:rsid w:val="008D254D"/>
    <w:rsid w:val="008D31B8"/>
    <w:rsid w:val="008D40E1"/>
    <w:rsid w:val="008D442A"/>
    <w:rsid w:val="008D4C53"/>
    <w:rsid w:val="008D530E"/>
    <w:rsid w:val="008D5887"/>
    <w:rsid w:val="008D62ED"/>
    <w:rsid w:val="008D6475"/>
    <w:rsid w:val="008D693A"/>
    <w:rsid w:val="008D6E9C"/>
    <w:rsid w:val="008D728F"/>
    <w:rsid w:val="008D7B0C"/>
    <w:rsid w:val="008D7D82"/>
    <w:rsid w:val="008E0406"/>
    <w:rsid w:val="008E0788"/>
    <w:rsid w:val="008E098C"/>
    <w:rsid w:val="008E0ED3"/>
    <w:rsid w:val="008E107F"/>
    <w:rsid w:val="008E2146"/>
    <w:rsid w:val="008E2BC8"/>
    <w:rsid w:val="008E2D2B"/>
    <w:rsid w:val="008E37A4"/>
    <w:rsid w:val="008E43B7"/>
    <w:rsid w:val="008E4704"/>
    <w:rsid w:val="008E4729"/>
    <w:rsid w:val="008E4A73"/>
    <w:rsid w:val="008E4D22"/>
    <w:rsid w:val="008E4FAC"/>
    <w:rsid w:val="008E534A"/>
    <w:rsid w:val="008E5576"/>
    <w:rsid w:val="008E55DB"/>
    <w:rsid w:val="008E56FB"/>
    <w:rsid w:val="008E632E"/>
    <w:rsid w:val="008E6A0D"/>
    <w:rsid w:val="008E6F53"/>
    <w:rsid w:val="008E7DE7"/>
    <w:rsid w:val="008F09B4"/>
    <w:rsid w:val="008F09F7"/>
    <w:rsid w:val="008F134B"/>
    <w:rsid w:val="008F14C2"/>
    <w:rsid w:val="008F15F6"/>
    <w:rsid w:val="008F1956"/>
    <w:rsid w:val="008F1F2F"/>
    <w:rsid w:val="008F21AA"/>
    <w:rsid w:val="008F29D3"/>
    <w:rsid w:val="008F29E7"/>
    <w:rsid w:val="008F2E63"/>
    <w:rsid w:val="008F2E7B"/>
    <w:rsid w:val="008F41C6"/>
    <w:rsid w:val="008F44F3"/>
    <w:rsid w:val="008F454A"/>
    <w:rsid w:val="008F4B15"/>
    <w:rsid w:val="008F5CE8"/>
    <w:rsid w:val="008F61DF"/>
    <w:rsid w:val="008F641D"/>
    <w:rsid w:val="008F6660"/>
    <w:rsid w:val="008F741A"/>
    <w:rsid w:val="008F75B6"/>
    <w:rsid w:val="00900ACB"/>
    <w:rsid w:val="00900D5E"/>
    <w:rsid w:val="00900DDE"/>
    <w:rsid w:val="00900E8D"/>
    <w:rsid w:val="009011D9"/>
    <w:rsid w:val="00901304"/>
    <w:rsid w:val="009018F1"/>
    <w:rsid w:val="00901CED"/>
    <w:rsid w:val="00901ECE"/>
    <w:rsid w:val="00903303"/>
    <w:rsid w:val="009039D3"/>
    <w:rsid w:val="00904719"/>
    <w:rsid w:val="0090489A"/>
    <w:rsid w:val="00904976"/>
    <w:rsid w:val="00904C44"/>
    <w:rsid w:val="00904E48"/>
    <w:rsid w:val="00904F07"/>
    <w:rsid w:val="00905017"/>
    <w:rsid w:val="00905C0B"/>
    <w:rsid w:val="0090603F"/>
    <w:rsid w:val="00906696"/>
    <w:rsid w:val="00906D55"/>
    <w:rsid w:val="00906D86"/>
    <w:rsid w:val="0090714F"/>
    <w:rsid w:val="00907740"/>
    <w:rsid w:val="009108BE"/>
    <w:rsid w:val="00911223"/>
    <w:rsid w:val="009112B8"/>
    <w:rsid w:val="00911616"/>
    <w:rsid w:val="00911AC6"/>
    <w:rsid w:val="00912137"/>
    <w:rsid w:val="0091255C"/>
    <w:rsid w:val="009128FA"/>
    <w:rsid w:val="00912B9C"/>
    <w:rsid w:val="00913509"/>
    <w:rsid w:val="00913607"/>
    <w:rsid w:val="009137BF"/>
    <w:rsid w:val="00913A8A"/>
    <w:rsid w:val="00913B19"/>
    <w:rsid w:val="00914447"/>
    <w:rsid w:val="00915E8D"/>
    <w:rsid w:val="00915F04"/>
    <w:rsid w:val="00917569"/>
    <w:rsid w:val="009177CC"/>
    <w:rsid w:val="00917CC9"/>
    <w:rsid w:val="00917EE4"/>
    <w:rsid w:val="00917FEB"/>
    <w:rsid w:val="009203BD"/>
    <w:rsid w:val="00920544"/>
    <w:rsid w:val="00920584"/>
    <w:rsid w:val="00920667"/>
    <w:rsid w:val="00921399"/>
    <w:rsid w:val="00922F30"/>
    <w:rsid w:val="009234D6"/>
    <w:rsid w:val="00923B9E"/>
    <w:rsid w:val="009245D7"/>
    <w:rsid w:val="0092469C"/>
    <w:rsid w:val="009246E8"/>
    <w:rsid w:val="00924BE1"/>
    <w:rsid w:val="00925623"/>
    <w:rsid w:val="0092586B"/>
    <w:rsid w:val="00925FE3"/>
    <w:rsid w:val="009260A8"/>
    <w:rsid w:val="009260ED"/>
    <w:rsid w:val="009262A7"/>
    <w:rsid w:val="009267C9"/>
    <w:rsid w:val="00926954"/>
    <w:rsid w:val="00926B34"/>
    <w:rsid w:val="00926C5B"/>
    <w:rsid w:val="00926E2D"/>
    <w:rsid w:val="00926EB0"/>
    <w:rsid w:val="0092794C"/>
    <w:rsid w:val="00927F75"/>
    <w:rsid w:val="0093098D"/>
    <w:rsid w:val="0093154E"/>
    <w:rsid w:val="00931C08"/>
    <w:rsid w:val="00931DCD"/>
    <w:rsid w:val="00932132"/>
    <w:rsid w:val="00932138"/>
    <w:rsid w:val="0093238C"/>
    <w:rsid w:val="00932645"/>
    <w:rsid w:val="00932A6F"/>
    <w:rsid w:val="00932AE3"/>
    <w:rsid w:val="00932E19"/>
    <w:rsid w:val="00932FAE"/>
    <w:rsid w:val="00934CEF"/>
    <w:rsid w:val="00935C05"/>
    <w:rsid w:val="009367FE"/>
    <w:rsid w:val="00936BEF"/>
    <w:rsid w:val="00936D77"/>
    <w:rsid w:val="00936E5C"/>
    <w:rsid w:val="00937127"/>
    <w:rsid w:val="0093718C"/>
    <w:rsid w:val="00937C7A"/>
    <w:rsid w:val="00937E4A"/>
    <w:rsid w:val="00940940"/>
    <w:rsid w:val="00941216"/>
    <w:rsid w:val="00941651"/>
    <w:rsid w:val="0094190C"/>
    <w:rsid w:val="009421DB"/>
    <w:rsid w:val="00942553"/>
    <w:rsid w:val="0094299F"/>
    <w:rsid w:val="009431E8"/>
    <w:rsid w:val="009435B6"/>
    <w:rsid w:val="009439A0"/>
    <w:rsid w:val="00943F27"/>
    <w:rsid w:val="0094494D"/>
    <w:rsid w:val="00944C7A"/>
    <w:rsid w:val="00945F99"/>
    <w:rsid w:val="009466C6"/>
    <w:rsid w:val="00946E78"/>
    <w:rsid w:val="00947064"/>
    <w:rsid w:val="009470C9"/>
    <w:rsid w:val="00947510"/>
    <w:rsid w:val="00947824"/>
    <w:rsid w:val="009478E4"/>
    <w:rsid w:val="009503D9"/>
    <w:rsid w:val="00950D42"/>
    <w:rsid w:val="0095149F"/>
    <w:rsid w:val="0095180F"/>
    <w:rsid w:val="00951CD2"/>
    <w:rsid w:val="00952051"/>
    <w:rsid w:val="00952214"/>
    <w:rsid w:val="0095285D"/>
    <w:rsid w:val="009529BE"/>
    <w:rsid w:val="00952AAE"/>
    <w:rsid w:val="00953655"/>
    <w:rsid w:val="00953854"/>
    <w:rsid w:val="0095393B"/>
    <w:rsid w:val="00953F93"/>
    <w:rsid w:val="0095476B"/>
    <w:rsid w:val="00954810"/>
    <w:rsid w:val="00954EBC"/>
    <w:rsid w:val="00955132"/>
    <w:rsid w:val="009551F0"/>
    <w:rsid w:val="00956D1B"/>
    <w:rsid w:val="00956D2B"/>
    <w:rsid w:val="00956E6C"/>
    <w:rsid w:val="0095705D"/>
    <w:rsid w:val="0095725A"/>
    <w:rsid w:val="00957A7D"/>
    <w:rsid w:val="00957B14"/>
    <w:rsid w:val="00957EDF"/>
    <w:rsid w:val="00960291"/>
    <w:rsid w:val="00960ED7"/>
    <w:rsid w:val="00961101"/>
    <w:rsid w:val="00962695"/>
    <w:rsid w:val="00962749"/>
    <w:rsid w:val="00962C3B"/>
    <w:rsid w:val="00962D4E"/>
    <w:rsid w:val="009631AC"/>
    <w:rsid w:val="009631D5"/>
    <w:rsid w:val="00963484"/>
    <w:rsid w:val="00963B69"/>
    <w:rsid w:val="00963C9C"/>
    <w:rsid w:val="00963FB9"/>
    <w:rsid w:val="00965571"/>
    <w:rsid w:val="009662C7"/>
    <w:rsid w:val="0096643F"/>
    <w:rsid w:val="009666CD"/>
    <w:rsid w:val="00966764"/>
    <w:rsid w:val="00966AE0"/>
    <w:rsid w:val="00966B07"/>
    <w:rsid w:val="00966FC1"/>
    <w:rsid w:val="00967BBF"/>
    <w:rsid w:val="0097106A"/>
    <w:rsid w:val="00971931"/>
    <w:rsid w:val="009727AE"/>
    <w:rsid w:val="00972908"/>
    <w:rsid w:val="00972BAB"/>
    <w:rsid w:val="00972EF8"/>
    <w:rsid w:val="00973434"/>
    <w:rsid w:val="00973B17"/>
    <w:rsid w:val="00973D75"/>
    <w:rsid w:val="009745D9"/>
    <w:rsid w:val="0097472F"/>
    <w:rsid w:val="00975F6F"/>
    <w:rsid w:val="009760F4"/>
    <w:rsid w:val="009761B3"/>
    <w:rsid w:val="009773B6"/>
    <w:rsid w:val="00977427"/>
    <w:rsid w:val="00977606"/>
    <w:rsid w:val="00980168"/>
    <w:rsid w:val="0098269B"/>
    <w:rsid w:val="00982D72"/>
    <w:rsid w:val="00982F8E"/>
    <w:rsid w:val="009839A5"/>
    <w:rsid w:val="009841BD"/>
    <w:rsid w:val="009848E4"/>
    <w:rsid w:val="00984EA1"/>
    <w:rsid w:val="009865C7"/>
    <w:rsid w:val="00986C1F"/>
    <w:rsid w:val="009870AE"/>
    <w:rsid w:val="009877C9"/>
    <w:rsid w:val="00987A59"/>
    <w:rsid w:val="0099140E"/>
    <w:rsid w:val="00991B5E"/>
    <w:rsid w:val="00991D04"/>
    <w:rsid w:val="00992027"/>
    <w:rsid w:val="00992082"/>
    <w:rsid w:val="00992137"/>
    <w:rsid w:val="00992613"/>
    <w:rsid w:val="00992CA2"/>
    <w:rsid w:val="00993AD3"/>
    <w:rsid w:val="00993EEF"/>
    <w:rsid w:val="00994071"/>
    <w:rsid w:val="00994345"/>
    <w:rsid w:val="009944EE"/>
    <w:rsid w:val="00994C84"/>
    <w:rsid w:val="009953D3"/>
    <w:rsid w:val="00995898"/>
    <w:rsid w:val="00995ED2"/>
    <w:rsid w:val="009961A3"/>
    <w:rsid w:val="00996A7C"/>
    <w:rsid w:val="00997B5F"/>
    <w:rsid w:val="009A0EFA"/>
    <w:rsid w:val="009A0FD1"/>
    <w:rsid w:val="009A1805"/>
    <w:rsid w:val="009A1A5B"/>
    <w:rsid w:val="009A2899"/>
    <w:rsid w:val="009A2AC0"/>
    <w:rsid w:val="009A3BD7"/>
    <w:rsid w:val="009A3C45"/>
    <w:rsid w:val="009A45C2"/>
    <w:rsid w:val="009A4AD3"/>
    <w:rsid w:val="009A4D6B"/>
    <w:rsid w:val="009A4F03"/>
    <w:rsid w:val="009A5045"/>
    <w:rsid w:val="009A5297"/>
    <w:rsid w:val="009A52D5"/>
    <w:rsid w:val="009A52F3"/>
    <w:rsid w:val="009A5673"/>
    <w:rsid w:val="009A58B5"/>
    <w:rsid w:val="009A58DA"/>
    <w:rsid w:val="009A623B"/>
    <w:rsid w:val="009A632A"/>
    <w:rsid w:val="009A6CC3"/>
    <w:rsid w:val="009A6F00"/>
    <w:rsid w:val="009A6F6D"/>
    <w:rsid w:val="009A71E0"/>
    <w:rsid w:val="009B031A"/>
    <w:rsid w:val="009B0325"/>
    <w:rsid w:val="009B05F8"/>
    <w:rsid w:val="009B07F3"/>
    <w:rsid w:val="009B12D1"/>
    <w:rsid w:val="009B1A6F"/>
    <w:rsid w:val="009B200E"/>
    <w:rsid w:val="009B2C23"/>
    <w:rsid w:val="009B32D0"/>
    <w:rsid w:val="009B3309"/>
    <w:rsid w:val="009B36E4"/>
    <w:rsid w:val="009B38D2"/>
    <w:rsid w:val="009B3D89"/>
    <w:rsid w:val="009B468C"/>
    <w:rsid w:val="009B4D3A"/>
    <w:rsid w:val="009B51B4"/>
    <w:rsid w:val="009B5AE3"/>
    <w:rsid w:val="009B6299"/>
    <w:rsid w:val="009B68D0"/>
    <w:rsid w:val="009B68FF"/>
    <w:rsid w:val="009B6E0A"/>
    <w:rsid w:val="009B7D29"/>
    <w:rsid w:val="009C0385"/>
    <w:rsid w:val="009C0661"/>
    <w:rsid w:val="009C10E4"/>
    <w:rsid w:val="009C1757"/>
    <w:rsid w:val="009C1CD0"/>
    <w:rsid w:val="009C272E"/>
    <w:rsid w:val="009C2E47"/>
    <w:rsid w:val="009C323D"/>
    <w:rsid w:val="009C33CA"/>
    <w:rsid w:val="009C3FE7"/>
    <w:rsid w:val="009C43F5"/>
    <w:rsid w:val="009C44C4"/>
    <w:rsid w:val="009C584D"/>
    <w:rsid w:val="009C5A91"/>
    <w:rsid w:val="009C661A"/>
    <w:rsid w:val="009C6654"/>
    <w:rsid w:val="009C6719"/>
    <w:rsid w:val="009C697D"/>
    <w:rsid w:val="009C6A9E"/>
    <w:rsid w:val="009C6B9E"/>
    <w:rsid w:val="009C6E5D"/>
    <w:rsid w:val="009C72F8"/>
    <w:rsid w:val="009C739A"/>
    <w:rsid w:val="009C75CC"/>
    <w:rsid w:val="009C770A"/>
    <w:rsid w:val="009C7870"/>
    <w:rsid w:val="009C7E7D"/>
    <w:rsid w:val="009D1156"/>
    <w:rsid w:val="009D170B"/>
    <w:rsid w:val="009D19D5"/>
    <w:rsid w:val="009D1C27"/>
    <w:rsid w:val="009D1EF8"/>
    <w:rsid w:val="009D1FE7"/>
    <w:rsid w:val="009D310A"/>
    <w:rsid w:val="009D373F"/>
    <w:rsid w:val="009D3CA8"/>
    <w:rsid w:val="009D3F23"/>
    <w:rsid w:val="009D49E8"/>
    <w:rsid w:val="009D556E"/>
    <w:rsid w:val="009D5783"/>
    <w:rsid w:val="009D6B8F"/>
    <w:rsid w:val="009D777F"/>
    <w:rsid w:val="009D7F11"/>
    <w:rsid w:val="009E026D"/>
    <w:rsid w:val="009E06CD"/>
    <w:rsid w:val="009E1747"/>
    <w:rsid w:val="009E19C5"/>
    <w:rsid w:val="009E1A02"/>
    <w:rsid w:val="009E1C8B"/>
    <w:rsid w:val="009E2896"/>
    <w:rsid w:val="009E2CA3"/>
    <w:rsid w:val="009E30D1"/>
    <w:rsid w:val="009E332C"/>
    <w:rsid w:val="009E34B6"/>
    <w:rsid w:val="009E3945"/>
    <w:rsid w:val="009E3D03"/>
    <w:rsid w:val="009E4002"/>
    <w:rsid w:val="009E5594"/>
    <w:rsid w:val="009E60FA"/>
    <w:rsid w:val="009E628F"/>
    <w:rsid w:val="009E6EDE"/>
    <w:rsid w:val="009E7760"/>
    <w:rsid w:val="009E7813"/>
    <w:rsid w:val="009E7BFC"/>
    <w:rsid w:val="009F0A45"/>
    <w:rsid w:val="009F1017"/>
    <w:rsid w:val="009F15A4"/>
    <w:rsid w:val="009F20CB"/>
    <w:rsid w:val="009F34E8"/>
    <w:rsid w:val="009F3CED"/>
    <w:rsid w:val="009F4AF4"/>
    <w:rsid w:val="009F5BB7"/>
    <w:rsid w:val="009F5C17"/>
    <w:rsid w:val="009F630F"/>
    <w:rsid w:val="009F6EBE"/>
    <w:rsid w:val="009F7ACF"/>
    <w:rsid w:val="009F7CB0"/>
    <w:rsid w:val="009F7D7C"/>
    <w:rsid w:val="00A010A1"/>
    <w:rsid w:val="00A01824"/>
    <w:rsid w:val="00A01899"/>
    <w:rsid w:val="00A0261A"/>
    <w:rsid w:val="00A027F3"/>
    <w:rsid w:val="00A0303D"/>
    <w:rsid w:val="00A032CE"/>
    <w:rsid w:val="00A03C77"/>
    <w:rsid w:val="00A043C1"/>
    <w:rsid w:val="00A04CD6"/>
    <w:rsid w:val="00A04F67"/>
    <w:rsid w:val="00A05023"/>
    <w:rsid w:val="00A05163"/>
    <w:rsid w:val="00A05B06"/>
    <w:rsid w:val="00A060A6"/>
    <w:rsid w:val="00A066DF"/>
    <w:rsid w:val="00A06B6B"/>
    <w:rsid w:val="00A07AF2"/>
    <w:rsid w:val="00A1006E"/>
    <w:rsid w:val="00A10839"/>
    <w:rsid w:val="00A10DD8"/>
    <w:rsid w:val="00A116A6"/>
    <w:rsid w:val="00A11972"/>
    <w:rsid w:val="00A1346C"/>
    <w:rsid w:val="00A13DE3"/>
    <w:rsid w:val="00A140A0"/>
    <w:rsid w:val="00A1465B"/>
    <w:rsid w:val="00A155DE"/>
    <w:rsid w:val="00A16043"/>
    <w:rsid w:val="00A161E8"/>
    <w:rsid w:val="00A16241"/>
    <w:rsid w:val="00A16D03"/>
    <w:rsid w:val="00A16EDD"/>
    <w:rsid w:val="00A20EEF"/>
    <w:rsid w:val="00A21070"/>
    <w:rsid w:val="00A213A5"/>
    <w:rsid w:val="00A213EC"/>
    <w:rsid w:val="00A22787"/>
    <w:rsid w:val="00A22BA3"/>
    <w:rsid w:val="00A22C7E"/>
    <w:rsid w:val="00A23B0C"/>
    <w:rsid w:val="00A23C13"/>
    <w:rsid w:val="00A24C62"/>
    <w:rsid w:val="00A256CD"/>
    <w:rsid w:val="00A25A64"/>
    <w:rsid w:val="00A25FE3"/>
    <w:rsid w:val="00A26291"/>
    <w:rsid w:val="00A26593"/>
    <w:rsid w:val="00A267C6"/>
    <w:rsid w:val="00A271F5"/>
    <w:rsid w:val="00A2722E"/>
    <w:rsid w:val="00A27876"/>
    <w:rsid w:val="00A302F3"/>
    <w:rsid w:val="00A30A29"/>
    <w:rsid w:val="00A30B88"/>
    <w:rsid w:val="00A30F34"/>
    <w:rsid w:val="00A31E72"/>
    <w:rsid w:val="00A32A09"/>
    <w:rsid w:val="00A32C20"/>
    <w:rsid w:val="00A33D1A"/>
    <w:rsid w:val="00A34077"/>
    <w:rsid w:val="00A34354"/>
    <w:rsid w:val="00A344E4"/>
    <w:rsid w:val="00A3462A"/>
    <w:rsid w:val="00A3510B"/>
    <w:rsid w:val="00A3545D"/>
    <w:rsid w:val="00A35880"/>
    <w:rsid w:val="00A35E85"/>
    <w:rsid w:val="00A360F0"/>
    <w:rsid w:val="00A36301"/>
    <w:rsid w:val="00A363C7"/>
    <w:rsid w:val="00A366D3"/>
    <w:rsid w:val="00A373F5"/>
    <w:rsid w:val="00A37586"/>
    <w:rsid w:val="00A37E79"/>
    <w:rsid w:val="00A401A2"/>
    <w:rsid w:val="00A40899"/>
    <w:rsid w:val="00A40C1C"/>
    <w:rsid w:val="00A40FEF"/>
    <w:rsid w:val="00A413B5"/>
    <w:rsid w:val="00A413ED"/>
    <w:rsid w:val="00A41718"/>
    <w:rsid w:val="00A4196C"/>
    <w:rsid w:val="00A41D2B"/>
    <w:rsid w:val="00A41FE8"/>
    <w:rsid w:val="00A42B29"/>
    <w:rsid w:val="00A43780"/>
    <w:rsid w:val="00A44213"/>
    <w:rsid w:val="00A44AFB"/>
    <w:rsid w:val="00A44EDF"/>
    <w:rsid w:val="00A46248"/>
    <w:rsid w:val="00A471E9"/>
    <w:rsid w:val="00A47921"/>
    <w:rsid w:val="00A47AFC"/>
    <w:rsid w:val="00A47F22"/>
    <w:rsid w:val="00A518A6"/>
    <w:rsid w:val="00A524A8"/>
    <w:rsid w:val="00A5291E"/>
    <w:rsid w:val="00A52A58"/>
    <w:rsid w:val="00A52D70"/>
    <w:rsid w:val="00A52F51"/>
    <w:rsid w:val="00A531FC"/>
    <w:rsid w:val="00A532E9"/>
    <w:rsid w:val="00A53946"/>
    <w:rsid w:val="00A53AF1"/>
    <w:rsid w:val="00A5469B"/>
    <w:rsid w:val="00A54B1B"/>
    <w:rsid w:val="00A54D7B"/>
    <w:rsid w:val="00A54E36"/>
    <w:rsid w:val="00A550A0"/>
    <w:rsid w:val="00A55C2E"/>
    <w:rsid w:val="00A56557"/>
    <w:rsid w:val="00A5666C"/>
    <w:rsid w:val="00A57118"/>
    <w:rsid w:val="00A57121"/>
    <w:rsid w:val="00A601A5"/>
    <w:rsid w:val="00A60A70"/>
    <w:rsid w:val="00A60F65"/>
    <w:rsid w:val="00A61497"/>
    <w:rsid w:val="00A61D7A"/>
    <w:rsid w:val="00A61E89"/>
    <w:rsid w:val="00A62792"/>
    <w:rsid w:val="00A62800"/>
    <w:rsid w:val="00A62A70"/>
    <w:rsid w:val="00A63087"/>
    <w:rsid w:val="00A6334E"/>
    <w:rsid w:val="00A63E70"/>
    <w:rsid w:val="00A642AB"/>
    <w:rsid w:val="00A64571"/>
    <w:rsid w:val="00A64A21"/>
    <w:rsid w:val="00A64A27"/>
    <w:rsid w:val="00A64B87"/>
    <w:rsid w:val="00A64DE8"/>
    <w:rsid w:val="00A64F84"/>
    <w:rsid w:val="00A65B68"/>
    <w:rsid w:val="00A66203"/>
    <w:rsid w:val="00A66814"/>
    <w:rsid w:val="00A669F8"/>
    <w:rsid w:val="00A66AB2"/>
    <w:rsid w:val="00A66E4A"/>
    <w:rsid w:val="00A671B2"/>
    <w:rsid w:val="00A67246"/>
    <w:rsid w:val="00A6733C"/>
    <w:rsid w:val="00A67DF8"/>
    <w:rsid w:val="00A67EA2"/>
    <w:rsid w:val="00A67F0A"/>
    <w:rsid w:val="00A70C78"/>
    <w:rsid w:val="00A714A2"/>
    <w:rsid w:val="00A71D07"/>
    <w:rsid w:val="00A722F0"/>
    <w:rsid w:val="00A7357E"/>
    <w:rsid w:val="00A73EBB"/>
    <w:rsid w:val="00A742D6"/>
    <w:rsid w:val="00A74F28"/>
    <w:rsid w:val="00A74FC4"/>
    <w:rsid w:val="00A753F6"/>
    <w:rsid w:val="00A75D98"/>
    <w:rsid w:val="00A765F6"/>
    <w:rsid w:val="00A7761F"/>
    <w:rsid w:val="00A77729"/>
    <w:rsid w:val="00A8102E"/>
    <w:rsid w:val="00A813A1"/>
    <w:rsid w:val="00A814C3"/>
    <w:rsid w:val="00A81908"/>
    <w:rsid w:val="00A81E34"/>
    <w:rsid w:val="00A8254C"/>
    <w:rsid w:val="00A82CDF"/>
    <w:rsid w:val="00A82ED6"/>
    <w:rsid w:val="00A83CBE"/>
    <w:rsid w:val="00A84211"/>
    <w:rsid w:val="00A84C10"/>
    <w:rsid w:val="00A84C15"/>
    <w:rsid w:val="00A8561E"/>
    <w:rsid w:val="00A85892"/>
    <w:rsid w:val="00A858BE"/>
    <w:rsid w:val="00A85C05"/>
    <w:rsid w:val="00A85FA6"/>
    <w:rsid w:val="00A86397"/>
    <w:rsid w:val="00A8700D"/>
    <w:rsid w:val="00A87018"/>
    <w:rsid w:val="00A87438"/>
    <w:rsid w:val="00A9035C"/>
    <w:rsid w:val="00A9138A"/>
    <w:rsid w:val="00A91E3E"/>
    <w:rsid w:val="00A928F7"/>
    <w:rsid w:val="00A92959"/>
    <w:rsid w:val="00A935BE"/>
    <w:rsid w:val="00A93610"/>
    <w:rsid w:val="00A94487"/>
    <w:rsid w:val="00A94B21"/>
    <w:rsid w:val="00A9527B"/>
    <w:rsid w:val="00A952DA"/>
    <w:rsid w:val="00A95912"/>
    <w:rsid w:val="00A95A7F"/>
    <w:rsid w:val="00A95C7A"/>
    <w:rsid w:val="00A95E28"/>
    <w:rsid w:val="00A9660C"/>
    <w:rsid w:val="00A96E99"/>
    <w:rsid w:val="00A96F1D"/>
    <w:rsid w:val="00A973D0"/>
    <w:rsid w:val="00A97A76"/>
    <w:rsid w:val="00AA03A2"/>
    <w:rsid w:val="00AA0AE2"/>
    <w:rsid w:val="00AA0D64"/>
    <w:rsid w:val="00AA0E2D"/>
    <w:rsid w:val="00AA1A3D"/>
    <w:rsid w:val="00AA2BB9"/>
    <w:rsid w:val="00AA2BD0"/>
    <w:rsid w:val="00AA2C42"/>
    <w:rsid w:val="00AA2E86"/>
    <w:rsid w:val="00AA35D1"/>
    <w:rsid w:val="00AA38FF"/>
    <w:rsid w:val="00AA3C16"/>
    <w:rsid w:val="00AA3C4D"/>
    <w:rsid w:val="00AA3E9A"/>
    <w:rsid w:val="00AA3FD9"/>
    <w:rsid w:val="00AA4A9A"/>
    <w:rsid w:val="00AA51CF"/>
    <w:rsid w:val="00AA5475"/>
    <w:rsid w:val="00AA5628"/>
    <w:rsid w:val="00AA572A"/>
    <w:rsid w:val="00AA5EE4"/>
    <w:rsid w:val="00AA6A28"/>
    <w:rsid w:val="00AA702F"/>
    <w:rsid w:val="00AA7851"/>
    <w:rsid w:val="00AA7A4A"/>
    <w:rsid w:val="00AB05FB"/>
    <w:rsid w:val="00AB0A6D"/>
    <w:rsid w:val="00AB0FDF"/>
    <w:rsid w:val="00AB19F9"/>
    <w:rsid w:val="00AB1F93"/>
    <w:rsid w:val="00AB2A84"/>
    <w:rsid w:val="00AB2B69"/>
    <w:rsid w:val="00AB3DE9"/>
    <w:rsid w:val="00AB436A"/>
    <w:rsid w:val="00AB4676"/>
    <w:rsid w:val="00AB484C"/>
    <w:rsid w:val="00AB4BC0"/>
    <w:rsid w:val="00AB52AD"/>
    <w:rsid w:val="00AB5746"/>
    <w:rsid w:val="00AB58AA"/>
    <w:rsid w:val="00AB72E5"/>
    <w:rsid w:val="00AB7D6F"/>
    <w:rsid w:val="00AB7E38"/>
    <w:rsid w:val="00AC0A6B"/>
    <w:rsid w:val="00AC0F74"/>
    <w:rsid w:val="00AC10CC"/>
    <w:rsid w:val="00AC2DBE"/>
    <w:rsid w:val="00AC2E11"/>
    <w:rsid w:val="00AC31D4"/>
    <w:rsid w:val="00AC34DD"/>
    <w:rsid w:val="00AC439D"/>
    <w:rsid w:val="00AC454C"/>
    <w:rsid w:val="00AC4807"/>
    <w:rsid w:val="00AC4EE9"/>
    <w:rsid w:val="00AC587F"/>
    <w:rsid w:val="00AC5977"/>
    <w:rsid w:val="00AC5D5A"/>
    <w:rsid w:val="00AC6841"/>
    <w:rsid w:val="00AC68EC"/>
    <w:rsid w:val="00AC6FC0"/>
    <w:rsid w:val="00AC70E2"/>
    <w:rsid w:val="00AC7658"/>
    <w:rsid w:val="00AC7725"/>
    <w:rsid w:val="00AC773F"/>
    <w:rsid w:val="00AC792E"/>
    <w:rsid w:val="00AD033F"/>
    <w:rsid w:val="00AD0809"/>
    <w:rsid w:val="00AD0C7E"/>
    <w:rsid w:val="00AD1381"/>
    <w:rsid w:val="00AD13AA"/>
    <w:rsid w:val="00AD13E3"/>
    <w:rsid w:val="00AD1881"/>
    <w:rsid w:val="00AD1A58"/>
    <w:rsid w:val="00AD1C8B"/>
    <w:rsid w:val="00AD2BBF"/>
    <w:rsid w:val="00AD2DA4"/>
    <w:rsid w:val="00AD373C"/>
    <w:rsid w:val="00AD373D"/>
    <w:rsid w:val="00AD3D5A"/>
    <w:rsid w:val="00AD407B"/>
    <w:rsid w:val="00AD4E76"/>
    <w:rsid w:val="00AD5AED"/>
    <w:rsid w:val="00AD5BB5"/>
    <w:rsid w:val="00AD6A5E"/>
    <w:rsid w:val="00AD79CE"/>
    <w:rsid w:val="00AE03D1"/>
    <w:rsid w:val="00AE0D7C"/>
    <w:rsid w:val="00AE198A"/>
    <w:rsid w:val="00AE2750"/>
    <w:rsid w:val="00AE27C6"/>
    <w:rsid w:val="00AE28DE"/>
    <w:rsid w:val="00AE32BF"/>
    <w:rsid w:val="00AE3F15"/>
    <w:rsid w:val="00AE58E2"/>
    <w:rsid w:val="00AE5A61"/>
    <w:rsid w:val="00AE60A1"/>
    <w:rsid w:val="00AE6287"/>
    <w:rsid w:val="00AE6978"/>
    <w:rsid w:val="00AE6A0A"/>
    <w:rsid w:val="00AE6BA8"/>
    <w:rsid w:val="00AE6EE7"/>
    <w:rsid w:val="00AE7063"/>
    <w:rsid w:val="00AE729B"/>
    <w:rsid w:val="00AF009B"/>
    <w:rsid w:val="00AF01CD"/>
    <w:rsid w:val="00AF09DC"/>
    <w:rsid w:val="00AF0D69"/>
    <w:rsid w:val="00AF12D3"/>
    <w:rsid w:val="00AF1998"/>
    <w:rsid w:val="00AF232C"/>
    <w:rsid w:val="00AF2FCD"/>
    <w:rsid w:val="00AF301F"/>
    <w:rsid w:val="00AF327D"/>
    <w:rsid w:val="00AF478A"/>
    <w:rsid w:val="00AF48CA"/>
    <w:rsid w:val="00AF4F90"/>
    <w:rsid w:val="00AF64EB"/>
    <w:rsid w:val="00AF6655"/>
    <w:rsid w:val="00AF67F7"/>
    <w:rsid w:val="00AF6C4E"/>
    <w:rsid w:val="00AF714B"/>
    <w:rsid w:val="00AF7218"/>
    <w:rsid w:val="00AF78F5"/>
    <w:rsid w:val="00AF79F5"/>
    <w:rsid w:val="00AF7D6B"/>
    <w:rsid w:val="00B00EE6"/>
    <w:rsid w:val="00B011DD"/>
    <w:rsid w:val="00B01AD0"/>
    <w:rsid w:val="00B029DC"/>
    <w:rsid w:val="00B02C36"/>
    <w:rsid w:val="00B0340F"/>
    <w:rsid w:val="00B036E0"/>
    <w:rsid w:val="00B0431B"/>
    <w:rsid w:val="00B04397"/>
    <w:rsid w:val="00B0463B"/>
    <w:rsid w:val="00B057BE"/>
    <w:rsid w:val="00B05A05"/>
    <w:rsid w:val="00B05BE4"/>
    <w:rsid w:val="00B06912"/>
    <w:rsid w:val="00B07787"/>
    <w:rsid w:val="00B07F69"/>
    <w:rsid w:val="00B1006D"/>
    <w:rsid w:val="00B105D3"/>
    <w:rsid w:val="00B108A5"/>
    <w:rsid w:val="00B1136F"/>
    <w:rsid w:val="00B128E2"/>
    <w:rsid w:val="00B12B1B"/>
    <w:rsid w:val="00B12EF9"/>
    <w:rsid w:val="00B12F70"/>
    <w:rsid w:val="00B13534"/>
    <w:rsid w:val="00B139BF"/>
    <w:rsid w:val="00B146CD"/>
    <w:rsid w:val="00B154D2"/>
    <w:rsid w:val="00B161C3"/>
    <w:rsid w:val="00B1626E"/>
    <w:rsid w:val="00B173B3"/>
    <w:rsid w:val="00B179A1"/>
    <w:rsid w:val="00B17F9B"/>
    <w:rsid w:val="00B20085"/>
    <w:rsid w:val="00B20423"/>
    <w:rsid w:val="00B21164"/>
    <w:rsid w:val="00B21C3D"/>
    <w:rsid w:val="00B21D1D"/>
    <w:rsid w:val="00B2234F"/>
    <w:rsid w:val="00B22D73"/>
    <w:rsid w:val="00B23BAD"/>
    <w:rsid w:val="00B23D44"/>
    <w:rsid w:val="00B23D95"/>
    <w:rsid w:val="00B23E4F"/>
    <w:rsid w:val="00B24366"/>
    <w:rsid w:val="00B25112"/>
    <w:rsid w:val="00B25BBB"/>
    <w:rsid w:val="00B25C85"/>
    <w:rsid w:val="00B25CA2"/>
    <w:rsid w:val="00B261ED"/>
    <w:rsid w:val="00B26952"/>
    <w:rsid w:val="00B26B7E"/>
    <w:rsid w:val="00B27912"/>
    <w:rsid w:val="00B2794A"/>
    <w:rsid w:val="00B27CA9"/>
    <w:rsid w:val="00B301C9"/>
    <w:rsid w:val="00B30459"/>
    <w:rsid w:val="00B30ABB"/>
    <w:rsid w:val="00B3110F"/>
    <w:rsid w:val="00B317F0"/>
    <w:rsid w:val="00B3180E"/>
    <w:rsid w:val="00B3191D"/>
    <w:rsid w:val="00B32056"/>
    <w:rsid w:val="00B32669"/>
    <w:rsid w:val="00B331E1"/>
    <w:rsid w:val="00B336ED"/>
    <w:rsid w:val="00B336F1"/>
    <w:rsid w:val="00B340D1"/>
    <w:rsid w:val="00B341CF"/>
    <w:rsid w:val="00B34445"/>
    <w:rsid w:val="00B34B11"/>
    <w:rsid w:val="00B35237"/>
    <w:rsid w:val="00B35372"/>
    <w:rsid w:val="00B356C1"/>
    <w:rsid w:val="00B3571F"/>
    <w:rsid w:val="00B358BC"/>
    <w:rsid w:val="00B35BED"/>
    <w:rsid w:val="00B35F68"/>
    <w:rsid w:val="00B363A1"/>
    <w:rsid w:val="00B364FE"/>
    <w:rsid w:val="00B36A28"/>
    <w:rsid w:val="00B37CE3"/>
    <w:rsid w:val="00B37DC0"/>
    <w:rsid w:val="00B37F11"/>
    <w:rsid w:val="00B37F8B"/>
    <w:rsid w:val="00B401F6"/>
    <w:rsid w:val="00B40B79"/>
    <w:rsid w:val="00B40BA6"/>
    <w:rsid w:val="00B40D76"/>
    <w:rsid w:val="00B40D7F"/>
    <w:rsid w:val="00B41917"/>
    <w:rsid w:val="00B4198C"/>
    <w:rsid w:val="00B41D98"/>
    <w:rsid w:val="00B41F6E"/>
    <w:rsid w:val="00B424E1"/>
    <w:rsid w:val="00B430B5"/>
    <w:rsid w:val="00B431E2"/>
    <w:rsid w:val="00B437A6"/>
    <w:rsid w:val="00B43AFF"/>
    <w:rsid w:val="00B43C1E"/>
    <w:rsid w:val="00B43DDC"/>
    <w:rsid w:val="00B44219"/>
    <w:rsid w:val="00B44949"/>
    <w:rsid w:val="00B44982"/>
    <w:rsid w:val="00B452CF"/>
    <w:rsid w:val="00B4616F"/>
    <w:rsid w:val="00B4619A"/>
    <w:rsid w:val="00B461D5"/>
    <w:rsid w:val="00B465D0"/>
    <w:rsid w:val="00B4679A"/>
    <w:rsid w:val="00B4687C"/>
    <w:rsid w:val="00B46A9F"/>
    <w:rsid w:val="00B470CD"/>
    <w:rsid w:val="00B47166"/>
    <w:rsid w:val="00B47292"/>
    <w:rsid w:val="00B478C4"/>
    <w:rsid w:val="00B47BE9"/>
    <w:rsid w:val="00B509CE"/>
    <w:rsid w:val="00B50EB1"/>
    <w:rsid w:val="00B5101B"/>
    <w:rsid w:val="00B51A06"/>
    <w:rsid w:val="00B51C74"/>
    <w:rsid w:val="00B52160"/>
    <w:rsid w:val="00B5224C"/>
    <w:rsid w:val="00B52357"/>
    <w:rsid w:val="00B52489"/>
    <w:rsid w:val="00B53129"/>
    <w:rsid w:val="00B5386C"/>
    <w:rsid w:val="00B53A64"/>
    <w:rsid w:val="00B53C64"/>
    <w:rsid w:val="00B53EC9"/>
    <w:rsid w:val="00B54033"/>
    <w:rsid w:val="00B55136"/>
    <w:rsid w:val="00B55608"/>
    <w:rsid w:val="00B563A3"/>
    <w:rsid w:val="00B56620"/>
    <w:rsid w:val="00B56A53"/>
    <w:rsid w:val="00B57A64"/>
    <w:rsid w:val="00B57F46"/>
    <w:rsid w:val="00B57F74"/>
    <w:rsid w:val="00B60187"/>
    <w:rsid w:val="00B60886"/>
    <w:rsid w:val="00B60ACE"/>
    <w:rsid w:val="00B60EC8"/>
    <w:rsid w:val="00B61003"/>
    <w:rsid w:val="00B61116"/>
    <w:rsid w:val="00B62966"/>
    <w:rsid w:val="00B62A90"/>
    <w:rsid w:val="00B62EFC"/>
    <w:rsid w:val="00B63D86"/>
    <w:rsid w:val="00B63F7A"/>
    <w:rsid w:val="00B64A09"/>
    <w:rsid w:val="00B65420"/>
    <w:rsid w:val="00B65BD0"/>
    <w:rsid w:val="00B66C09"/>
    <w:rsid w:val="00B67774"/>
    <w:rsid w:val="00B67C30"/>
    <w:rsid w:val="00B67EAE"/>
    <w:rsid w:val="00B67F39"/>
    <w:rsid w:val="00B70C61"/>
    <w:rsid w:val="00B70F09"/>
    <w:rsid w:val="00B70FBC"/>
    <w:rsid w:val="00B723C3"/>
    <w:rsid w:val="00B728DA"/>
    <w:rsid w:val="00B7291F"/>
    <w:rsid w:val="00B72A3C"/>
    <w:rsid w:val="00B73B35"/>
    <w:rsid w:val="00B74154"/>
    <w:rsid w:val="00B74629"/>
    <w:rsid w:val="00B74FC8"/>
    <w:rsid w:val="00B75088"/>
    <w:rsid w:val="00B76500"/>
    <w:rsid w:val="00B765F4"/>
    <w:rsid w:val="00B7674C"/>
    <w:rsid w:val="00B768E8"/>
    <w:rsid w:val="00B76F48"/>
    <w:rsid w:val="00B772AD"/>
    <w:rsid w:val="00B80E54"/>
    <w:rsid w:val="00B81043"/>
    <w:rsid w:val="00B81052"/>
    <w:rsid w:val="00B81192"/>
    <w:rsid w:val="00B812D1"/>
    <w:rsid w:val="00B81929"/>
    <w:rsid w:val="00B820BF"/>
    <w:rsid w:val="00B82143"/>
    <w:rsid w:val="00B82785"/>
    <w:rsid w:val="00B827A6"/>
    <w:rsid w:val="00B82D80"/>
    <w:rsid w:val="00B82F66"/>
    <w:rsid w:val="00B837E0"/>
    <w:rsid w:val="00B83BCE"/>
    <w:rsid w:val="00B840D7"/>
    <w:rsid w:val="00B8477F"/>
    <w:rsid w:val="00B84C05"/>
    <w:rsid w:val="00B84DBF"/>
    <w:rsid w:val="00B851C5"/>
    <w:rsid w:val="00B8547A"/>
    <w:rsid w:val="00B85723"/>
    <w:rsid w:val="00B8592F"/>
    <w:rsid w:val="00B85B83"/>
    <w:rsid w:val="00B8613F"/>
    <w:rsid w:val="00B86922"/>
    <w:rsid w:val="00B86DC9"/>
    <w:rsid w:val="00B87383"/>
    <w:rsid w:val="00B87532"/>
    <w:rsid w:val="00B8770A"/>
    <w:rsid w:val="00B901EF"/>
    <w:rsid w:val="00B90461"/>
    <w:rsid w:val="00B9068C"/>
    <w:rsid w:val="00B90DC3"/>
    <w:rsid w:val="00B9125C"/>
    <w:rsid w:val="00B91CAC"/>
    <w:rsid w:val="00B92228"/>
    <w:rsid w:val="00B92380"/>
    <w:rsid w:val="00B9252F"/>
    <w:rsid w:val="00B9268F"/>
    <w:rsid w:val="00B92796"/>
    <w:rsid w:val="00B930BD"/>
    <w:rsid w:val="00B93130"/>
    <w:rsid w:val="00B94177"/>
    <w:rsid w:val="00B94333"/>
    <w:rsid w:val="00B94578"/>
    <w:rsid w:val="00B948E4"/>
    <w:rsid w:val="00B957A6"/>
    <w:rsid w:val="00B957A7"/>
    <w:rsid w:val="00B971AB"/>
    <w:rsid w:val="00B975CD"/>
    <w:rsid w:val="00B97627"/>
    <w:rsid w:val="00BA11D5"/>
    <w:rsid w:val="00BA15FE"/>
    <w:rsid w:val="00BA2945"/>
    <w:rsid w:val="00BA3232"/>
    <w:rsid w:val="00BA352B"/>
    <w:rsid w:val="00BA3A82"/>
    <w:rsid w:val="00BA424B"/>
    <w:rsid w:val="00BA4257"/>
    <w:rsid w:val="00BA45DE"/>
    <w:rsid w:val="00BA48A2"/>
    <w:rsid w:val="00BA5424"/>
    <w:rsid w:val="00BA57D5"/>
    <w:rsid w:val="00BA5E0A"/>
    <w:rsid w:val="00BA6A2F"/>
    <w:rsid w:val="00BA6C14"/>
    <w:rsid w:val="00BA70C5"/>
    <w:rsid w:val="00BA7216"/>
    <w:rsid w:val="00BA7553"/>
    <w:rsid w:val="00BA7B14"/>
    <w:rsid w:val="00BB034F"/>
    <w:rsid w:val="00BB06E2"/>
    <w:rsid w:val="00BB1105"/>
    <w:rsid w:val="00BB1695"/>
    <w:rsid w:val="00BB17ED"/>
    <w:rsid w:val="00BB18BC"/>
    <w:rsid w:val="00BB1D4C"/>
    <w:rsid w:val="00BB2688"/>
    <w:rsid w:val="00BB301A"/>
    <w:rsid w:val="00BB356D"/>
    <w:rsid w:val="00BB375A"/>
    <w:rsid w:val="00BB445A"/>
    <w:rsid w:val="00BB4A1D"/>
    <w:rsid w:val="00BB50A6"/>
    <w:rsid w:val="00BB50B2"/>
    <w:rsid w:val="00BB51A2"/>
    <w:rsid w:val="00BB605B"/>
    <w:rsid w:val="00BB6459"/>
    <w:rsid w:val="00BB7353"/>
    <w:rsid w:val="00BC0010"/>
    <w:rsid w:val="00BC06D6"/>
    <w:rsid w:val="00BC0744"/>
    <w:rsid w:val="00BC12C4"/>
    <w:rsid w:val="00BC2C83"/>
    <w:rsid w:val="00BC2E87"/>
    <w:rsid w:val="00BC3258"/>
    <w:rsid w:val="00BC330D"/>
    <w:rsid w:val="00BC370E"/>
    <w:rsid w:val="00BC409B"/>
    <w:rsid w:val="00BC43C6"/>
    <w:rsid w:val="00BC525A"/>
    <w:rsid w:val="00BC5D70"/>
    <w:rsid w:val="00BC6013"/>
    <w:rsid w:val="00BC6465"/>
    <w:rsid w:val="00BC6A54"/>
    <w:rsid w:val="00BC6C09"/>
    <w:rsid w:val="00BC7F74"/>
    <w:rsid w:val="00BD05E2"/>
    <w:rsid w:val="00BD0AA9"/>
    <w:rsid w:val="00BD0D3E"/>
    <w:rsid w:val="00BD1181"/>
    <w:rsid w:val="00BD2322"/>
    <w:rsid w:val="00BD2C96"/>
    <w:rsid w:val="00BD322F"/>
    <w:rsid w:val="00BD3D2F"/>
    <w:rsid w:val="00BD40C9"/>
    <w:rsid w:val="00BD432C"/>
    <w:rsid w:val="00BD47A3"/>
    <w:rsid w:val="00BD5069"/>
    <w:rsid w:val="00BD56BC"/>
    <w:rsid w:val="00BD5887"/>
    <w:rsid w:val="00BD58B2"/>
    <w:rsid w:val="00BD590E"/>
    <w:rsid w:val="00BD5ADD"/>
    <w:rsid w:val="00BD5B2B"/>
    <w:rsid w:val="00BD5D37"/>
    <w:rsid w:val="00BD5FB0"/>
    <w:rsid w:val="00BD6168"/>
    <w:rsid w:val="00BD66B3"/>
    <w:rsid w:val="00BD718B"/>
    <w:rsid w:val="00BD7309"/>
    <w:rsid w:val="00BD7534"/>
    <w:rsid w:val="00BD7C19"/>
    <w:rsid w:val="00BE0E81"/>
    <w:rsid w:val="00BE1027"/>
    <w:rsid w:val="00BE12F9"/>
    <w:rsid w:val="00BE1B0D"/>
    <w:rsid w:val="00BE2428"/>
    <w:rsid w:val="00BE242E"/>
    <w:rsid w:val="00BE2606"/>
    <w:rsid w:val="00BE29C2"/>
    <w:rsid w:val="00BE2AB9"/>
    <w:rsid w:val="00BE3450"/>
    <w:rsid w:val="00BE3981"/>
    <w:rsid w:val="00BE3E0E"/>
    <w:rsid w:val="00BE443A"/>
    <w:rsid w:val="00BE4528"/>
    <w:rsid w:val="00BE4D58"/>
    <w:rsid w:val="00BE5835"/>
    <w:rsid w:val="00BE59D2"/>
    <w:rsid w:val="00BE5F26"/>
    <w:rsid w:val="00BE6104"/>
    <w:rsid w:val="00BE6153"/>
    <w:rsid w:val="00BE6679"/>
    <w:rsid w:val="00BE7575"/>
    <w:rsid w:val="00BE7680"/>
    <w:rsid w:val="00BF01F1"/>
    <w:rsid w:val="00BF0BD2"/>
    <w:rsid w:val="00BF1437"/>
    <w:rsid w:val="00BF14B2"/>
    <w:rsid w:val="00BF15C2"/>
    <w:rsid w:val="00BF1CD6"/>
    <w:rsid w:val="00BF2A2A"/>
    <w:rsid w:val="00BF2BE4"/>
    <w:rsid w:val="00BF35C8"/>
    <w:rsid w:val="00BF3671"/>
    <w:rsid w:val="00BF3AC3"/>
    <w:rsid w:val="00BF486C"/>
    <w:rsid w:val="00BF4FA2"/>
    <w:rsid w:val="00BF5E78"/>
    <w:rsid w:val="00BF5EDF"/>
    <w:rsid w:val="00BF6A47"/>
    <w:rsid w:val="00BF7401"/>
    <w:rsid w:val="00BF7460"/>
    <w:rsid w:val="00BF7C5A"/>
    <w:rsid w:val="00C000AA"/>
    <w:rsid w:val="00C005BF"/>
    <w:rsid w:val="00C00804"/>
    <w:rsid w:val="00C008D5"/>
    <w:rsid w:val="00C0095E"/>
    <w:rsid w:val="00C00F32"/>
    <w:rsid w:val="00C01034"/>
    <w:rsid w:val="00C01070"/>
    <w:rsid w:val="00C01197"/>
    <w:rsid w:val="00C01404"/>
    <w:rsid w:val="00C0285D"/>
    <w:rsid w:val="00C028DF"/>
    <w:rsid w:val="00C029BF"/>
    <w:rsid w:val="00C0301B"/>
    <w:rsid w:val="00C03C49"/>
    <w:rsid w:val="00C03D91"/>
    <w:rsid w:val="00C05202"/>
    <w:rsid w:val="00C05C0A"/>
    <w:rsid w:val="00C05DB3"/>
    <w:rsid w:val="00C0680F"/>
    <w:rsid w:val="00C079E8"/>
    <w:rsid w:val="00C07F9B"/>
    <w:rsid w:val="00C1117F"/>
    <w:rsid w:val="00C112A7"/>
    <w:rsid w:val="00C11528"/>
    <w:rsid w:val="00C11CF8"/>
    <w:rsid w:val="00C11D2A"/>
    <w:rsid w:val="00C120AF"/>
    <w:rsid w:val="00C120B2"/>
    <w:rsid w:val="00C12308"/>
    <w:rsid w:val="00C12AAF"/>
    <w:rsid w:val="00C130BF"/>
    <w:rsid w:val="00C13104"/>
    <w:rsid w:val="00C13BC7"/>
    <w:rsid w:val="00C13DAB"/>
    <w:rsid w:val="00C14A82"/>
    <w:rsid w:val="00C15007"/>
    <w:rsid w:val="00C1501C"/>
    <w:rsid w:val="00C15124"/>
    <w:rsid w:val="00C1560D"/>
    <w:rsid w:val="00C16503"/>
    <w:rsid w:val="00C172AA"/>
    <w:rsid w:val="00C178B4"/>
    <w:rsid w:val="00C17BF3"/>
    <w:rsid w:val="00C20184"/>
    <w:rsid w:val="00C20A3B"/>
    <w:rsid w:val="00C20C19"/>
    <w:rsid w:val="00C20E98"/>
    <w:rsid w:val="00C21371"/>
    <w:rsid w:val="00C214EB"/>
    <w:rsid w:val="00C2154A"/>
    <w:rsid w:val="00C21A11"/>
    <w:rsid w:val="00C21EE3"/>
    <w:rsid w:val="00C23857"/>
    <w:rsid w:val="00C24211"/>
    <w:rsid w:val="00C246F4"/>
    <w:rsid w:val="00C248B5"/>
    <w:rsid w:val="00C24ED4"/>
    <w:rsid w:val="00C258AA"/>
    <w:rsid w:val="00C2597F"/>
    <w:rsid w:val="00C25A24"/>
    <w:rsid w:val="00C25C5D"/>
    <w:rsid w:val="00C272E4"/>
    <w:rsid w:val="00C278FF"/>
    <w:rsid w:val="00C27C18"/>
    <w:rsid w:val="00C309EE"/>
    <w:rsid w:val="00C30AC4"/>
    <w:rsid w:val="00C3166C"/>
    <w:rsid w:val="00C31B44"/>
    <w:rsid w:val="00C33758"/>
    <w:rsid w:val="00C33773"/>
    <w:rsid w:val="00C33E31"/>
    <w:rsid w:val="00C34BC4"/>
    <w:rsid w:val="00C35502"/>
    <w:rsid w:val="00C35F4E"/>
    <w:rsid w:val="00C364E7"/>
    <w:rsid w:val="00C36505"/>
    <w:rsid w:val="00C36FE2"/>
    <w:rsid w:val="00C37250"/>
    <w:rsid w:val="00C3738C"/>
    <w:rsid w:val="00C37EDB"/>
    <w:rsid w:val="00C40041"/>
    <w:rsid w:val="00C40262"/>
    <w:rsid w:val="00C41024"/>
    <w:rsid w:val="00C410FE"/>
    <w:rsid w:val="00C4163B"/>
    <w:rsid w:val="00C41C14"/>
    <w:rsid w:val="00C41D36"/>
    <w:rsid w:val="00C41EB1"/>
    <w:rsid w:val="00C42B95"/>
    <w:rsid w:val="00C43355"/>
    <w:rsid w:val="00C43A7F"/>
    <w:rsid w:val="00C4432D"/>
    <w:rsid w:val="00C444E0"/>
    <w:rsid w:val="00C45F7B"/>
    <w:rsid w:val="00C466A2"/>
    <w:rsid w:val="00C46D70"/>
    <w:rsid w:val="00C46F7C"/>
    <w:rsid w:val="00C4700A"/>
    <w:rsid w:val="00C476BC"/>
    <w:rsid w:val="00C47DCA"/>
    <w:rsid w:val="00C50B21"/>
    <w:rsid w:val="00C50EFD"/>
    <w:rsid w:val="00C51781"/>
    <w:rsid w:val="00C517DA"/>
    <w:rsid w:val="00C519FD"/>
    <w:rsid w:val="00C51D56"/>
    <w:rsid w:val="00C52186"/>
    <w:rsid w:val="00C525A3"/>
    <w:rsid w:val="00C52EF7"/>
    <w:rsid w:val="00C52F9B"/>
    <w:rsid w:val="00C5302C"/>
    <w:rsid w:val="00C5321E"/>
    <w:rsid w:val="00C53E0B"/>
    <w:rsid w:val="00C5422F"/>
    <w:rsid w:val="00C542D8"/>
    <w:rsid w:val="00C554A9"/>
    <w:rsid w:val="00C5559F"/>
    <w:rsid w:val="00C5587F"/>
    <w:rsid w:val="00C559E4"/>
    <w:rsid w:val="00C55E3C"/>
    <w:rsid w:val="00C56A39"/>
    <w:rsid w:val="00C57365"/>
    <w:rsid w:val="00C57373"/>
    <w:rsid w:val="00C60A37"/>
    <w:rsid w:val="00C60B11"/>
    <w:rsid w:val="00C6145B"/>
    <w:rsid w:val="00C6178E"/>
    <w:rsid w:val="00C617BF"/>
    <w:rsid w:val="00C61B31"/>
    <w:rsid w:val="00C622E1"/>
    <w:rsid w:val="00C62C4A"/>
    <w:rsid w:val="00C62CBC"/>
    <w:rsid w:val="00C63672"/>
    <w:rsid w:val="00C63FC9"/>
    <w:rsid w:val="00C64141"/>
    <w:rsid w:val="00C65496"/>
    <w:rsid w:val="00C6556A"/>
    <w:rsid w:val="00C655AA"/>
    <w:rsid w:val="00C65945"/>
    <w:rsid w:val="00C65974"/>
    <w:rsid w:val="00C661E7"/>
    <w:rsid w:val="00C662F2"/>
    <w:rsid w:val="00C667A3"/>
    <w:rsid w:val="00C66827"/>
    <w:rsid w:val="00C6783D"/>
    <w:rsid w:val="00C70B23"/>
    <w:rsid w:val="00C70F20"/>
    <w:rsid w:val="00C71721"/>
    <w:rsid w:val="00C71D99"/>
    <w:rsid w:val="00C72847"/>
    <w:rsid w:val="00C72C2B"/>
    <w:rsid w:val="00C72FA8"/>
    <w:rsid w:val="00C736C4"/>
    <w:rsid w:val="00C7485A"/>
    <w:rsid w:val="00C7488A"/>
    <w:rsid w:val="00C74A4A"/>
    <w:rsid w:val="00C74D0E"/>
    <w:rsid w:val="00C7534A"/>
    <w:rsid w:val="00C76478"/>
    <w:rsid w:val="00C76484"/>
    <w:rsid w:val="00C76524"/>
    <w:rsid w:val="00C767C0"/>
    <w:rsid w:val="00C77C0A"/>
    <w:rsid w:val="00C800AF"/>
    <w:rsid w:val="00C80333"/>
    <w:rsid w:val="00C808A0"/>
    <w:rsid w:val="00C80DC6"/>
    <w:rsid w:val="00C8106F"/>
    <w:rsid w:val="00C812AD"/>
    <w:rsid w:val="00C8282A"/>
    <w:rsid w:val="00C82A3F"/>
    <w:rsid w:val="00C82DC6"/>
    <w:rsid w:val="00C83E13"/>
    <w:rsid w:val="00C83E93"/>
    <w:rsid w:val="00C841A8"/>
    <w:rsid w:val="00C84668"/>
    <w:rsid w:val="00C85BE8"/>
    <w:rsid w:val="00C864EB"/>
    <w:rsid w:val="00C866A0"/>
    <w:rsid w:val="00C86B1F"/>
    <w:rsid w:val="00C872E1"/>
    <w:rsid w:val="00C87EA8"/>
    <w:rsid w:val="00C87FFC"/>
    <w:rsid w:val="00C906A1"/>
    <w:rsid w:val="00C91476"/>
    <w:rsid w:val="00C9260A"/>
    <w:rsid w:val="00C92834"/>
    <w:rsid w:val="00C92898"/>
    <w:rsid w:val="00C92BFC"/>
    <w:rsid w:val="00C92E2E"/>
    <w:rsid w:val="00C93ABF"/>
    <w:rsid w:val="00C944AE"/>
    <w:rsid w:val="00C94B8F"/>
    <w:rsid w:val="00C951CB"/>
    <w:rsid w:val="00C955DB"/>
    <w:rsid w:val="00C95D31"/>
    <w:rsid w:val="00C95DC9"/>
    <w:rsid w:val="00C96260"/>
    <w:rsid w:val="00C96749"/>
    <w:rsid w:val="00C967A4"/>
    <w:rsid w:val="00C96BC2"/>
    <w:rsid w:val="00C96F21"/>
    <w:rsid w:val="00C97C29"/>
    <w:rsid w:val="00CA063B"/>
    <w:rsid w:val="00CA0719"/>
    <w:rsid w:val="00CA098B"/>
    <w:rsid w:val="00CA0D41"/>
    <w:rsid w:val="00CA1718"/>
    <w:rsid w:val="00CA206E"/>
    <w:rsid w:val="00CA2114"/>
    <w:rsid w:val="00CA23DC"/>
    <w:rsid w:val="00CA2B53"/>
    <w:rsid w:val="00CA3904"/>
    <w:rsid w:val="00CA43C1"/>
    <w:rsid w:val="00CA4C16"/>
    <w:rsid w:val="00CA4CE0"/>
    <w:rsid w:val="00CA525C"/>
    <w:rsid w:val="00CA5293"/>
    <w:rsid w:val="00CA5641"/>
    <w:rsid w:val="00CA56F5"/>
    <w:rsid w:val="00CA5D2A"/>
    <w:rsid w:val="00CA6048"/>
    <w:rsid w:val="00CA647A"/>
    <w:rsid w:val="00CA6C10"/>
    <w:rsid w:val="00CA6C66"/>
    <w:rsid w:val="00CA7B79"/>
    <w:rsid w:val="00CB01FC"/>
    <w:rsid w:val="00CB0429"/>
    <w:rsid w:val="00CB04D1"/>
    <w:rsid w:val="00CB1430"/>
    <w:rsid w:val="00CB1B5C"/>
    <w:rsid w:val="00CB2212"/>
    <w:rsid w:val="00CB3017"/>
    <w:rsid w:val="00CB380C"/>
    <w:rsid w:val="00CB4682"/>
    <w:rsid w:val="00CB4781"/>
    <w:rsid w:val="00CB4AEC"/>
    <w:rsid w:val="00CB5218"/>
    <w:rsid w:val="00CB576B"/>
    <w:rsid w:val="00CB5FFC"/>
    <w:rsid w:val="00CB6B9E"/>
    <w:rsid w:val="00CB7344"/>
    <w:rsid w:val="00CB7351"/>
    <w:rsid w:val="00CB73D1"/>
    <w:rsid w:val="00CB758D"/>
    <w:rsid w:val="00CB77E1"/>
    <w:rsid w:val="00CB7904"/>
    <w:rsid w:val="00CB7A69"/>
    <w:rsid w:val="00CB7F34"/>
    <w:rsid w:val="00CC053A"/>
    <w:rsid w:val="00CC0A00"/>
    <w:rsid w:val="00CC16DB"/>
    <w:rsid w:val="00CC1796"/>
    <w:rsid w:val="00CC2081"/>
    <w:rsid w:val="00CC215F"/>
    <w:rsid w:val="00CC2D17"/>
    <w:rsid w:val="00CC380C"/>
    <w:rsid w:val="00CC3A01"/>
    <w:rsid w:val="00CC4B3D"/>
    <w:rsid w:val="00CC4DDE"/>
    <w:rsid w:val="00CC4E7D"/>
    <w:rsid w:val="00CC4EF1"/>
    <w:rsid w:val="00CC5E54"/>
    <w:rsid w:val="00CC65B7"/>
    <w:rsid w:val="00CC694D"/>
    <w:rsid w:val="00CC69DC"/>
    <w:rsid w:val="00CC6D6D"/>
    <w:rsid w:val="00CC72E6"/>
    <w:rsid w:val="00CD075A"/>
    <w:rsid w:val="00CD0992"/>
    <w:rsid w:val="00CD1702"/>
    <w:rsid w:val="00CD24A3"/>
    <w:rsid w:val="00CD291F"/>
    <w:rsid w:val="00CD32FF"/>
    <w:rsid w:val="00CD3712"/>
    <w:rsid w:val="00CD3858"/>
    <w:rsid w:val="00CD399F"/>
    <w:rsid w:val="00CD4400"/>
    <w:rsid w:val="00CD4860"/>
    <w:rsid w:val="00CD4A3B"/>
    <w:rsid w:val="00CD4C07"/>
    <w:rsid w:val="00CD5739"/>
    <w:rsid w:val="00CD5D9C"/>
    <w:rsid w:val="00CD77FE"/>
    <w:rsid w:val="00CD7FFE"/>
    <w:rsid w:val="00CE01FF"/>
    <w:rsid w:val="00CE02C8"/>
    <w:rsid w:val="00CE0C74"/>
    <w:rsid w:val="00CE0CAE"/>
    <w:rsid w:val="00CE14D0"/>
    <w:rsid w:val="00CE1D1B"/>
    <w:rsid w:val="00CE22B0"/>
    <w:rsid w:val="00CE23A5"/>
    <w:rsid w:val="00CE23D9"/>
    <w:rsid w:val="00CE245D"/>
    <w:rsid w:val="00CE363A"/>
    <w:rsid w:val="00CE3756"/>
    <w:rsid w:val="00CE39A0"/>
    <w:rsid w:val="00CE3A90"/>
    <w:rsid w:val="00CE3BC0"/>
    <w:rsid w:val="00CE444E"/>
    <w:rsid w:val="00CE541E"/>
    <w:rsid w:val="00CE558C"/>
    <w:rsid w:val="00CE5C30"/>
    <w:rsid w:val="00CE5DD1"/>
    <w:rsid w:val="00CE72ED"/>
    <w:rsid w:val="00CE7461"/>
    <w:rsid w:val="00CE7774"/>
    <w:rsid w:val="00CF039C"/>
    <w:rsid w:val="00CF05C5"/>
    <w:rsid w:val="00CF15CB"/>
    <w:rsid w:val="00CF15FC"/>
    <w:rsid w:val="00CF17E8"/>
    <w:rsid w:val="00CF183A"/>
    <w:rsid w:val="00CF19DD"/>
    <w:rsid w:val="00CF1A56"/>
    <w:rsid w:val="00CF231B"/>
    <w:rsid w:val="00CF2377"/>
    <w:rsid w:val="00CF23FB"/>
    <w:rsid w:val="00CF2DC6"/>
    <w:rsid w:val="00CF31E4"/>
    <w:rsid w:val="00CF32FD"/>
    <w:rsid w:val="00CF3950"/>
    <w:rsid w:val="00CF3CBF"/>
    <w:rsid w:val="00CF41D9"/>
    <w:rsid w:val="00CF4790"/>
    <w:rsid w:val="00CF4D80"/>
    <w:rsid w:val="00CF5D44"/>
    <w:rsid w:val="00CF5E42"/>
    <w:rsid w:val="00CF5F03"/>
    <w:rsid w:val="00CF6697"/>
    <w:rsid w:val="00CF6D62"/>
    <w:rsid w:val="00CF6ED2"/>
    <w:rsid w:val="00CF705C"/>
    <w:rsid w:val="00CF740B"/>
    <w:rsid w:val="00CF77DB"/>
    <w:rsid w:val="00CF7933"/>
    <w:rsid w:val="00CF7ECB"/>
    <w:rsid w:val="00D000BA"/>
    <w:rsid w:val="00D003F6"/>
    <w:rsid w:val="00D015FE"/>
    <w:rsid w:val="00D01A10"/>
    <w:rsid w:val="00D01EEF"/>
    <w:rsid w:val="00D020DA"/>
    <w:rsid w:val="00D0263A"/>
    <w:rsid w:val="00D02683"/>
    <w:rsid w:val="00D02C37"/>
    <w:rsid w:val="00D02FE8"/>
    <w:rsid w:val="00D032A6"/>
    <w:rsid w:val="00D0332C"/>
    <w:rsid w:val="00D03333"/>
    <w:rsid w:val="00D03DBC"/>
    <w:rsid w:val="00D045D7"/>
    <w:rsid w:val="00D046B2"/>
    <w:rsid w:val="00D04A6D"/>
    <w:rsid w:val="00D04A83"/>
    <w:rsid w:val="00D04BF1"/>
    <w:rsid w:val="00D05785"/>
    <w:rsid w:val="00D057A0"/>
    <w:rsid w:val="00D058CB"/>
    <w:rsid w:val="00D06038"/>
    <w:rsid w:val="00D06734"/>
    <w:rsid w:val="00D06832"/>
    <w:rsid w:val="00D06C81"/>
    <w:rsid w:val="00D06DA4"/>
    <w:rsid w:val="00D072B8"/>
    <w:rsid w:val="00D102EC"/>
    <w:rsid w:val="00D10BBF"/>
    <w:rsid w:val="00D10C73"/>
    <w:rsid w:val="00D111EE"/>
    <w:rsid w:val="00D12A5C"/>
    <w:rsid w:val="00D12BDD"/>
    <w:rsid w:val="00D13A87"/>
    <w:rsid w:val="00D140E5"/>
    <w:rsid w:val="00D143AD"/>
    <w:rsid w:val="00D143D8"/>
    <w:rsid w:val="00D14402"/>
    <w:rsid w:val="00D1461D"/>
    <w:rsid w:val="00D1474B"/>
    <w:rsid w:val="00D14C0C"/>
    <w:rsid w:val="00D14F93"/>
    <w:rsid w:val="00D1574A"/>
    <w:rsid w:val="00D15D98"/>
    <w:rsid w:val="00D15E75"/>
    <w:rsid w:val="00D16E55"/>
    <w:rsid w:val="00D16F56"/>
    <w:rsid w:val="00D17929"/>
    <w:rsid w:val="00D17BB7"/>
    <w:rsid w:val="00D17D42"/>
    <w:rsid w:val="00D17FE8"/>
    <w:rsid w:val="00D21852"/>
    <w:rsid w:val="00D21E26"/>
    <w:rsid w:val="00D21FAF"/>
    <w:rsid w:val="00D2211F"/>
    <w:rsid w:val="00D221D7"/>
    <w:rsid w:val="00D22929"/>
    <w:rsid w:val="00D229A0"/>
    <w:rsid w:val="00D22E04"/>
    <w:rsid w:val="00D23410"/>
    <w:rsid w:val="00D24310"/>
    <w:rsid w:val="00D24DB0"/>
    <w:rsid w:val="00D252F4"/>
    <w:rsid w:val="00D258EF"/>
    <w:rsid w:val="00D25BEB"/>
    <w:rsid w:val="00D25D10"/>
    <w:rsid w:val="00D26463"/>
    <w:rsid w:val="00D2655B"/>
    <w:rsid w:val="00D26891"/>
    <w:rsid w:val="00D26BCE"/>
    <w:rsid w:val="00D26C53"/>
    <w:rsid w:val="00D26DEC"/>
    <w:rsid w:val="00D27341"/>
    <w:rsid w:val="00D27E04"/>
    <w:rsid w:val="00D300E5"/>
    <w:rsid w:val="00D30C04"/>
    <w:rsid w:val="00D30EEF"/>
    <w:rsid w:val="00D311CE"/>
    <w:rsid w:val="00D33760"/>
    <w:rsid w:val="00D3392A"/>
    <w:rsid w:val="00D33C92"/>
    <w:rsid w:val="00D34465"/>
    <w:rsid w:val="00D34B09"/>
    <w:rsid w:val="00D34BEC"/>
    <w:rsid w:val="00D34E44"/>
    <w:rsid w:val="00D3562F"/>
    <w:rsid w:val="00D35F56"/>
    <w:rsid w:val="00D36541"/>
    <w:rsid w:val="00D36550"/>
    <w:rsid w:val="00D36838"/>
    <w:rsid w:val="00D36D86"/>
    <w:rsid w:val="00D371BA"/>
    <w:rsid w:val="00D37CC6"/>
    <w:rsid w:val="00D40294"/>
    <w:rsid w:val="00D4029F"/>
    <w:rsid w:val="00D40FC8"/>
    <w:rsid w:val="00D40FCD"/>
    <w:rsid w:val="00D416E7"/>
    <w:rsid w:val="00D41752"/>
    <w:rsid w:val="00D4196A"/>
    <w:rsid w:val="00D419A9"/>
    <w:rsid w:val="00D42BC7"/>
    <w:rsid w:val="00D434EE"/>
    <w:rsid w:val="00D43572"/>
    <w:rsid w:val="00D43A48"/>
    <w:rsid w:val="00D43B2D"/>
    <w:rsid w:val="00D43B4F"/>
    <w:rsid w:val="00D45540"/>
    <w:rsid w:val="00D45A04"/>
    <w:rsid w:val="00D45E6D"/>
    <w:rsid w:val="00D4622D"/>
    <w:rsid w:val="00D464B8"/>
    <w:rsid w:val="00D46704"/>
    <w:rsid w:val="00D470C5"/>
    <w:rsid w:val="00D4757F"/>
    <w:rsid w:val="00D47FD9"/>
    <w:rsid w:val="00D5095E"/>
    <w:rsid w:val="00D50B02"/>
    <w:rsid w:val="00D50B9A"/>
    <w:rsid w:val="00D50F8E"/>
    <w:rsid w:val="00D5235D"/>
    <w:rsid w:val="00D52E76"/>
    <w:rsid w:val="00D533FD"/>
    <w:rsid w:val="00D53404"/>
    <w:rsid w:val="00D5392B"/>
    <w:rsid w:val="00D540B0"/>
    <w:rsid w:val="00D54440"/>
    <w:rsid w:val="00D54444"/>
    <w:rsid w:val="00D54F77"/>
    <w:rsid w:val="00D55164"/>
    <w:rsid w:val="00D55ACC"/>
    <w:rsid w:val="00D56BAA"/>
    <w:rsid w:val="00D60021"/>
    <w:rsid w:val="00D60767"/>
    <w:rsid w:val="00D60D05"/>
    <w:rsid w:val="00D61000"/>
    <w:rsid w:val="00D613C7"/>
    <w:rsid w:val="00D61632"/>
    <w:rsid w:val="00D61A4A"/>
    <w:rsid w:val="00D61BAE"/>
    <w:rsid w:val="00D629A4"/>
    <w:rsid w:val="00D62B53"/>
    <w:rsid w:val="00D62CCB"/>
    <w:rsid w:val="00D63733"/>
    <w:rsid w:val="00D641E1"/>
    <w:rsid w:val="00D6421F"/>
    <w:rsid w:val="00D64B5A"/>
    <w:rsid w:val="00D64FB3"/>
    <w:rsid w:val="00D651D8"/>
    <w:rsid w:val="00D6587E"/>
    <w:rsid w:val="00D65C29"/>
    <w:rsid w:val="00D65F86"/>
    <w:rsid w:val="00D6673D"/>
    <w:rsid w:val="00D6697E"/>
    <w:rsid w:val="00D66CE8"/>
    <w:rsid w:val="00D66FE0"/>
    <w:rsid w:val="00D6729A"/>
    <w:rsid w:val="00D672D5"/>
    <w:rsid w:val="00D67586"/>
    <w:rsid w:val="00D70CD6"/>
    <w:rsid w:val="00D70D50"/>
    <w:rsid w:val="00D71BAA"/>
    <w:rsid w:val="00D7225F"/>
    <w:rsid w:val="00D725CE"/>
    <w:rsid w:val="00D726D7"/>
    <w:rsid w:val="00D729D6"/>
    <w:rsid w:val="00D7300B"/>
    <w:rsid w:val="00D7358A"/>
    <w:rsid w:val="00D73713"/>
    <w:rsid w:val="00D738BA"/>
    <w:rsid w:val="00D73904"/>
    <w:rsid w:val="00D741ED"/>
    <w:rsid w:val="00D744A5"/>
    <w:rsid w:val="00D74668"/>
    <w:rsid w:val="00D749A2"/>
    <w:rsid w:val="00D74A2D"/>
    <w:rsid w:val="00D7606B"/>
    <w:rsid w:val="00D761EE"/>
    <w:rsid w:val="00D76635"/>
    <w:rsid w:val="00D768BB"/>
    <w:rsid w:val="00D76F1F"/>
    <w:rsid w:val="00D77619"/>
    <w:rsid w:val="00D7790C"/>
    <w:rsid w:val="00D77AC8"/>
    <w:rsid w:val="00D80011"/>
    <w:rsid w:val="00D80042"/>
    <w:rsid w:val="00D8006B"/>
    <w:rsid w:val="00D80116"/>
    <w:rsid w:val="00D80706"/>
    <w:rsid w:val="00D807A4"/>
    <w:rsid w:val="00D81088"/>
    <w:rsid w:val="00D81517"/>
    <w:rsid w:val="00D81855"/>
    <w:rsid w:val="00D81A31"/>
    <w:rsid w:val="00D81F4B"/>
    <w:rsid w:val="00D822D4"/>
    <w:rsid w:val="00D822F2"/>
    <w:rsid w:val="00D823C6"/>
    <w:rsid w:val="00D830C9"/>
    <w:rsid w:val="00D83380"/>
    <w:rsid w:val="00D83B55"/>
    <w:rsid w:val="00D83EDA"/>
    <w:rsid w:val="00D84C1D"/>
    <w:rsid w:val="00D85E69"/>
    <w:rsid w:val="00D863FC"/>
    <w:rsid w:val="00D8661A"/>
    <w:rsid w:val="00D86676"/>
    <w:rsid w:val="00D86D2B"/>
    <w:rsid w:val="00D86EC8"/>
    <w:rsid w:val="00D870C0"/>
    <w:rsid w:val="00D87342"/>
    <w:rsid w:val="00D90279"/>
    <w:rsid w:val="00D908D5"/>
    <w:rsid w:val="00D90C20"/>
    <w:rsid w:val="00D90C6B"/>
    <w:rsid w:val="00D90CB6"/>
    <w:rsid w:val="00D90DD2"/>
    <w:rsid w:val="00D90FB8"/>
    <w:rsid w:val="00D9168E"/>
    <w:rsid w:val="00D918D4"/>
    <w:rsid w:val="00D91A84"/>
    <w:rsid w:val="00D91AAD"/>
    <w:rsid w:val="00D91C41"/>
    <w:rsid w:val="00D91F4A"/>
    <w:rsid w:val="00D92617"/>
    <w:rsid w:val="00D92F98"/>
    <w:rsid w:val="00D931B4"/>
    <w:rsid w:val="00D94241"/>
    <w:rsid w:val="00D94489"/>
    <w:rsid w:val="00D944DC"/>
    <w:rsid w:val="00D945C8"/>
    <w:rsid w:val="00D94B40"/>
    <w:rsid w:val="00D95568"/>
    <w:rsid w:val="00D95878"/>
    <w:rsid w:val="00D95D63"/>
    <w:rsid w:val="00D95F30"/>
    <w:rsid w:val="00D96150"/>
    <w:rsid w:val="00D96825"/>
    <w:rsid w:val="00D975AF"/>
    <w:rsid w:val="00D97EB9"/>
    <w:rsid w:val="00DA0899"/>
    <w:rsid w:val="00DA176E"/>
    <w:rsid w:val="00DA2DA0"/>
    <w:rsid w:val="00DA39B3"/>
    <w:rsid w:val="00DA3D18"/>
    <w:rsid w:val="00DA3DEA"/>
    <w:rsid w:val="00DA3EB8"/>
    <w:rsid w:val="00DA4E09"/>
    <w:rsid w:val="00DA5543"/>
    <w:rsid w:val="00DA5954"/>
    <w:rsid w:val="00DA601A"/>
    <w:rsid w:val="00DA61A2"/>
    <w:rsid w:val="00DA6263"/>
    <w:rsid w:val="00DA62EB"/>
    <w:rsid w:val="00DA6637"/>
    <w:rsid w:val="00DA6BBD"/>
    <w:rsid w:val="00DA7860"/>
    <w:rsid w:val="00DA7D83"/>
    <w:rsid w:val="00DB0593"/>
    <w:rsid w:val="00DB0AE8"/>
    <w:rsid w:val="00DB0CDC"/>
    <w:rsid w:val="00DB0DC8"/>
    <w:rsid w:val="00DB1000"/>
    <w:rsid w:val="00DB160D"/>
    <w:rsid w:val="00DB16E0"/>
    <w:rsid w:val="00DB18BC"/>
    <w:rsid w:val="00DB2057"/>
    <w:rsid w:val="00DB24C0"/>
    <w:rsid w:val="00DB3188"/>
    <w:rsid w:val="00DB3932"/>
    <w:rsid w:val="00DB3C63"/>
    <w:rsid w:val="00DB4908"/>
    <w:rsid w:val="00DB5305"/>
    <w:rsid w:val="00DB5A91"/>
    <w:rsid w:val="00DB5C2B"/>
    <w:rsid w:val="00DB5D2B"/>
    <w:rsid w:val="00DB6478"/>
    <w:rsid w:val="00DB68BA"/>
    <w:rsid w:val="00DB7A3C"/>
    <w:rsid w:val="00DC02E4"/>
    <w:rsid w:val="00DC04D1"/>
    <w:rsid w:val="00DC0573"/>
    <w:rsid w:val="00DC08FE"/>
    <w:rsid w:val="00DC0F48"/>
    <w:rsid w:val="00DC1762"/>
    <w:rsid w:val="00DC1BEC"/>
    <w:rsid w:val="00DC1C15"/>
    <w:rsid w:val="00DC2315"/>
    <w:rsid w:val="00DC23F1"/>
    <w:rsid w:val="00DC2460"/>
    <w:rsid w:val="00DC2685"/>
    <w:rsid w:val="00DC28E2"/>
    <w:rsid w:val="00DC2919"/>
    <w:rsid w:val="00DC297F"/>
    <w:rsid w:val="00DC2A8E"/>
    <w:rsid w:val="00DC2EED"/>
    <w:rsid w:val="00DC31DB"/>
    <w:rsid w:val="00DC40D6"/>
    <w:rsid w:val="00DC428F"/>
    <w:rsid w:val="00DC4463"/>
    <w:rsid w:val="00DC49C6"/>
    <w:rsid w:val="00DC4FB5"/>
    <w:rsid w:val="00DC5107"/>
    <w:rsid w:val="00DC5803"/>
    <w:rsid w:val="00DC5D2D"/>
    <w:rsid w:val="00DC6117"/>
    <w:rsid w:val="00DC7080"/>
    <w:rsid w:val="00DC77B2"/>
    <w:rsid w:val="00DC7913"/>
    <w:rsid w:val="00DD0066"/>
    <w:rsid w:val="00DD02EF"/>
    <w:rsid w:val="00DD09FF"/>
    <w:rsid w:val="00DD0BAB"/>
    <w:rsid w:val="00DD0BBB"/>
    <w:rsid w:val="00DD0C80"/>
    <w:rsid w:val="00DD0E42"/>
    <w:rsid w:val="00DD14D1"/>
    <w:rsid w:val="00DD1E05"/>
    <w:rsid w:val="00DD1F3C"/>
    <w:rsid w:val="00DD219E"/>
    <w:rsid w:val="00DD3944"/>
    <w:rsid w:val="00DD3997"/>
    <w:rsid w:val="00DD3F07"/>
    <w:rsid w:val="00DD3FD6"/>
    <w:rsid w:val="00DD4031"/>
    <w:rsid w:val="00DD45E1"/>
    <w:rsid w:val="00DD48C1"/>
    <w:rsid w:val="00DD4FB2"/>
    <w:rsid w:val="00DD60CF"/>
    <w:rsid w:val="00DD6120"/>
    <w:rsid w:val="00DD6279"/>
    <w:rsid w:val="00DD6328"/>
    <w:rsid w:val="00DD6716"/>
    <w:rsid w:val="00DD6AD4"/>
    <w:rsid w:val="00DD6C40"/>
    <w:rsid w:val="00DD738C"/>
    <w:rsid w:val="00DD7F8C"/>
    <w:rsid w:val="00DE0103"/>
    <w:rsid w:val="00DE0344"/>
    <w:rsid w:val="00DE07CD"/>
    <w:rsid w:val="00DE244E"/>
    <w:rsid w:val="00DE27CC"/>
    <w:rsid w:val="00DE2DF3"/>
    <w:rsid w:val="00DE2E5B"/>
    <w:rsid w:val="00DE2FD2"/>
    <w:rsid w:val="00DE3C22"/>
    <w:rsid w:val="00DE44D7"/>
    <w:rsid w:val="00DE4573"/>
    <w:rsid w:val="00DE4701"/>
    <w:rsid w:val="00DE4C5C"/>
    <w:rsid w:val="00DE5294"/>
    <w:rsid w:val="00DE5C7A"/>
    <w:rsid w:val="00DE65F0"/>
    <w:rsid w:val="00DE7000"/>
    <w:rsid w:val="00DF0301"/>
    <w:rsid w:val="00DF05E9"/>
    <w:rsid w:val="00DF0932"/>
    <w:rsid w:val="00DF0C54"/>
    <w:rsid w:val="00DF0E2B"/>
    <w:rsid w:val="00DF23B7"/>
    <w:rsid w:val="00DF240B"/>
    <w:rsid w:val="00DF2650"/>
    <w:rsid w:val="00DF269F"/>
    <w:rsid w:val="00DF26D5"/>
    <w:rsid w:val="00DF3A4A"/>
    <w:rsid w:val="00DF3E40"/>
    <w:rsid w:val="00DF4D0F"/>
    <w:rsid w:val="00DF58EA"/>
    <w:rsid w:val="00DF59A6"/>
    <w:rsid w:val="00DF5AB7"/>
    <w:rsid w:val="00DF5CFC"/>
    <w:rsid w:val="00DF5E82"/>
    <w:rsid w:val="00DF5E83"/>
    <w:rsid w:val="00DF6011"/>
    <w:rsid w:val="00DF6490"/>
    <w:rsid w:val="00DF6997"/>
    <w:rsid w:val="00DF69B3"/>
    <w:rsid w:val="00DF6B64"/>
    <w:rsid w:val="00DF6DD7"/>
    <w:rsid w:val="00DF71BE"/>
    <w:rsid w:val="00DF7801"/>
    <w:rsid w:val="00DF7808"/>
    <w:rsid w:val="00DF7BCE"/>
    <w:rsid w:val="00DF7D26"/>
    <w:rsid w:val="00DF7E91"/>
    <w:rsid w:val="00E00AB6"/>
    <w:rsid w:val="00E0233C"/>
    <w:rsid w:val="00E0272E"/>
    <w:rsid w:val="00E02938"/>
    <w:rsid w:val="00E02B9F"/>
    <w:rsid w:val="00E02CAB"/>
    <w:rsid w:val="00E02DBC"/>
    <w:rsid w:val="00E0345F"/>
    <w:rsid w:val="00E03733"/>
    <w:rsid w:val="00E03764"/>
    <w:rsid w:val="00E03805"/>
    <w:rsid w:val="00E0390F"/>
    <w:rsid w:val="00E03BFD"/>
    <w:rsid w:val="00E0435B"/>
    <w:rsid w:val="00E0464C"/>
    <w:rsid w:val="00E047F4"/>
    <w:rsid w:val="00E04DB1"/>
    <w:rsid w:val="00E0592C"/>
    <w:rsid w:val="00E05E18"/>
    <w:rsid w:val="00E05F97"/>
    <w:rsid w:val="00E0601D"/>
    <w:rsid w:val="00E062E3"/>
    <w:rsid w:val="00E062E5"/>
    <w:rsid w:val="00E07661"/>
    <w:rsid w:val="00E07777"/>
    <w:rsid w:val="00E07DDB"/>
    <w:rsid w:val="00E10C1E"/>
    <w:rsid w:val="00E11289"/>
    <w:rsid w:val="00E119DD"/>
    <w:rsid w:val="00E12355"/>
    <w:rsid w:val="00E128FE"/>
    <w:rsid w:val="00E130D3"/>
    <w:rsid w:val="00E1411D"/>
    <w:rsid w:val="00E14340"/>
    <w:rsid w:val="00E15283"/>
    <w:rsid w:val="00E16059"/>
    <w:rsid w:val="00E16A1C"/>
    <w:rsid w:val="00E16BE7"/>
    <w:rsid w:val="00E16D7C"/>
    <w:rsid w:val="00E16E05"/>
    <w:rsid w:val="00E17188"/>
    <w:rsid w:val="00E1754F"/>
    <w:rsid w:val="00E20E34"/>
    <w:rsid w:val="00E21638"/>
    <w:rsid w:val="00E21BBB"/>
    <w:rsid w:val="00E21DF0"/>
    <w:rsid w:val="00E22A3D"/>
    <w:rsid w:val="00E22EFA"/>
    <w:rsid w:val="00E23469"/>
    <w:rsid w:val="00E2356F"/>
    <w:rsid w:val="00E23E22"/>
    <w:rsid w:val="00E24430"/>
    <w:rsid w:val="00E24613"/>
    <w:rsid w:val="00E2476E"/>
    <w:rsid w:val="00E24CE7"/>
    <w:rsid w:val="00E24DD7"/>
    <w:rsid w:val="00E2564F"/>
    <w:rsid w:val="00E25FE7"/>
    <w:rsid w:val="00E261AB"/>
    <w:rsid w:val="00E2674D"/>
    <w:rsid w:val="00E26B93"/>
    <w:rsid w:val="00E279C4"/>
    <w:rsid w:val="00E27C29"/>
    <w:rsid w:val="00E27DB7"/>
    <w:rsid w:val="00E317D3"/>
    <w:rsid w:val="00E323F4"/>
    <w:rsid w:val="00E32E97"/>
    <w:rsid w:val="00E330F3"/>
    <w:rsid w:val="00E33739"/>
    <w:rsid w:val="00E33B6C"/>
    <w:rsid w:val="00E33EEE"/>
    <w:rsid w:val="00E34467"/>
    <w:rsid w:val="00E35B96"/>
    <w:rsid w:val="00E36530"/>
    <w:rsid w:val="00E366EC"/>
    <w:rsid w:val="00E36ADA"/>
    <w:rsid w:val="00E36D1D"/>
    <w:rsid w:val="00E37AC0"/>
    <w:rsid w:val="00E4178C"/>
    <w:rsid w:val="00E41EA6"/>
    <w:rsid w:val="00E41F90"/>
    <w:rsid w:val="00E4229A"/>
    <w:rsid w:val="00E4319D"/>
    <w:rsid w:val="00E4331C"/>
    <w:rsid w:val="00E43AC1"/>
    <w:rsid w:val="00E43BE6"/>
    <w:rsid w:val="00E43F2C"/>
    <w:rsid w:val="00E44ACF"/>
    <w:rsid w:val="00E44D39"/>
    <w:rsid w:val="00E452C7"/>
    <w:rsid w:val="00E45335"/>
    <w:rsid w:val="00E45733"/>
    <w:rsid w:val="00E458C9"/>
    <w:rsid w:val="00E45C22"/>
    <w:rsid w:val="00E45F89"/>
    <w:rsid w:val="00E4652F"/>
    <w:rsid w:val="00E4664E"/>
    <w:rsid w:val="00E466DD"/>
    <w:rsid w:val="00E46A7D"/>
    <w:rsid w:val="00E473DC"/>
    <w:rsid w:val="00E50068"/>
    <w:rsid w:val="00E511A0"/>
    <w:rsid w:val="00E518A4"/>
    <w:rsid w:val="00E51B84"/>
    <w:rsid w:val="00E52145"/>
    <w:rsid w:val="00E525DA"/>
    <w:rsid w:val="00E5274D"/>
    <w:rsid w:val="00E52F91"/>
    <w:rsid w:val="00E52FD6"/>
    <w:rsid w:val="00E53681"/>
    <w:rsid w:val="00E5397F"/>
    <w:rsid w:val="00E53A57"/>
    <w:rsid w:val="00E53E2A"/>
    <w:rsid w:val="00E53F2C"/>
    <w:rsid w:val="00E5408E"/>
    <w:rsid w:val="00E54615"/>
    <w:rsid w:val="00E55197"/>
    <w:rsid w:val="00E553FF"/>
    <w:rsid w:val="00E56AD0"/>
    <w:rsid w:val="00E5722A"/>
    <w:rsid w:val="00E602BA"/>
    <w:rsid w:val="00E6070A"/>
    <w:rsid w:val="00E607A7"/>
    <w:rsid w:val="00E60A19"/>
    <w:rsid w:val="00E6239F"/>
    <w:rsid w:val="00E624FE"/>
    <w:rsid w:val="00E62D81"/>
    <w:rsid w:val="00E62DF4"/>
    <w:rsid w:val="00E62F31"/>
    <w:rsid w:val="00E638A9"/>
    <w:rsid w:val="00E639B5"/>
    <w:rsid w:val="00E63C3E"/>
    <w:rsid w:val="00E64285"/>
    <w:rsid w:val="00E650EE"/>
    <w:rsid w:val="00E65BA8"/>
    <w:rsid w:val="00E65FF7"/>
    <w:rsid w:val="00E66143"/>
    <w:rsid w:val="00E66669"/>
    <w:rsid w:val="00E668E5"/>
    <w:rsid w:val="00E668FF"/>
    <w:rsid w:val="00E66A73"/>
    <w:rsid w:val="00E66AB6"/>
    <w:rsid w:val="00E66DA0"/>
    <w:rsid w:val="00E67866"/>
    <w:rsid w:val="00E67877"/>
    <w:rsid w:val="00E67C99"/>
    <w:rsid w:val="00E7014B"/>
    <w:rsid w:val="00E70E4C"/>
    <w:rsid w:val="00E7102A"/>
    <w:rsid w:val="00E71293"/>
    <w:rsid w:val="00E71A60"/>
    <w:rsid w:val="00E73084"/>
    <w:rsid w:val="00E7313F"/>
    <w:rsid w:val="00E73158"/>
    <w:rsid w:val="00E731CF"/>
    <w:rsid w:val="00E733AE"/>
    <w:rsid w:val="00E73F7A"/>
    <w:rsid w:val="00E7430D"/>
    <w:rsid w:val="00E74407"/>
    <w:rsid w:val="00E761FA"/>
    <w:rsid w:val="00E76205"/>
    <w:rsid w:val="00E765AC"/>
    <w:rsid w:val="00E76858"/>
    <w:rsid w:val="00E77232"/>
    <w:rsid w:val="00E77748"/>
    <w:rsid w:val="00E77B25"/>
    <w:rsid w:val="00E77D50"/>
    <w:rsid w:val="00E80B2C"/>
    <w:rsid w:val="00E81618"/>
    <w:rsid w:val="00E82D3A"/>
    <w:rsid w:val="00E83181"/>
    <w:rsid w:val="00E83A41"/>
    <w:rsid w:val="00E840D8"/>
    <w:rsid w:val="00E8491B"/>
    <w:rsid w:val="00E84F0B"/>
    <w:rsid w:val="00E855E3"/>
    <w:rsid w:val="00E86798"/>
    <w:rsid w:val="00E86AA4"/>
    <w:rsid w:val="00E86ADB"/>
    <w:rsid w:val="00E8739A"/>
    <w:rsid w:val="00E876AE"/>
    <w:rsid w:val="00E87E99"/>
    <w:rsid w:val="00E916B0"/>
    <w:rsid w:val="00E91E2C"/>
    <w:rsid w:val="00E9226D"/>
    <w:rsid w:val="00E92A18"/>
    <w:rsid w:val="00E92CCE"/>
    <w:rsid w:val="00E93079"/>
    <w:rsid w:val="00E93E5F"/>
    <w:rsid w:val="00E941C6"/>
    <w:rsid w:val="00E94564"/>
    <w:rsid w:val="00E94AC0"/>
    <w:rsid w:val="00E94BFE"/>
    <w:rsid w:val="00E94C10"/>
    <w:rsid w:val="00E95479"/>
    <w:rsid w:val="00E963B9"/>
    <w:rsid w:val="00E96819"/>
    <w:rsid w:val="00E96A56"/>
    <w:rsid w:val="00E9763C"/>
    <w:rsid w:val="00E976FA"/>
    <w:rsid w:val="00E97C26"/>
    <w:rsid w:val="00EA0186"/>
    <w:rsid w:val="00EA0528"/>
    <w:rsid w:val="00EA1130"/>
    <w:rsid w:val="00EA142E"/>
    <w:rsid w:val="00EA1F1B"/>
    <w:rsid w:val="00EA2039"/>
    <w:rsid w:val="00EA22C8"/>
    <w:rsid w:val="00EA2614"/>
    <w:rsid w:val="00EA267B"/>
    <w:rsid w:val="00EA2A02"/>
    <w:rsid w:val="00EA2A36"/>
    <w:rsid w:val="00EA2A4A"/>
    <w:rsid w:val="00EA2B34"/>
    <w:rsid w:val="00EA2BA8"/>
    <w:rsid w:val="00EA340A"/>
    <w:rsid w:val="00EA3828"/>
    <w:rsid w:val="00EA3A27"/>
    <w:rsid w:val="00EA3E34"/>
    <w:rsid w:val="00EA3F2F"/>
    <w:rsid w:val="00EA47F7"/>
    <w:rsid w:val="00EA494D"/>
    <w:rsid w:val="00EA4EAD"/>
    <w:rsid w:val="00EA523E"/>
    <w:rsid w:val="00EA57C9"/>
    <w:rsid w:val="00EA62F5"/>
    <w:rsid w:val="00EA75B5"/>
    <w:rsid w:val="00EA7810"/>
    <w:rsid w:val="00EB015D"/>
    <w:rsid w:val="00EB0695"/>
    <w:rsid w:val="00EB0A4E"/>
    <w:rsid w:val="00EB1472"/>
    <w:rsid w:val="00EB2051"/>
    <w:rsid w:val="00EB2810"/>
    <w:rsid w:val="00EB2AEB"/>
    <w:rsid w:val="00EB398A"/>
    <w:rsid w:val="00EB3E46"/>
    <w:rsid w:val="00EB441A"/>
    <w:rsid w:val="00EB4467"/>
    <w:rsid w:val="00EB4725"/>
    <w:rsid w:val="00EB4BBD"/>
    <w:rsid w:val="00EB53F3"/>
    <w:rsid w:val="00EB566D"/>
    <w:rsid w:val="00EB56D4"/>
    <w:rsid w:val="00EB594A"/>
    <w:rsid w:val="00EB5A2A"/>
    <w:rsid w:val="00EB5A86"/>
    <w:rsid w:val="00EB6278"/>
    <w:rsid w:val="00EB6514"/>
    <w:rsid w:val="00EB68A3"/>
    <w:rsid w:val="00EB6D19"/>
    <w:rsid w:val="00EB6D9D"/>
    <w:rsid w:val="00EB6F00"/>
    <w:rsid w:val="00EB7587"/>
    <w:rsid w:val="00EC097B"/>
    <w:rsid w:val="00EC1B2E"/>
    <w:rsid w:val="00EC1B8A"/>
    <w:rsid w:val="00EC22EB"/>
    <w:rsid w:val="00EC2BBF"/>
    <w:rsid w:val="00EC2CC5"/>
    <w:rsid w:val="00EC3522"/>
    <w:rsid w:val="00EC36E3"/>
    <w:rsid w:val="00EC38DA"/>
    <w:rsid w:val="00EC4080"/>
    <w:rsid w:val="00EC44D5"/>
    <w:rsid w:val="00EC505C"/>
    <w:rsid w:val="00EC52AC"/>
    <w:rsid w:val="00EC5339"/>
    <w:rsid w:val="00EC5E5B"/>
    <w:rsid w:val="00EC6227"/>
    <w:rsid w:val="00EC646E"/>
    <w:rsid w:val="00EC6633"/>
    <w:rsid w:val="00EC6AF6"/>
    <w:rsid w:val="00EC6E00"/>
    <w:rsid w:val="00EC756F"/>
    <w:rsid w:val="00EC75DF"/>
    <w:rsid w:val="00EC78A1"/>
    <w:rsid w:val="00EC7997"/>
    <w:rsid w:val="00ED0BAF"/>
    <w:rsid w:val="00ED0FE9"/>
    <w:rsid w:val="00ED1231"/>
    <w:rsid w:val="00ED1DF1"/>
    <w:rsid w:val="00ED2999"/>
    <w:rsid w:val="00ED2A4C"/>
    <w:rsid w:val="00ED2D59"/>
    <w:rsid w:val="00ED414A"/>
    <w:rsid w:val="00ED4260"/>
    <w:rsid w:val="00ED489B"/>
    <w:rsid w:val="00ED4D73"/>
    <w:rsid w:val="00ED5039"/>
    <w:rsid w:val="00ED50CE"/>
    <w:rsid w:val="00ED6D9D"/>
    <w:rsid w:val="00ED71AA"/>
    <w:rsid w:val="00ED7A78"/>
    <w:rsid w:val="00EE00A2"/>
    <w:rsid w:val="00EE15D6"/>
    <w:rsid w:val="00EE1A5D"/>
    <w:rsid w:val="00EE1C75"/>
    <w:rsid w:val="00EE22AF"/>
    <w:rsid w:val="00EE2AFC"/>
    <w:rsid w:val="00EE30E1"/>
    <w:rsid w:val="00EE34A4"/>
    <w:rsid w:val="00EE3582"/>
    <w:rsid w:val="00EE3D22"/>
    <w:rsid w:val="00EE4424"/>
    <w:rsid w:val="00EE4D3D"/>
    <w:rsid w:val="00EE4F0B"/>
    <w:rsid w:val="00EE5597"/>
    <w:rsid w:val="00EE5D07"/>
    <w:rsid w:val="00EE67E0"/>
    <w:rsid w:val="00EE6900"/>
    <w:rsid w:val="00EE6D15"/>
    <w:rsid w:val="00EE6E85"/>
    <w:rsid w:val="00EE707F"/>
    <w:rsid w:val="00EE781D"/>
    <w:rsid w:val="00EE7CDF"/>
    <w:rsid w:val="00EF083D"/>
    <w:rsid w:val="00EF09BF"/>
    <w:rsid w:val="00EF0E1D"/>
    <w:rsid w:val="00EF125B"/>
    <w:rsid w:val="00EF1F56"/>
    <w:rsid w:val="00EF1F69"/>
    <w:rsid w:val="00EF1FA2"/>
    <w:rsid w:val="00EF200B"/>
    <w:rsid w:val="00EF21AC"/>
    <w:rsid w:val="00EF2294"/>
    <w:rsid w:val="00EF2B1C"/>
    <w:rsid w:val="00EF3561"/>
    <w:rsid w:val="00EF3BFC"/>
    <w:rsid w:val="00EF3DDA"/>
    <w:rsid w:val="00EF4170"/>
    <w:rsid w:val="00EF41B8"/>
    <w:rsid w:val="00EF4AC9"/>
    <w:rsid w:val="00EF4F93"/>
    <w:rsid w:val="00EF5C15"/>
    <w:rsid w:val="00EF5C3C"/>
    <w:rsid w:val="00EF5C41"/>
    <w:rsid w:val="00EF6284"/>
    <w:rsid w:val="00EF6F9C"/>
    <w:rsid w:val="00EF7668"/>
    <w:rsid w:val="00EF7E43"/>
    <w:rsid w:val="00EF7EF8"/>
    <w:rsid w:val="00F002E7"/>
    <w:rsid w:val="00F003C5"/>
    <w:rsid w:val="00F0059C"/>
    <w:rsid w:val="00F007AA"/>
    <w:rsid w:val="00F009C5"/>
    <w:rsid w:val="00F0128A"/>
    <w:rsid w:val="00F02049"/>
    <w:rsid w:val="00F021DE"/>
    <w:rsid w:val="00F0274C"/>
    <w:rsid w:val="00F028FF"/>
    <w:rsid w:val="00F02B59"/>
    <w:rsid w:val="00F02CF6"/>
    <w:rsid w:val="00F03540"/>
    <w:rsid w:val="00F037C4"/>
    <w:rsid w:val="00F03EE0"/>
    <w:rsid w:val="00F043BB"/>
    <w:rsid w:val="00F048B8"/>
    <w:rsid w:val="00F04D35"/>
    <w:rsid w:val="00F05210"/>
    <w:rsid w:val="00F052C9"/>
    <w:rsid w:val="00F056DB"/>
    <w:rsid w:val="00F063EC"/>
    <w:rsid w:val="00F06520"/>
    <w:rsid w:val="00F06C43"/>
    <w:rsid w:val="00F07160"/>
    <w:rsid w:val="00F07161"/>
    <w:rsid w:val="00F076E9"/>
    <w:rsid w:val="00F077B6"/>
    <w:rsid w:val="00F07A8F"/>
    <w:rsid w:val="00F07D50"/>
    <w:rsid w:val="00F1019D"/>
    <w:rsid w:val="00F103FC"/>
    <w:rsid w:val="00F106F8"/>
    <w:rsid w:val="00F1082D"/>
    <w:rsid w:val="00F116F7"/>
    <w:rsid w:val="00F1189C"/>
    <w:rsid w:val="00F118F6"/>
    <w:rsid w:val="00F11E4C"/>
    <w:rsid w:val="00F128ED"/>
    <w:rsid w:val="00F12D44"/>
    <w:rsid w:val="00F1319B"/>
    <w:rsid w:val="00F13238"/>
    <w:rsid w:val="00F134A7"/>
    <w:rsid w:val="00F134E4"/>
    <w:rsid w:val="00F138F3"/>
    <w:rsid w:val="00F13D5A"/>
    <w:rsid w:val="00F13EF8"/>
    <w:rsid w:val="00F14150"/>
    <w:rsid w:val="00F14470"/>
    <w:rsid w:val="00F144B3"/>
    <w:rsid w:val="00F145A8"/>
    <w:rsid w:val="00F14EC8"/>
    <w:rsid w:val="00F153D3"/>
    <w:rsid w:val="00F1580C"/>
    <w:rsid w:val="00F15D68"/>
    <w:rsid w:val="00F162A5"/>
    <w:rsid w:val="00F16B9D"/>
    <w:rsid w:val="00F16EC8"/>
    <w:rsid w:val="00F1702B"/>
    <w:rsid w:val="00F17170"/>
    <w:rsid w:val="00F20D28"/>
    <w:rsid w:val="00F2164E"/>
    <w:rsid w:val="00F21999"/>
    <w:rsid w:val="00F21C53"/>
    <w:rsid w:val="00F2229F"/>
    <w:rsid w:val="00F226A4"/>
    <w:rsid w:val="00F22F25"/>
    <w:rsid w:val="00F232F2"/>
    <w:rsid w:val="00F236CB"/>
    <w:rsid w:val="00F238AD"/>
    <w:rsid w:val="00F23904"/>
    <w:rsid w:val="00F239AA"/>
    <w:rsid w:val="00F23C1E"/>
    <w:rsid w:val="00F24176"/>
    <w:rsid w:val="00F24615"/>
    <w:rsid w:val="00F24975"/>
    <w:rsid w:val="00F2533A"/>
    <w:rsid w:val="00F26C6F"/>
    <w:rsid w:val="00F3009B"/>
    <w:rsid w:val="00F301BA"/>
    <w:rsid w:val="00F30317"/>
    <w:rsid w:val="00F30D71"/>
    <w:rsid w:val="00F31023"/>
    <w:rsid w:val="00F315C3"/>
    <w:rsid w:val="00F31975"/>
    <w:rsid w:val="00F3258B"/>
    <w:rsid w:val="00F32B38"/>
    <w:rsid w:val="00F33787"/>
    <w:rsid w:val="00F33AB9"/>
    <w:rsid w:val="00F33E95"/>
    <w:rsid w:val="00F35011"/>
    <w:rsid w:val="00F3553C"/>
    <w:rsid w:val="00F357F7"/>
    <w:rsid w:val="00F35AD9"/>
    <w:rsid w:val="00F35CD9"/>
    <w:rsid w:val="00F35F05"/>
    <w:rsid w:val="00F3697A"/>
    <w:rsid w:val="00F373FA"/>
    <w:rsid w:val="00F37F11"/>
    <w:rsid w:val="00F404C3"/>
    <w:rsid w:val="00F40BBD"/>
    <w:rsid w:val="00F40C11"/>
    <w:rsid w:val="00F414BA"/>
    <w:rsid w:val="00F41981"/>
    <w:rsid w:val="00F41BFC"/>
    <w:rsid w:val="00F420D6"/>
    <w:rsid w:val="00F42435"/>
    <w:rsid w:val="00F4344C"/>
    <w:rsid w:val="00F43832"/>
    <w:rsid w:val="00F43E9F"/>
    <w:rsid w:val="00F44065"/>
    <w:rsid w:val="00F44AA1"/>
    <w:rsid w:val="00F45331"/>
    <w:rsid w:val="00F45CDA"/>
    <w:rsid w:val="00F46019"/>
    <w:rsid w:val="00F464FA"/>
    <w:rsid w:val="00F466DA"/>
    <w:rsid w:val="00F46777"/>
    <w:rsid w:val="00F468BF"/>
    <w:rsid w:val="00F473B0"/>
    <w:rsid w:val="00F4762C"/>
    <w:rsid w:val="00F47A4B"/>
    <w:rsid w:val="00F47CA1"/>
    <w:rsid w:val="00F50219"/>
    <w:rsid w:val="00F5070C"/>
    <w:rsid w:val="00F518A6"/>
    <w:rsid w:val="00F51BC4"/>
    <w:rsid w:val="00F51DEE"/>
    <w:rsid w:val="00F526A3"/>
    <w:rsid w:val="00F529F3"/>
    <w:rsid w:val="00F52C82"/>
    <w:rsid w:val="00F5344F"/>
    <w:rsid w:val="00F5366F"/>
    <w:rsid w:val="00F53CC8"/>
    <w:rsid w:val="00F53DFB"/>
    <w:rsid w:val="00F53E94"/>
    <w:rsid w:val="00F53FA9"/>
    <w:rsid w:val="00F5438B"/>
    <w:rsid w:val="00F5455A"/>
    <w:rsid w:val="00F54574"/>
    <w:rsid w:val="00F545C5"/>
    <w:rsid w:val="00F545D6"/>
    <w:rsid w:val="00F54800"/>
    <w:rsid w:val="00F55A27"/>
    <w:rsid w:val="00F55A85"/>
    <w:rsid w:val="00F55AC7"/>
    <w:rsid w:val="00F55B8C"/>
    <w:rsid w:val="00F5600C"/>
    <w:rsid w:val="00F5600F"/>
    <w:rsid w:val="00F56187"/>
    <w:rsid w:val="00F56EE5"/>
    <w:rsid w:val="00F57DD3"/>
    <w:rsid w:val="00F60197"/>
    <w:rsid w:val="00F60358"/>
    <w:rsid w:val="00F60CF9"/>
    <w:rsid w:val="00F60E90"/>
    <w:rsid w:val="00F61CF0"/>
    <w:rsid w:val="00F627EF"/>
    <w:rsid w:val="00F62865"/>
    <w:rsid w:val="00F62C3C"/>
    <w:rsid w:val="00F63B5F"/>
    <w:rsid w:val="00F63CAD"/>
    <w:rsid w:val="00F649C5"/>
    <w:rsid w:val="00F64E86"/>
    <w:rsid w:val="00F653E3"/>
    <w:rsid w:val="00F65B6D"/>
    <w:rsid w:val="00F65F45"/>
    <w:rsid w:val="00F65FE8"/>
    <w:rsid w:val="00F66B90"/>
    <w:rsid w:val="00F6769C"/>
    <w:rsid w:val="00F67F4E"/>
    <w:rsid w:val="00F70A8F"/>
    <w:rsid w:val="00F70F99"/>
    <w:rsid w:val="00F70FF6"/>
    <w:rsid w:val="00F713E2"/>
    <w:rsid w:val="00F7170D"/>
    <w:rsid w:val="00F720A0"/>
    <w:rsid w:val="00F7217B"/>
    <w:rsid w:val="00F722C6"/>
    <w:rsid w:val="00F727BA"/>
    <w:rsid w:val="00F72CFA"/>
    <w:rsid w:val="00F72D17"/>
    <w:rsid w:val="00F73CDD"/>
    <w:rsid w:val="00F748F7"/>
    <w:rsid w:val="00F75936"/>
    <w:rsid w:val="00F75F4B"/>
    <w:rsid w:val="00F75F8B"/>
    <w:rsid w:val="00F760E9"/>
    <w:rsid w:val="00F7666E"/>
    <w:rsid w:val="00F76697"/>
    <w:rsid w:val="00F766B3"/>
    <w:rsid w:val="00F771FD"/>
    <w:rsid w:val="00F7755D"/>
    <w:rsid w:val="00F77E9D"/>
    <w:rsid w:val="00F8023F"/>
    <w:rsid w:val="00F80856"/>
    <w:rsid w:val="00F80964"/>
    <w:rsid w:val="00F80C66"/>
    <w:rsid w:val="00F80D4E"/>
    <w:rsid w:val="00F813A4"/>
    <w:rsid w:val="00F82210"/>
    <w:rsid w:val="00F83174"/>
    <w:rsid w:val="00F839B1"/>
    <w:rsid w:val="00F83C15"/>
    <w:rsid w:val="00F83CCB"/>
    <w:rsid w:val="00F83EB1"/>
    <w:rsid w:val="00F84944"/>
    <w:rsid w:val="00F84DF0"/>
    <w:rsid w:val="00F85126"/>
    <w:rsid w:val="00F85522"/>
    <w:rsid w:val="00F8579E"/>
    <w:rsid w:val="00F85890"/>
    <w:rsid w:val="00F85EC3"/>
    <w:rsid w:val="00F85F15"/>
    <w:rsid w:val="00F8643B"/>
    <w:rsid w:val="00F86562"/>
    <w:rsid w:val="00F87418"/>
    <w:rsid w:val="00F87700"/>
    <w:rsid w:val="00F878D7"/>
    <w:rsid w:val="00F87A21"/>
    <w:rsid w:val="00F87C7A"/>
    <w:rsid w:val="00F87D19"/>
    <w:rsid w:val="00F90058"/>
    <w:rsid w:val="00F9025E"/>
    <w:rsid w:val="00F90658"/>
    <w:rsid w:val="00F90D65"/>
    <w:rsid w:val="00F90F27"/>
    <w:rsid w:val="00F91D20"/>
    <w:rsid w:val="00F91D41"/>
    <w:rsid w:val="00F9255C"/>
    <w:rsid w:val="00F934B9"/>
    <w:rsid w:val="00F93C39"/>
    <w:rsid w:val="00F93C41"/>
    <w:rsid w:val="00F93D1C"/>
    <w:rsid w:val="00F9451D"/>
    <w:rsid w:val="00F9490A"/>
    <w:rsid w:val="00F94A27"/>
    <w:rsid w:val="00F94D5D"/>
    <w:rsid w:val="00F954B0"/>
    <w:rsid w:val="00F95976"/>
    <w:rsid w:val="00F95EA5"/>
    <w:rsid w:val="00F962B8"/>
    <w:rsid w:val="00F96547"/>
    <w:rsid w:val="00F96589"/>
    <w:rsid w:val="00F96882"/>
    <w:rsid w:val="00F96B50"/>
    <w:rsid w:val="00F97A55"/>
    <w:rsid w:val="00FA01E3"/>
    <w:rsid w:val="00FA06BC"/>
    <w:rsid w:val="00FA1477"/>
    <w:rsid w:val="00FA1688"/>
    <w:rsid w:val="00FA1A55"/>
    <w:rsid w:val="00FA2537"/>
    <w:rsid w:val="00FA2EC5"/>
    <w:rsid w:val="00FA33C3"/>
    <w:rsid w:val="00FA3A4B"/>
    <w:rsid w:val="00FA417D"/>
    <w:rsid w:val="00FA4CC0"/>
    <w:rsid w:val="00FA5506"/>
    <w:rsid w:val="00FA5F02"/>
    <w:rsid w:val="00FA6437"/>
    <w:rsid w:val="00FA703B"/>
    <w:rsid w:val="00FA72E4"/>
    <w:rsid w:val="00FA74A7"/>
    <w:rsid w:val="00FA7A43"/>
    <w:rsid w:val="00FA7B18"/>
    <w:rsid w:val="00FA7E47"/>
    <w:rsid w:val="00FB0266"/>
    <w:rsid w:val="00FB02B0"/>
    <w:rsid w:val="00FB02BF"/>
    <w:rsid w:val="00FB02C4"/>
    <w:rsid w:val="00FB07BF"/>
    <w:rsid w:val="00FB0E8F"/>
    <w:rsid w:val="00FB1752"/>
    <w:rsid w:val="00FB193F"/>
    <w:rsid w:val="00FB2B76"/>
    <w:rsid w:val="00FB2BAF"/>
    <w:rsid w:val="00FB2C78"/>
    <w:rsid w:val="00FB2D67"/>
    <w:rsid w:val="00FB2F29"/>
    <w:rsid w:val="00FB2F89"/>
    <w:rsid w:val="00FB36F8"/>
    <w:rsid w:val="00FB3854"/>
    <w:rsid w:val="00FB3E21"/>
    <w:rsid w:val="00FB3FE8"/>
    <w:rsid w:val="00FB441B"/>
    <w:rsid w:val="00FB4517"/>
    <w:rsid w:val="00FB48F4"/>
    <w:rsid w:val="00FB4BF8"/>
    <w:rsid w:val="00FB5B94"/>
    <w:rsid w:val="00FB5C72"/>
    <w:rsid w:val="00FB62E9"/>
    <w:rsid w:val="00FB636E"/>
    <w:rsid w:val="00FB6F27"/>
    <w:rsid w:val="00FB6F37"/>
    <w:rsid w:val="00FB7152"/>
    <w:rsid w:val="00FB7CF8"/>
    <w:rsid w:val="00FC023A"/>
    <w:rsid w:val="00FC034D"/>
    <w:rsid w:val="00FC0B3F"/>
    <w:rsid w:val="00FC1B17"/>
    <w:rsid w:val="00FC1B48"/>
    <w:rsid w:val="00FC1F3C"/>
    <w:rsid w:val="00FC2770"/>
    <w:rsid w:val="00FC33EB"/>
    <w:rsid w:val="00FC3A4F"/>
    <w:rsid w:val="00FC3AFE"/>
    <w:rsid w:val="00FC421B"/>
    <w:rsid w:val="00FC4509"/>
    <w:rsid w:val="00FC5096"/>
    <w:rsid w:val="00FC517E"/>
    <w:rsid w:val="00FC51C3"/>
    <w:rsid w:val="00FC5386"/>
    <w:rsid w:val="00FC592B"/>
    <w:rsid w:val="00FC5B5D"/>
    <w:rsid w:val="00FC5DB4"/>
    <w:rsid w:val="00FC5E05"/>
    <w:rsid w:val="00FC63FE"/>
    <w:rsid w:val="00FC70F6"/>
    <w:rsid w:val="00FC7536"/>
    <w:rsid w:val="00FC7588"/>
    <w:rsid w:val="00FC777D"/>
    <w:rsid w:val="00FC7948"/>
    <w:rsid w:val="00FD079A"/>
    <w:rsid w:val="00FD0A63"/>
    <w:rsid w:val="00FD1030"/>
    <w:rsid w:val="00FD138D"/>
    <w:rsid w:val="00FD139A"/>
    <w:rsid w:val="00FD15AE"/>
    <w:rsid w:val="00FD19BC"/>
    <w:rsid w:val="00FD1BCE"/>
    <w:rsid w:val="00FD1CC6"/>
    <w:rsid w:val="00FD20AE"/>
    <w:rsid w:val="00FD261D"/>
    <w:rsid w:val="00FD2866"/>
    <w:rsid w:val="00FD2A88"/>
    <w:rsid w:val="00FD2F89"/>
    <w:rsid w:val="00FD3219"/>
    <w:rsid w:val="00FD32B0"/>
    <w:rsid w:val="00FD45DB"/>
    <w:rsid w:val="00FD483F"/>
    <w:rsid w:val="00FD4AB8"/>
    <w:rsid w:val="00FD4EBE"/>
    <w:rsid w:val="00FD52A8"/>
    <w:rsid w:val="00FD6568"/>
    <w:rsid w:val="00FD687A"/>
    <w:rsid w:val="00FD6E22"/>
    <w:rsid w:val="00FD70AB"/>
    <w:rsid w:val="00FD77C6"/>
    <w:rsid w:val="00FD787A"/>
    <w:rsid w:val="00FD791A"/>
    <w:rsid w:val="00FD7AD9"/>
    <w:rsid w:val="00FE018F"/>
    <w:rsid w:val="00FE0630"/>
    <w:rsid w:val="00FE09DE"/>
    <w:rsid w:val="00FE14AA"/>
    <w:rsid w:val="00FE28D8"/>
    <w:rsid w:val="00FE299A"/>
    <w:rsid w:val="00FE2DBE"/>
    <w:rsid w:val="00FE309D"/>
    <w:rsid w:val="00FE32C8"/>
    <w:rsid w:val="00FE3628"/>
    <w:rsid w:val="00FE44F4"/>
    <w:rsid w:val="00FE49D6"/>
    <w:rsid w:val="00FE5081"/>
    <w:rsid w:val="00FE5D13"/>
    <w:rsid w:val="00FE67CF"/>
    <w:rsid w:val="00FE7779"/>
    <w:rsid w:val="00FE7F68"/>
    <w:rsid w:val="00FF0134"/>
    <w:rsid w:val="00FF0196"/>
    <w:rsid w:val="00FF0BBE"/>
    <w:rsid w:val="00FF1D66"/>
    <w:rsid w:val="00FF2414"/>
    <w:rsid w:val="00FF2C3B"/>
    <w:rsid w:val="00FF3605"/>
    <w:rsid w:val="00FF36D3"/>
    <w:rsid w:val="00FF3739"/>
    <w:rsid w:val="00FF375C"/>
    <w:rsid w:val="00FF38DD"/>
    <w:rsid w:val="00FF3DCC"/>
    <w:rsid w:val="00FF3E2E"/>
    <w:rsid w:val="00FF3FCC"/>
    <w:rsid w:val="00FF454E"/>
    <w:rsid w:val="00FF4FBF"/>
    <w:rsid w:val="00FF4FD3"/>
    <w:rsid w:val="00FF55A1"/>
    <w:rsid w:val="00FF5727"/>
    <w:rsid w:val="00FF58DC"/>
    <w:rsid w:val="00FF64CB"/>
    <w:rsid w:val="00FF68F3"/>
    <w:rsid w:val="00FF7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0210">
      <v:stroke endarrow="open" endarrowwidth="narrow" endarrowlength="short"/>
      <o:colormenu v:ext="edit" fillcolor="none [3052]" strokecolor="none [3213]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851799"/>
    <w:pPr>
      <w:widowControl w:val="0"/>
      <w:spacing w:line="312" w:lineRule="atLeast"/>
      <w:jc w:val="both"/>
    </w:pPr>
    <w:rPr>
      <w:kern w:val="2"/>
      <w:sz w:val="21"/>
      <w:szCs w:val="24"/>
    </w:rPr>
  </w:style>
  <w:style w:type="paragraph" w:styleId="10">
    <w:name w:val="heading 1"/>
    <w:qFormat/>
    <w:rsid w:val="00851799"/>
    <w:pPr>
      <w:keepNext/>
      <w:keepLines/>
      <w:spacing w:before="600" w:after="600"/>
      <w:jc w:val="center"/>
      <w:outlineLvl w:val="0"/>
    </w:pPr>
    <w:rPr>
      <w:b/>
      <w:kern w:val="44"/>
      <w:sz w:val="36"/>
    </w:rPr>
  </w:style>
  <w:style w:type="paragraph" w:styleId="2">
    <w:name w:val="heading 2"/>
    <w:aliases w:val="节,节题"/>
    <w:qFormat/>
    <w:rsid w:val="00851799"/>
    <w:pPr>
      <w:keepNext/>
      <w:keepLines/>
      <w:spacing w:before="360" w:after="360"/>
      <w:jc w:val="center"/>
      <w:textAlignment w:val="center"/>
      <w:outlineLvl w:val="1"/>
    </w:pPr>
    <w:rPr>
      <w:sz w:val="30"/>
    </w:rPr>
  </w:style>
  <w:style w:type="paragraph" w:styleId="3">
    <w:name w:val="heading 3"/>
    <w:qFormat/>
    <w:rsid w:val="00851799"/>
    <w:pPr>
      <w:keepNext/>
      <w:keepLines/>
      <w:spacing w:before="120" w:after="120"/>
      <w:textAlignment w:val="center"/>
      <w:outlineLvl w:val="2"/>
    </w:pPr>
    <w:rPr>
      <w:rFonts w:ascii="Arial" w:eastAsia="黑体" w:hAnsi="Arial"/>
      <w:sz w:val="24"/>
    </w:rPr>
  </w:style>
  <w:style w:type="paragraph" w:styleId="4">
    <w:name w:val="heading 4"/>
    <w:aliases w:val="段1.2."/>
    <w:basedOn w:val="a1"/>
    <w:autoRedefine/>
    <w:qFormat/>
    <w:rsid w:val="00A40FEF"/>
    <w:pPr>
      <w:keepNext/>
      <w:keepLines/>
      <w:adjustRightInd w:val="0"/>
      <w:spacing w:before="80" w:after="80" w:line="240" w:lineRule="auto"/>
      <w:ind w:firstLine="425"/>
      <w:textAlignment w:val="bottom"/>
      <w:outlineLvl w:val="3"/>
    </w:pPr>
    <w:rPr>
      <w:rFonts w:ascii="Arial" w:eastAsia="黑体" w:hAnsi="Arial"/>
      <w:kern w:val="21"/>
      <w:szCs w:val="20"/>
    </w:rPr>
  </w:style>
  <w:style w:type="paragraph" w:styleId="5">
    <w:name w:val="heading 5"/>
    <w:basedOn w:val="a1"/>
    <w:autoRedefine/>
    <w:qFormat/>
    <w:rsid w:val="001405AE"/>
    <w:pPr>
      <w:keepNext/>
      <w:keepLines/>
      <w:spacing w:before="80"/>
      <w:ind w:firstLineChars="200" w:firstLine="420"/>
      <w:outlineLvl w:val="4"/>
    </w:pPr>
    <w:rPr>
      <w:rFonts w:eastAsia="楷体"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Plain Text"/>
    <w:rsid w:val="00851799"/>
    <w:pPr>
      <w:widowControl w:val="0"/>
      <w:snapToGrid w:val="0"/>
      <w:spacing w:line="312" w:lineRule="atLeast"/>
      <w:ind w:firstLineChars="200" w:firstLine="200"/>
      <w:jc w:val="both"/>
    </w:pPr>
    <w:rPr>
      <w:rFonts w:cs="Courier New"/>
      <w:sz w:val="21"/>
      <w:szCs w:val="21"/>
    </w:rPr>
  </w:style>
  <w:style w:type="paragraph" w:styleId="a6">
    <w:name w:val="header"/>
    <w:basedOn w:val="a1"/>
    <w:rsid w:val="00851799"/>
    <w:pPr>
      <w:pBdr>
        <w:bottom w:val="double" w:sz="6" w:space="1" w:color="auto"/>
      </w:pBdr>
      <w:tabs>
        <w:tab w:val="center" w:pos="4095"/>
        <w:tab w:val="right" w:pos="8190"/>
      </w:tabs>
      <w:adjustRightInd w:val="0"/>
      <w:snapToGrid w:val="0"/>
      <w:jc w:val="center"/>
      <w:textAlignment w:val="baseline"/>
    </w:pPr>
    <w:rPr>
      <w:kern w:val="21"/>
      <w:sz w:val="18"/>
      <w:szCs w:val="18"/>
    </w:rPr>
  </w:style>
  <w:style w:type="paragraph" w:customStyle="1" w:styleId="a7">
    <w:name w:val="表题"/>
    <w:aliases w:val="小5黑,居中"/>
    <w:next w:val="-5"/>
    <w:rsid w:val="00851799"/>
    <w:pPr>
      <w:keepNext/>
      <w:spacing w:before="120" w:after="120"/>
      <w:jc w:val="center"/>
      <w:textAlignment w:val="center"/>
    </w:pPr>
    <w:rPr>
      <w:rFonts w:ascii="Arial" w:eastAsia="黑体" w:hAnsi="Arial"/>
      <w:kern w:val="28"/>
      <w:sz w:val="18"/>
    </w:rPr>
  </w:style>
  <w:style w:type="paragraph" w:customStyle="1" w:styleId="-5">
    <w:name w:val="图题-小5宋，居中"/>
    <w:basedOn w:val="a1"/>
    <w:next w:val="a1"/>
    <w:link w:val="-5Char"/>
    <w:autoRedefine/>
    <w:rsid w:val="00FB02BF"/>
    <w:pPr>
      <w:adjustRightInd w:val="0"/>
      <w:spacing w:before="80" w:after="80" w:line="240" w:lineRule="auto"/>
      <w:jc w:val="center"/>
      <w:textAlignment w:val="center"/>
    </w:pPr>
    <w:rPr>
      <w:color w:val="0000FF"/>
      <w:kern w:val="21"/>
      <w:sz w:val="18"/>
      <w:szCs w:val="20"/>
    </w:rPr>
  </w:style>
  <w:style w:type="paragraph" w:customStyle="1" w:styleId="a8">
    <w:name w:val="下空半行"/>
    <w:link w:val="Char"/>
    <w:autoRedefine/>
    <w:rsid w:val="00B84C05"/>
    <w:pPr>
      <w:adjustRightInd w:val="0"/>
      <w:spacing w:after="80"/>
      <w:ind w:firstLine="425"/>
      <w:textAlignment w:val="baseline"/>
    </w:pPr>
    <w:rPr>
      <w:kern w:val="21"/>
      <w:sz w:val="21"/>
    </w:rPr>
  </w:style>
  <w:style w:type="paragraph" w:customStyle="1" w:styleId="a9">
    <w:name w:val="上下空半行"/>
    <w:basedOn w:val="a1"/>
    <w:link w:val="Char1"/>
    <w:rsid w:val="00B84C05"/>
    <w:pPr>
      <w:adjustRightInd w:val="0"/>
      <w:spacing w:before="80" w:after="80"/>
      <w:ind w:firstLine="425"/>
      <w:textAlignment w:val="baseline"/>
    </w:pPr>
    <w:rPr>
      <w:kern w:val="21"/>
    </w:rPr>
  </w:style>
  <w:style w:type="paragraph" w:customStyle="1" w:styleId="aa">
    <w:name w:val="上空半行"/>
    <w:basedOn w:val="a1"/>
    <w:link w:val="Char0"/>
    <w:autoRedefine/>
    <w:rsid w:val="00B84C05"/>
    <w:pPr>
      <w:adjustRightInd w:val="0"/>
      <w:spacing w:before="80"/>
      <w:ind w:firstLine="425"/>
      <w:textAlignment w:val="baseline"/>
    </w:pPr>
    <w:rPr>
      <w:kern w:val="21"/>
    </w:rPr>
  </w:style>
  <w:style w:type="paragraph" w:customStyle="1" w:styleId="ab">
    <w:name w:val="注意、小技巧"/>
    <w:autoRedefine/>
    <w:rsid w:val="00E916B0"/>
    <w:pPr>
      <w:spacing w:beforeLines="50" w:afterLines="50" w:line="312" w:lineRule="atLeast"/>
      <w:ind w:leftChars="200" w:left="420" w:rightChars="200" w:right="420"/>
      <w:jc w:val="both"/>
    </w:pPr>
    <w:rPr>
      <w:rFonts w:eastAsia="楷体_GB2312"/>
      <w:sz w:val="21"/>
    </w:rPr>
  </w:style>
  <w:style w:type="paragraph" w:customStyle="1" w:styleId="20">
    <w:name w:val="程序2"/>
    <w:basedOn w:val="a1"/>
    <w:link w:val="2Char"/>
    <w:autoRedefine/>
    <w:rsid w:val="008B40DA"/>
    <w:pPr>
      <w:autoSpaceDE w:val="0"/>
      <w:autoSpaceDN w:val="0"/>
      <w:adjustRightInd w:val="0"/>
      <w:spacing w:line="256" w:lineRule="exact"/>
      <w:ind w:left="420" w:firstLine="6"/>
      <w:textAlignment w:val="baseline"/>
    </w:pPr>
    <w:rPr>
      <w:kern w:val="0"/>
      <w:sz w:val="18"/>
      <w:szCs w:val="20"/>
    </w:rPr>
  </w:style>
  <w:style w:type="paragraph" w:styleId="ac">
    <w:name w:val="footer"/>
    <w:basedOn w:val="a1"/>
    <w:rsid w:val="008517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ad">
    <w:name w:val="下空"/>
    <w:rsid w:val="00851799"/>
    <w:pPr>
      <w:widowControl w:val="0"/>
      <w:spacing w:after="120"/>
      <w:ind w:firstLineChars="200" w:firstLine="200"/>
      <w:jc w:val="both"/>
    </w:pPr>
    <w:rPr>
      <w:sz w:val="21"/>
    </w:rPr>
  </w:style>
  <w:style w:type="paragraph" w:customStyle="1" w:styleId="11">
    <w:name w:val="注意1"/>
    <w:basedOn w:val="a1"/>
    <w:rsid w:val="00851799"/>
    <w:pPr>
      <w:ind w:left="1022" w:right="392" w:hanging="597"/>
    </w:pPr>
    <w:rPr>
      <w:rFonts w:ascii="楷体_GB2312" w:eastAsia="楷体_GB2312"/>
    </w:rPr>
  </w:style>
  <w:style w:type="character" w:styleId="ae">
    <w:name w:val="Hyperlink"/>
    <w:basedOn w:val="a2"/>
    <w:rsid w:val="00851799"/>
    <w:rPr>
      <w:color w:val="0000FF"/>
      <w:u w:val="single"/>
    </w:rPr>
  </w:style>
  <w:style w:type="paragraph" w:customStyle="1" w:styleId="af">
    <w:name w:val="上下空"/>
    <w:rsid w:val="00851799"/>
    <w:pPr>
      <w:widowControl w:val="0"/>
      <w:adjustRightInd w:val="0"/>
      <w:snapToGrid w:val="0"/>
      <w:spacing w:beforeLines="50" w:afterLines="50" w:line="312" w:lineRule="atLeast"/>
      <w:ind w:firstLineChars="200" w:firstLine="200"/>
      <w:jc w:val="both"/>
    </w:pPr>
    <w:rPr>
      <w:sz w:val="21"/>
    </w:rPr>
  </w:style>
  <w:style w:type="character" w:styleId="af0">
    <w:name w:val="FollowedHyperlink"/>
    <w:basedOn w:val="a2"/>
    <w:rsid w:val="00851799"/>
    <w:rPr>
      <w:color w:val="800080"/>
      <w:u w:val="single"/>
    </w:rPr>
  </w:style>
  <w:style w:type="paragraph" w:customStyle="1" w:styleId="a">
    <w:name w:val="项目符号"/>
    <w:autoRedefine/>
    <w:rsid w:val="00851799"/>
    <w:pPr>
      <w:widowControl w:val="0"/>
      <w:numPr>
        <w:numId w:val="1"/>
      </w:numPr>
      <w:spacing w:line="312" w:lineRule="atLeast"/>
      <w:jc w:val="both"/>
    </w:pPr>
    <w:rPr>
      <w:sz w:val="21"/>
    </w:rPr>
  </w:style>
  <w:style w:type="paragraph" w:styleId="21">
    <w:name w:val="Body Text Indent 2"/>
    <w:basedOn w:val="a1"/>
    <w:rsid w:val="00851799"/>
    <w:pPr>
      <w:spacing w:line="240" w:lineRule="auto"/>
      <w:ind w:firstLine="420"/>
    </w:pPr>
    <w:rPr>
      <w:sz w:val="24"/>
      <w:szCs w:val="20"/>
    </w:rPr>
  </w:style>
  <w:style w:type="paragraph" w:styleId="af1">
    <w:name w:val="Body Text Indent"/>
    <w:basedOn w:val="a1"/>
    <w:rsid w:val="00851799"/>
    <w:pPr>
      <w:spacing w:line="240" w:lineRule="auto"/>
      <w:ind w:firstLine="420"/>
    </w:pPr>
    <w:rPr>
      <w:szCs w:val="20"/>
    </w:rPr>
  </w:style>
  <w:style w:type="paragraph" w:styleId="30">
    <w:name w:val="Body Text Indent 3"/>
    <w:basedOn w:val="a1"/>
    <w:rsid w:val="00851799"/>
    <w:pPr>
      <w:spacing w:line="240" w:lineRule="auto"/>
      <w:ind w:left="420" w:firstLine="420"/>
    </w:pPr>
    <w:rPr>
      <w:sz w:val="24"/>
      <w:szCs w:val="20"/>
    </w:rPr>
  </w:style>
  <w:style w:type="paragraph" w:styleId="af2">
    <w:name w:val="Date"/>
    <w:basedOn w:val="a1"/>
    <w:next w:val="a1"/>
    <w:rsid w:val="00851799"/>
    <w:pPr>
      <w:ind w:leftChars="2500" w:left="100"/>
    </w:pPr>
  </w:style>
  <w:style w:type="table" w:styleId="af3">
    <w:name w:val="Table Grid"/>
    <w:basedOn w:val="a3"/>
    <w:rsid w:val="0067042C"/>
    <w:pPr>
      <w:widowControl w:val="0"/>
      <w:spacing w:line="312" w:lineRule="atLeas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项目1"/>
    <w:autoRedefine/>
    <w:rsid w:val="00BA7B14"/>
    <w:pPr>
      <w:widowControl w:val="0"/>
      <w:numPr>
        <w:numId w:val="2"/>
      </w:numPr>
      <w:spacing w:line="312" w:lineRule="atLeast"/>
      <w:jc w:val="both"/>
    </w:pPr>
    <w:rPr>
      <w:sz w:val="21"/>
    </w:rPr>
  </w:style>
  <w:style w:type="paragraph" w:customStyle="1" w:styleId="af4">
    <w:name w:val="图片"/>
    <w:basedOn w:val="a1"/>
    <w:rsid w:val="00156D66"/>
    <w:pPr>
      <w:autoSpaceDE w:val="0"/>
      <w:autoSpaceDN w:val="0"/>
      <w:adjustRightInd w:val="0"/>
      <w:spacing w:before="120"/>
      <w:jc w:val="center"/>
      <w:textAlignment w:val="baseline"/>
    </w:pPr>
    <w:rPr>
      <w:kern w:val="0"/>
      <w:sz w:val="18"/>
      <w:szCs w:val="20"/>
    </w:rPr>
  </w:style>
  <w:style w:type="paragraph" w:customStyle="1" w:styleId="12">
    <w:name w:val="正文缩进1"/>
    <w:basedOn w:val="a1"/>
    <w:link w:val="1Char"/>
    <w:rsid w:val="00C95D31"/>
    <w:pPr>
      <w:autoSpaceDE w:val="0"/>
      <w:autoSpaceDN w:val="0"/>
      <w:adjustRightInd w:val="0"/>
      <w:ind w:firstLine="425"/>
      <w:textAlignment w:val="baseline"/>
    </w:pPr>
    <w:rPr>
      <w:kern w:val="0"/>
      <w:szCs w:val="20"/>
    </w:rPr>
  </w:style>
  <w:style w:type="paragraph" w:styleId="af5">
    <w:name w:val="Body Text"/>
    <w:basedOn w:val="a1"/>
    <w:rsid w:val="00D06C81"/>
    <w:pPr>
      <w:spacing w:after="120"/>
    </w:pPr>
  </w:style>
  <w:style w:type="paragraph" w:styleId="af6">
    <w:name w:val="Body Text First Indent"/>
    <w:basedOn w:val="af5"/>
    <w:link w:val="Char2"/>
    <w:autoRedefine/>
    <w:rsid w:val="00C519FD"/>
    <w:pPr>
      <w:spacing w:after="0"/>
      <w:ind w:firstLineChars="200" w:firstLine="420"/>
    </w:pPr>
    <w:rPr>
      <w:kern w:val="0"/>
    </w:rPr>
  </w:style>
  <w:style w:type="paragraph" w:customStyle="1" w:styleId="af7">
    <w:name w:val="图题"/>
    <w:rsid w:val="00376C9C"/>
    <w:pPr>
      <w:spacing w:before="120" w:after="120"/>
      <w:jc w:val="center"/>
    </w:pPr>
    <w:rPr>
      <w:kern w:val="2"/>
      <w:sz w:val="18"/>
    </w:rPr>
  </w:style>
  <w:style w:type="paragraph" w:styleId="af8">
    <w:name w:val="Normal Indent"/>
    <w:basedOn w:val="a1"/>
    <w:link w:val="Char3"/>
    <w:rsid w:val="00F009C5"/>
    <w:pPr>
      <w:ind w:firstLine="425"/>
    </w:pPr>
    <w:rPr>
      <w:szCs w:val="20"/>
    </w:rPr>
  </w:style>
  <w:style w:type="character" w:customStyle="1" w:styleId="Char0">
    <w:name w:val="上空半行 Char"/>
    <w:link w:val="aa"/>
    <w:rsid w:val="00B84C05"/>
    <w:rPr>
      <w:kern w:val="21"/>
      <w:sz w:val="21"/>
      <w:szCs w:val="24"/>
    </w:rPr>
  </w:style>
  <w:style w:type="paragraph" w:customStyle="1" w:styleId="af9">
    <w:name w:val="图"/>
    <w:rsid w:val="00B32056"/>
    <w:pPr>
      <w:spacing w:before="120"/>
      <w:jc w:val="center"/>
    </w:pPr>
    <w:rPr>
      <w:sz w:val="21"/>
    </w:rPr>
  </w:style>
  <w:style w:type="character" w:customStyle="1" w:styleId="2Char">
    <w:name w:val="程序2 Char"/>
    <w:basedOn w:val="a2"/>
    <w:link w:val="20"/>
    <w:rsid w:val="008B40DA"/>
    <w:rPr>
      <w:sz w:val="18"/>
    </w:rPr>
  </w:style>
  <w:style w:type="paragraph" w:customStyle="1" w:styleId="afa">
    <w:name w:val="程序"/>
    <w:basedOn w:val="a1"/>
    <w:rsid w:val="00B70FBC"/>
    <w:pPr>
      <w:snapToGrid w:val="0"/>
      <w:spacing w:line="272" w:lineRule="exact"/>
      <w:ind w:left="425" w:right="425"/>
    </w:pPr>
    <w:rPr>
      <w:rFonts w:ascii="Courier New" w:hAnsi="Courier New"/>
      <w:sz w:val="18"/>
      <w:szCs w:val="18"/>
    </w:rPr>
  </w:style>
  <w:style w:type="paragraph" w:customStyle="1" w:styleId="afb">
    <w:name w:val="回行齐字"/>
    <w:basedOn w:val="a1"/>
    <w:next w:val="12"/>
    <w:rsid w:val="007C11EB"/>
    <w:pPr>
      <w:autoSpaceDE w:val="0"/>
      <w:autoSpaceDN w:val="0"/>
      <w:adjustRightInd w:val="0"/>
      <w:ind w:left="737" w:hanging="312"/>
      <w:textAlignment w:val="baseline"/>
    </w:pPr>
    <w:rPr>
      <w:kern w:val="0"/>
      <w:szCs w:val="20"/>
    </w:rPr>
  </w:style>
  <w:style w:type="paragraph" w:customStyle="1" w:styleId="afc">
    <w:name w:val="注意"/>
    <w:basedOn w:val="a1"/>
    <w:autoRedefine/>
    <w:rsid w:val="00A06B6B"/>
    <w:pPr>
      <w:snapToGrid w:val="0"/>
      <w:spacing w:before="80" w:after="80" w:line="312" w:lineRule="exact"/>
      <w:ind w:left="425" w:right="425"/>
    </w:pPr>
    <w:rPr>
      <w:rFonts w:eastAsia="楷体"/>
      <w:szCs w:val="21"/>
    </w:rPr>
  </w:style>
  <w:style w:type="character" w:customStyle="1" w:styleId="Char">
    <w:name w:val="下空半行 Char"/>
    <w:basedOn w:val="a2"/>
    <w:link w:val="a8"/>
    <w:rsid w:val="00B84C05"/>
    <w:rPr>
      <w:kern w:val="21"/>
      <w:sz w:val="21"/>
    </w:rPr>
  </w:style>
  <w:style w:type="character" w:customStyle="1" w:styleId="-5Char">
    <w:name w:val="图题-小5宋，居中 Char"/>
    <w:basedOn w:val="a2"/>
    <w:link w:val="-5"/>
    <w:rsid w:val="00FB02BF"/>
    <w:rPr>
      <w:color w:val="0000FF"/>
      <w:kern w:val="21"/>
      <w:sz w:val="18"/>
    </w:rPr>
  </w:style>
  <w:style w:type="character" w:customStyle="1" w:styleId="Char1">
    <w:name w:val="上下空半行 Char1"/>
    <w:basedOn w:val="a2"/>
    <w:link w:val="a9"/>
    <w:rsid w:val="00B84C05"/>
    <w:rPr>
      <w:kern w:val="21"/>
      <w:sz w:val="21"/>
      <w:szCs w:val="24"/>
    </w:rPr>
  </w:style>
  <w:style w:type="paragraph" w:customStyle="1" w:styleId="-">
    <w:name w:val="图-居中"/>
    <w:autoRedefine/>
    <w:rsid w:val="00AE60A1"/>
    <w:pPr>
      <w:keepNext/>
      <w:widowControl w:val="0"/>
      <w:adjustRightInd w:val="0"/>
      <w:spacing w:before="120"/>
      <w:jc w:val="center"/>
      <w:textAlignment w:val="baseline"/>
    </w:pPr>
    <w:rPr>
      <w:sz w:val="18"/>
    </w:rPr>
  </w:style>
  <w:style w:type="character" w:styleId="afd">
    <w:name w:val="Strong"/>
    <w:basedOn w:val="a2"/>
    <w:uiPriority w:val="22"/>
    <w:qFormat/>
    <w:rsid w:val="00017466"/>
    <w:rPr>
      <w:b/>
      <w:bCs/>
    </w:rPr>
  </w:style>
  <w:style w:type="paragraph" w:customStyle="1" w:styleId="a0">
    <w:name w:val="正文点悬挂"/>
    <w:basedOn w:val="a1"/>
    <w:rsid w:val="005A70F8"/>
    <w:pPr>
      <w:numPr>
        <w:numId w:val="3"/>
      </w:numPr>
      <w:adjustRightInd w:val="0"/>
      <w:snapToGrid w:val="0"/>
      <w:ind w:left="709" w:hanging="284"/>
    </w:pPr>
    <w:rPr>
      <w:szCs w:val="21"/>
    </w:rPr>
  </w:style>
  <w:style w:type="paragraph" w:customStyle="1" w:styleId="52">
    <w:name w:val="样式 标题 5 + 首行缩进:  2 字符"/>
    <w:basedOn w:val="5"/>
    <w:autoRedefine/>
    <w:rsid w:val="00F83174"/>
    <w:rPr>
      <w:rFonts w:cs="宋体"/>
      <w:bCs w:val="0"/>
      <w:kern w:val="0"/>
      <w:szCs w:val="20"/>
    </w:rPr>
  </w:style>
  <w:style w:type="paragraph" w:customStyle="1" w:styleId="50">
    <w:name w:val="样式 标题 5 + 字距调整五号"/>
    <w:basedOn w:val="5"/>
    <w:autoRedefine/>
    <w:rsid w:val="00F83174"/>
    <w:rPr>
      <w:bCs w:val="0"/>
      <w:kern w:val="21"/>
    </w:rPr>
  </w:style>
  <w:style w:type="paragraph" w:customStyle="1" w:styleId="521">
    <w:name w:val="样式 标题 5 + 首行缩进:  2 字符1"/>
    <w:basedOn w:val="5"/>
    <w:autoRedefine/>
    <w:rsid w:val="00C35F4E"/>
    <w:rPr>
      <w:rFonts w:cs="宋体"/>
      <w:bCs w:val="0"/>
      <w:szCs w:val="20"/>
    </w:rPr>
  </w:style>
  <w:style w:type="paragraph" w:styleId="afe">
    <w:name w:val="Balloon Text"/>
    <w:basedOn w:val="a1"/>
    <w:link w:val="Char4"/>
    <w:rsid w:val="00273F0B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2"/>
    <w:link w:val="afe"/>
    <w:rsid w:val="00273F0B"/>
    <w:rPr>
      <w:kern w:val="2"/>
      <w:sz w:val="18"/>
      <w:szCs w:val="18"/>
    </w:rPr>
  </w:style>
  <w:style w:type="paragraph" w:customStyle="1" w:styleId="aff">
    <w:name w:val="图文字"/>
    <w:basedOn w:val="a1"/>
    <w:autoRedefine/>
    <w:rsid w:val="0048728D"/>
    <w:pPr>
      <w:snapToGrid w:val="0"/>
      <w:spacing w:line="240" w:lineRule="exact"/>
      <w:jc w:val="center"/>
    </w:pPr>
    <w:rPr>
      <w:sz w:val="18"/>
      <w:szCs w:val="18"/>
    </w:rPr>
  </w:style>
  <w:style w:type="paragraph" w:customStyle="1" w:styleId="51">
    <w:name w:val="新标题5"/>
    <w:basedOn w:val="5"/>
    <w:autoRedefine/>
    <w:rsid w:val="00092E39"/>
    <w:pPr>
      <w:spacing w:before="40" w:after="40"/>
    </w:pPr>
    <w:rPr>
      <w:rFonts w:eastAsia="仿宋" w:cs="宋体"/>
      <w:b/>
      <w:bCs w:val="0"/>
      <w:szCs w:val="20"/>
    </w:rPr>
  </w:style>
  <w:style w:type="character" w:customStyle="1" w:styleId="1Char">
    <w:name w:val="正文缩进1 Char"/>
    <w:basedOn w:val="a2"/>
    <w:link w:val="12"/>
    <w:rsid w:val="00B50EB1"/>
    <w:rPr>
      <w:sz w:val="21"/>
    </w:rPr>
  </w:style>
  <w:style w:type="paragraph" w:customStyle="1" w:styleId="aff0">
    <w:name w:val="样式 纯文本 + 小五"/>
    <w:basedOn w:val="a5"/>
    <w:autoRedefine/>
    <w:rsid w:val="00154FBF"/>
    <w:pPr>
      <w:spacing w:line="240" w:lineRule="exact"/>
      <w:ind w:firstLineChars="0" w:firstLine="0"/>
      <w:jc w:val="left"/>
    </w:pPr>
    <w:rPr>
      <w:rFonts w:cs="宋体"/>
      <w:sz w:val="18"/>
      <w:szCs w:val="20"/>
    </w:rPr>
  </w:style>
  <w:style w:type="character" w:styleId="aff1">
    <w:name w:val="Placeholder Text"/>
    <w:basedOn w:val="a2"/>
    <w:uiPriority w:val="99"/>
    <w:semiHidden/>
    <w:rsid w:val="00A64A27"/>
    <w:rPr>
      <w:color w:val="808080"/>
    </w:rPr>
  </w:style>
  <w:style w:type="character" w:customStyle="1" w:styleId="Char2">
    <w:name w:val="正文首行缩进 Char"/>
    <w:basedOn w:val="a2"/>
    <w:link w:val="af6"/>
    <w:rsid w:val="00C519FD"/>
    <w:rPr>
      <w:sz w:val="21"/>
      <w:szCs w:val="24"/>
    </w:rPr>
  </w:style>
  <w:style w:type="paragraph" w:customStyle="1" w:styleId="aff2">
    <w:name w:val="上空"/>
    <w:rsid w:val="00144B92"/>
    <w:pPr>
      <w:widowControl w:val="0"/>
      <w:spacing w:beforeLines="50"/>
      <w:ind w:firstLineChars="200" w:firstLine="200"/>
      <w:jc w:val="both"/>
    </w:pPr>
    <w:rPr>
      <w:sz w:val="21"/>
    </w:rPr>
  </w:style>
  <w:style w:type="character" w:customStyle="1" w:styleId="Char3">
    <w:name w:val="正文缩进 Char"/>
    <w:basedOn w:val="a2"/>
    <w:link w:val="af8"/>
    <w:rsid w:val="009C75CC"/>
    <w:rPr>
      <w:kern w:val="2"/>
      <w:sz w:val="21"/>
    </w:rPr>
  </w:style>
  <w:style w:type="character" w:customStyle="1" w:styleId="name1">
    <w:name w:val="name1"/>
    <w:basedOn w:val="a2"/>
    <w:rsid w:val="003E3286"/>
  </w:style>
  <w:style w:type="character" w:customStyle="1" w:styleId="time3">
    <w:name w:val="time3"/>
    <w:basedOn w:val="a2"/>
    <w:rsid w:val="003E3286"/>
  </w:style>
  <w:style w:type="character" w:customStyle="1" w:styleId="read-count">
    <w:name w:val="read-count"/>
    <w:basedOn w:val="a2"/>
    <w:rsid w:val="003E3286"/>
  </w:style>
  <w:style w:type="character" w:customStyle="1" w:styleId="label">
    <w:name w:val="label"/>
    <w:basedOn w:val="a2"/>
    <w:rsid w:val="003E3286"/>
  </w:style>
  <w:style w:type="character" w:customStyle="1" w:styleId="css-1p5igso-difficulty">
    <w:name w:val="css-1p5igso-difficulty"/>
    <w:basedOn w:val="a2"/>
    <w:rsid w:val="00180C04"/>
  </w:style>
  <w:style w:type="paragraph" w:styleId="aff3">
    <w:name w:val="Normal (Web)"/>
    <w:basedOn w:val="a1"/>
    <w:uiPriority w:val="99"/>
    <w:unhideWhenUsed/>
    <w:rsid w:val="00180C04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2"/>
    <w:uiPriority w:val="99"/>
    <w:unhideWhenUsed/>
    <w:rsid w:val="00180C0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1"/>
    <w:link w:val="HTMLChar"/>
    <w:uiPriority w:val="99"/>
    <w:unhideWhenUsed/>
    <w:rsid w:val="00180C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2"/>
    <w:link w:val="HTML0"/>
    <w:uiPriority w:val="99"/>
    <w:rsid w:val="00180C04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basedOn w:val="a2"/>
    <w:rsid w:val="00AD373C"/>
  </w:style>
  <w:style w:type="character" w:customStyle="1" w:styleId="hljs-class">
    <w:name w:val="hljs-class"/>
    <w:basedOn w:val="a2"/>
    <w:rsid w:val="00AD373C"/>
  </w:style>
  <w:style w:type="character" w:customStyle="1" w:styleId="hljs-keyword">
    <w:name w:val="hljs-keyword"/>
    <w:basedOn w:val="a2"/>
    <w:rsid w:val="00AD373C"/>
  </w:style>
  <w:style w:type="character" w:customStyle="1" w:styleId="hljs-title">
    <w:name w:val="hljs-title"/>
    <w:basedOn w:val="a2"/>
    <w:rsid w:val="00AD373C"/>
  </w:style>
  <w:style w:type="character" w:customStyle="1" w:styleId="hljs-function">
    <w:name w:val="hljs-function"/>
    <w:basedOn w:val="a2"/>
    <w:rsid w:val="00AD373C"/>
  </w:style>
  <w:style w:type="character" w:customStyle="1" w:styleId="hljs-builtin">
    <w:name w:val="hljs-built_in"/>
    <w:basedOn w:val="a2"/>
    <w:rsid w:val="00AD373C"/>
  </w:style>
  <w:style w:type="character" w:customStyle="1" w:styleId="hljs-params">
    <w:name w:val="hljs-params"/>
    <w:basedOn w:val="a2"/>
    <w:rsid w:val="00AD373C"/>
  </w:style>
  <w:style w:type="character" w:customStyle="1" w:styleId="hljs-number">
    <w:name w:val="hljs-number"/>
    <w:basedOn w:val="a2"/>
    <w:rsid w:val="00AD373C"/>
  </w:style>
  <w:style w:type="character" w:customStyle="1" w:styleId="hljs-comment">
    <w:name w:val="hljs-comment"/>
    <w:basedOn w:val="a2"/>
    <w:rsid w:val="00AD373C"/>
  </w:style>
  <w:style w:type="character" w:customStyle="1" w:styleId="mwe-math-mathml-inline">
    <w:name w:val="mwe-math-mathml-inline"/>
    <w:basedOn w:val="a2"/>
    <w:rsid w:val="00DE5294"/>
  </w:style>
  <w:style w:type="character" w:customStyle="1" w:styleId="cnblogscodecopy">
    <w:name w:val="cnblogs_code_copy"/>
    <w:basedOn w:val="a2"/>
    <w:rsid w:val="00DE5294"/>
  </w:style>
  <w:style w:type="character" w:customStyle="1" w:styleId="css-16xftbw-type">
    <w:name w:val="css-16xftbw-type"/>
    <w:basedOn w:val="a2"/>
    <w:rsid w:val="00A26291"/>
  </w:style>
  <w:style w:type="character" w:customStyle="1" w:styleId="css-1ne6r7t-count">
    <w:name w:val="css-1ne6r7t-count"/>
    <w:basedOn w:val="a2"/>
    <w:rsid w:val="00A26291"/>
  </w:style>
  <w:style w:type="character" w:customStyle="1" w:styleId="ant-table-column-title">
    <w:name w:val="ant-table-column-title"/>
    <w:basedOn w:val="a2"/>
    <w:rsid w:val="00DB5305"/>
  </w:style>
  <w:style w:type="character" w:customStyle="1" w:styleId="ant-table-column-sorter">
    <w:name w:val="ant-table-column-sorter"/>
    <w:basedOn w:val="a2"/>
    <w:rsid w:val="00DB5305"/>
  </w:style>
  <w:style w:type="character" w:customStyle="1" w:styleId="css-n3c85n-status">
    <w:name w:val="css-n3c85n-status"/>
    <w:basedOn w:val="a2"/>
    <w:rsid w:val="00DB5305"/>
  </w:style>
  <w:style w:type="character" w:customStyle="1" w:styleId="css-1el5y21-primary-acrate">
    <w:name w:val="css-1el5y21-primary-acrate"/>
    <w:basedOn w:val="a2"/>
    <w:rsid w:val="00DB5305"/>
  </w:style>
  <w:style w:type="character" w:customStyle="1" w:styleId="css-6wddrt-difficulty">
    <w:name w:val="css-6wddrt-difficulty"/>
    <w:basedOn w:val="a2"/>
    <w:rsid w:val="00DB5305"/>
  </w:style>
  <w:style w:type="character" w:customStyle="1" w:styleId="css-hod6zm-difficulty">
    <w:name w:val="css-hod6zm-difficulty"/>
    <w:basedOn w:val="a2"/>
    <w:rsid w:val="00DB5305"/>
  </w:style>
  <w:style w:type="character" w:customStyle="1" w:styleId="token">
    <w:name w:val="token"/>
    <w:basedOn w:val="a2"/>
    <w:rsid w:val="007670F7"/>
  </w:style>
  <w:style w:type="character" w:customStyle="1" w:styleId="css-1dzn20a-status">
    <w:name w:val="css-1dzn20a-status"/>
    <w:basedOn w:val="a2"/>
    <w:rsid w:val="00CE0C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7195">
          <w:marLeft w:val="0"/>
          <w:marRight w:val="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5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66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06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6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38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7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71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0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40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5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59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16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08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34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3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4648">
              <w:marLeft w:val="0"/>
              <w:marRight w:val="0"/>
              <w:marTop w:val="11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32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3190">
              <w:marLeft w:val="0"/>
              <w:marRight w:val="0"/>
              <w:marTop w:val="11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730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2827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403650676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1150441996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749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4617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1240947779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423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24550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236551807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018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98794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1193542941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828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052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00533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8342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5771">
          <w:marLeft w:val="0"/>
          <w:marRight w:val="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1219">
          <w:marLeft w:val="0"/>
          <w:marRight w:val="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4566">
          <w:marLeft w:val="0"/>
          <w:marRight w:val="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6519">
          <w:marLeft w:val="0"/>
          <w:marRight w:val="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8761">
          <w:marLeft w:val="0"/>
          <w:marRight w:val="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4452">
          <w:marLeft w:val="0"/>
          <w:marRight w:val="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8769">
          <w:marLeft w:val="0"/>
          <w:marRight w:val="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4236">
          <w:marLeft w:val="0"/>
          <w:marRight w:val="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479">
          <w:marLeft w:val="0"/>
          <w:marRight w:val="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8674">
          <w:marLeft w:val="0"/>
          <w:marRight w:val="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2065">
          <w:marLeft w:val="0"/>
          <w:marRight w:val="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08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6215">
              <w:marLeft w:val="0"/>
              <w:marRight w:val="0"/>
              <w:marTop w:val="11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9320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95974">
          <w:marLeft w:val="0"/>
          <w:marRight w:val="0"/>
          <w:marTop w:val="224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80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6000">
              <w:marLeft w:val="0"/>
              <w:marRight w:val="0"/>
              <w:marTop w:val="11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58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1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7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1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089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0">
              <w:marLeft w:val="0"/>
              <w:marRight w:val="0"/>
              <w:marTop w:val="11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94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1922">
          <w:marLeft w:val="0"/>
          <w:marRight w:val="0"/>
          <w:marTop w:val="224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C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7AEAAC-326B-4501-BEF1-E323A2292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C模板.dot</Template>
  <TotalTime>5842</TotalTime>
  <Pages>2</Pages>
  <Words>108</Words>
  <Characters>622</Characters>
  <Application>Microsoft Office Word</Application>
  <DocSecurity>0</DocSecurity>
  <Lines>5</Lines>
  <Paragraphs>1</Paragraphs>
  <ScaleCrop>false</ScaleCrop>
  <Company>khpress</Company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 概  述</dc:title>
  <dc:creator>Administrator</dc:creator>
  <cp:lastModifiedBy>Administrator</cp:lastModifiedBy>
  <cp:revision>4268</cp:revision>
  <cp:lastPrinted>2019-09-16T13:21:00Z</cp:lastPrinted>
  <dcterms:created xsi:type="dcterms:W3CDTF">2018-09-12T06:49:00Z</dcterms:created>
  <dcterms:modified xsi:type="dcterms:W3CDTF">2020-10-20T00:46:00Z</dcterms:modified>
</cp:coreProperties>
</file>