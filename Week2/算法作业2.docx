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DE" w:rsidRDefault="00733932" w:rsidP="00DD1E65">
      <w:pPr>
        <w:pStyle w:val="3"/>
      </w:pPr>
      <w:r>
        <w:rPr>
          <w:rFonts w:hint="eastAsia"/>
        </w:rPr>
        <w:t>作业说明：</w:t>
      </w:r>
    </w:p>
    <w:p w:rsidR="00D609FF" w:rsidRDefault="00D609FF" w:rsidP="00BD14A0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:rsidR="00733932" w:rsidRDefault="00C158A4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:rsidR="00C158A4" w:rsidRDefault="00C158A4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3</w:t>
      </w:r>
      <w:r>
        <w:rPr>
          <w:rFonts w:hint="eastAsia"/>
        </w:rPr>
        <w:t>）</w:t>
      </w:r>
      <w:r w:rsidR="00ED288F">
        <w:rPr>
          <w:rFonts w:hint="eastAsia"/>
        </w:rPr>
        <w:t>作业的</w:t>
      </w:r>
      <w:r>
        <w:rPr>
          <w:rFonts w:hint="eastAsia"/>
        </w:rPr>
        <w:t>文件名为：</w:t>
      </w:r>
      <w:r>
        <w:rPr>
          <w:rFonts w:hint="eastAsia"/>
        </w:rPr>
        <w:t>"</w:t>
      </w:r>
      <w:r>
        <w:rPr>
          <w:rFonts w:hint="eastAsia"/>
        </w:rPr>
        <w:t>算法</w:t>
      </w:r>
      <w:r>
        <w:rPr>
          <w:rFonts w:hint="eastAsia"/>
        </w:rPr>
        <w:t>"</w:t>
      </w:r>
      <w:r w:rsidR="002B67B2">
        <w:rPr>
          <w:rFonts w:hint="eastAsia"/>
        </w:rPr>
        <w:t>-</w:t>
      </w:r>
      <w:r>
        <w:rPr>
          <w:rFonts w:hint="eastAsia"/>
        </w:rPr>
        <w:t>学号</w:t>
      </w:r>
      <w:r w:rsidR="002B67B2">
        <w:rPr>
          <w:rFonts w:hint="eastAsia"/>
        </w:rPr>
        <w:t>-</w:t>
      </w:r>
      <w:r>
        <w:rPr>
          <w:rFonts w:hint="eastAsia"/>
        </w:rPr>
        <w:t>作业次号，</w:t>
      </w:r>
      <w:r w:rsidR="002B67B2">
        <w:rPr>
          <w:rFonts w:hint="eastAsia"/>
        </w:rPr>
        <w:t>如</w:t>
      </w:r>
      <w:r w:rsidR="002B67B2">
        <w:rPr>
          <w:rFonts w:hint="eastAsia"/>
        </w:rPr>
        <w:t>2018001</w:t>
      </w:r>
      <w:r w:rsidR="002B67B2">
        <w:rPr>
          <w:rFonts w:hint="eastAsia"/>
        </w:rPr>
        <w:t>学号的学生的第</w:t>
      </w:r>
      <w:r w:rsidR="00BD04B8">
        <w:rPr>
          <w:rFonts w:hint="eastAsia"/>
        </w:rPr>
        <w:t>二</w:t>
      </w:r>
      <w:r w:rsidR="002B67B2">
        <w:rPr>
          <w:rFonts w:hint="eastAsia"/>
        </w:rPr>
        <w:t>次作业的文件名是：算法</w:t>
      </w:r>
      <w:r w:rsidR="002B67B2">
        <w:rPr>
          <w:rFonts w:hint="eastAsia"/>
        </w:rPr>
        <w:t>-2018001-</w:t>
      </w:r>
      <w:r w:rsidR="00BD04B8">
        <w:rPr>
          <w:rFonts w:hint="eastAsia"/>
        </w:rPr>
        <w:t>2</w:t>
      </w:r>
      <w:r w:rsidR="002B67B2">
        <w:rPr>
          <w:rFonts w:hint="eastAsia"/>
        </w:rPr>
        <w:t>.docx</w:t>
      </w:r>
      <w:r w:rsidR="00E6424C">
        <w:rPr>
          <w:rFonts w:hint="eastAsia"/>
        </w:rPr>
        <w:t>（均采用</w:t>
      </w:r>
      <w:r w:rsidR="00E6424C">
        <w:rPr>
          <w:rFonts w:hint="eastAsia"/>
        </w:rPr>
        <w:t>Word</w:t>
      </w:r>
      <w:r w:rsidR="00E6424C">
        <w:rPr>
          <w:rFonts w:hint="eastAsia"/>
        </w:rPr>
        <w:t>文档）</w:t>
      </w:r>
      <w:r w:rsidR="002B67B2">
        <w:rPr>
          <w:rFonts w:hint="eastAsia"/>
        </w:rPr>
        <w:t>。</w:t>
      </w:r>
    </w:p>
    <w:p w:rsidR="00C158A4" w:rsidRDefault="00DD1E65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4</w:t>
      </w:r>
      <w:r>
        <w:rPr>
          <w:rFonts w:hint="eastAsia"/>
        </w:rPr>
        <w:t>）每次作业完成</w:t>
      </w:r>
      <w:r w:rsidR="00501B6C">
        <w:rPr>
          <w:rFonts w:hint="eastAsia"/>
        </w:rPr>
        <w:t>的截止时间</w:t>
      </w:r>
      <w:r>
        <w:rPr>
          <w:rFonts w:hint="eastAsia"/>
        </w:rPr>
        <w:t>是布置作业的下一周</w:t>
      </w:r>
      <w:r w:rsidR="00501B6C">
        <w:rPr>
          <w:rFonts w:hint="eastAsia"/>
        </w:rPr>
        <w:t>星期五。</w:t>
      </w:r>
    </w:p>
    <w:p w:rsidR="00501B6C" w:rsidRDefault="00501B6C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5</w:t>
      </w:r>
      <w:r>
        <w:rPr>
          <w:rFonts w:hint="eastAsia"/>
        </w:rPr>
        <w:t>）</w:t>
      </w:r>
      <w:r w:rsidR="00BB4D18">
        <w:rPr>
          <w:rFonts w:hint="eastAsia"/>
        </w:rPr>
        <w:t>每次作业计入平时成绩，</w:t>
      </w:r>
      <w:r w:rsidR="00A25D62">
        <w:rPr>
          <w:rFonts w:hint="eastAsia"/>
        </w:rPr>
        <w:t>主要按是否按照完成作业（</w:t>
      </w:r>
      <w:r w:rsidR="006E7857">
        <w:rPr>
          <w:rFonts w:hint="eastAsia"/>
        </w:rPr>
        <w:t>6</w:t>
      </w:r>
      <w:r w:rsidR="00A25D62">
        <w:rPr>
          <w:rFonts w:hint="eastAsia"/>
        </w:rPr>
        <w:t>0%</w:t>
      </w:r>
      <w:r w:rsidR="00A25D62">
        <w:rPr>
          <w:rFonts w:hint="eastAsia"/>
        </w:rPr>
        <w:t>）和正确性（</w:t>
      </w:r>
      <w:r w:rsidR="006E7857">
        <w:rPr>
          <w:rFonts w:hint="eastAsia"/>
        </w:rPr>
        <w:t>4</w:t>
      </w:r>
      <w:r w:rsidR="00A25D62">
        <w:rPr>
          <w:rFonts w:hint="eastAsia"/>
        </w:rPr>
        <w:t>0%</w:t>
      </w:r>
      <w:r w:rsidR="00A25D62">
        <w:rPr>
          <w:rFonts w:hint="eastAsia"/>
        </w:rPr>
        <w:t>）评分。</w:t>
      </w:r>
    </w:p>
    <w:p w:rsidR="00DD1E65" w:rsidRDefault="00DD1E65" w:rsidP="00BD14A0">
      <w:pPr>
        <w:pStyle w:val="a8"/>
        <w:ind w:firstLine="420"/>
      </w:pPr>
    </w:p>
    <w:p w:rsidR="00DD1E65" w:rsidRDefault="00DD1E65" w:rsidP="00DD1E65">
      <w:pPr>
        <w:pStyle w:val="3"/>
        <w:rPr>
          <w:rFonts w:hint="eastAsia"/>
        </w:rPr>
      </w:pPr>
      <w:r>
        <w:rPr>
          <w:rFonts w:hint="eastAsia"/>
        </w:rPr>
        <w:t>作业</w:t>
      </w:r>
      <w:r w:rsidR="00BD04B8">
        <w:rPr>
          <w:rFonts w:hint="eastAsia"/>
        </w:rPr>
        <w:t>2</w:t>
      </w:r>
    </w:p>
    <w:p w:rsidR="00BD04B8" w:rsidRPr="0039404B" w:rsidRDefault="00BD04B8" w:rsidP="00BD04B8">
      <w:pPr>
        <w:pStyle w:val="a8"/>
        <w:ind w:firstLine="420"/>
      </w:pPr>
      <w:r>
        <w:rPr>
          <w:rFonts w:hint="eastAsia"/>
        </w:rPr>
        <w:t>1</w:t>
      </w:r>
      <w:r w:rsidRPr="0039404B">
        <w:t xml:space="preserve">. </w:t>
      </w:r>
      <w:r w:rsidRPr="0039404B">
        <w:rPr>
          <w:rFonts w:hint="eastAsia"/>
        </w:rPr>
        <w:t>考虑</w:t>
      </w:r>
      <w:r w:rsidRPr="008100D9">
        <w:rPr>
          <w:i/>
        </w:rPr>
        <w:t>n</w:t>
      </w:r>
      <w:r w:rsidRPr="0039404B">
        <w:rPr>
          <w:rFonts w:hint="eastAsia"/>
        </w:rPr>
        <w:t>皇后问题，其解空间</w:t>
      </w:r>
      <w:r>
        <w:rPr>
          <w:rFonts w:hint="eastAsia"/>
        </w:rPr>
        <w:t>树</w:t>
      </w:r>
      <w:r w:rsidRPr="0039404B">
        <w:rPr>
          <w:rFonts w:hint="eastAsia"/>
        </w:rPr>
        <w:t>为由</w:t>
      </w:r>
      <w:r w:rsidRPr="0039404B">
        <w:t>1</w:t>
      </w:r>
      <w:r>
        <w:rPr>
          <w:rFonts w:hint="eastAsia"/>
        </w:rPr>
        <w:t>、</w:t>
      </w:r>
      <w:r w:rsidRPr="0039404B"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…</w:t>
      </w:r>
      <w:r>
        <w:rPr>
          <w:rFonts w:hint="eastAsia"/>
        </w:rPr>
        <w:t>、</w:t>
      </w:r>
      <w:r w:rsidRPr="008100D9">
        <w:rPr>
          <w:i/>
        </w:rPr>
        <w:t>n</w:t>
      </w:r>
      <w:r w:rsidRPr="0039404B">
        <w:rPr>
          <w:rFonts w:hint="eastAsia"/>
        </w:rPr>
        <w:t>构成的</w:t>
      </w:r>
      <w:r w:rsidRPr="008100D9">
        <w:rPr>
          <w:i/>
        </w:rPr>
        <w:t>n</w:t>
      </w:r>
      <w:r w:rsidRPr="0039404B">
        <w:t>!</w:t>
      </w:r>
      <w:r w:rsidRPr="0039404B">
        <w:rPr>
          <w:rFonts w:hint="eastAsia"/>
        </w:rPr>
        <w:t>种排列所组成。现用回溯法求解，要求：</w:t>
      </w:r>
    </w:p>
    <w:p w:rsidR="00BD04B8" w:rsidRPr="0039404B" w:rsidRDefault="00BD04B8" w:rsidP="00BD04B8">
      <w:pPr>
        <w:pStyle w:val="a8"/>
        <w:ind w:firstLine="420"/>
      </w:pPr>
      <w:r w:rsidRPr="0039404B">
        <w:rPr>
          <w:rFonts w:hint="eastAsia"/>
        </w:rPr>
        <w:t>（</w:t>
      </w:r>
      <w:r w:rsidRPr="0039404B">
        <w:t>1</w:t>
      </w:r>
      <w:r w:rsidRPr="0039404B">
        <w:rPr>
          <w:rFonts w:hint="eastAsia"/>
        </w:rPr>
        <w:t>）</w:t>
      </w:r>
      <w:r>
        <w:rPr>
          <w:rFonts w:hint="eastAsia"/>
        </w:rPr>
        <w:t>通过</w:t>
      </w:r>
      <w:r w:rsidRPr="0039404B">
        <w:rPr>
          <w:rFonts w:hint="eastAsia"/>
        </w:rPr>
        <w:t>解</w:t>
      </w:r>
      <w:r>
        <w:rPr>
          <w:rFonts w:hint="eastAsia"/>
        </w:rPr>
        <w:t>搜索空间说明</w:t>
      </w:r>
      <w:r w:rsidRPr="00850DDB">
        <w:rPr>
          <w:rFonts w:hint="eastAsia"/>
          <w:i/>
        </w:rPr>
        <w:t>n</w:t>
      </w:r>
      <w:r>
        <w:rPr>
          <w:rFonts w:hint="eastAsia"/>
        </w:rPr>
        <w:t>=3</w:t>
      </w:r>
      <w:r>
        <w:rPr>
          <w:rFonts w:hint="eastAsia"/>
        </w:rPr>
        <w:t>时是无解的</w:t>
      </w:r>
      <w:r w:rsidRPr="0039404B">
        <w:rPr>
          <w:rFonts w:hint="eastAsia"/>
        </w:rPr>
        <w:t>。</w:t>
      </w:r>
    </w:p>
    <w:p w:rsidR="00BD04B8" w:rsidRPr="0039404B" w:rsidRDefault="00BD04B8" w:rsidP="00BD04B8">
      <w:pPr>
        <w:pStyle w:val="a8"/>
        <w:ind w:firstLine="420"/>
      </w:pPr>
      <w:r w:rsidRPr="0039404B">
        <w:rPr>
          <w:rFonts w:hint="eastAsia"/>
        </w:rPr>
        <w:t>（</w:t>
      </w:r>
      <w:r w:rsidRPr="0039404B">
        <w:t>2</w:t>
      </w:r>
      <w:r w:rsidRPr="0039404B">
        <w:rPr>
          <w:rFonts w:hint="eastAsia"/>
        </w:rPr>
        <w:t>）给出剪枝操作。</w:t>
      </w:r>
    </w:p>
    <w:p w:rsidR="00BD04B8" w:rsidRDefault="00BD04B8" w:rsidP="00BD04B8">
      <w:pPr>
        <w:pStyle w:val="a8"/>
        <w:ind w:firstLine="420"/>
        <w:rPr>
          <w:rFonts w:hint="eastAsia"/>
        </w:rPr>
      </w:pPr>
      <w:r w:rsidRPr="0039404B">
        <w:rPr>
          <w:rFonts w:hint="eastAsia"/>
        </w:rPr>
        <w:t>（</w:t>
      </w:r>
      <w:r w:rsidRPr="0039404B">
        <w:t>3</w:t>
      </w:r>
      <w:r w:rsidRPr="0039404B">
        <w:rPr>
          <w:rFonts w:hint="eastAsia"/>
        </w:rPr>
        <w:t>）最坏情况下在</w:t>
      </w:r>
      <w:r>
        <w:rPr>
          <w:rFonts w:hint="eastAsia"/>
        </w:rPr>
        <w:t>解空间</w:t>
      </w:r>
      <w:r w:rsidRPr="0039404B">
        <w:rPr>
          <w:rFonts w:hint="eastAsia"/>
        </w:rPr>
        <w:t>树上会生成多少个结点？分析算法的时间复杂度。</w:t>
      </w:r>
    </w:p>
    <w:p w:rsidR="00BD04B8" w:rsidRDefault="00BD04B8" w:rsidP="00BD04B8">
      <w:pPr>
        <w:pStyle w:val="a8"/>
        <w:ind w:firstLine="420"/>
        <w:rPr>
          <w:rFonts w:hint="eastAsia"/>
        </w:rPr>
      </w:pPr>
    </w:p>
    <w:p w:rsidR="00BD04B8" w:rsidRDefault="00BD04B8" w:rsidP="00BD04B8">
      <w:pPr>
        <w:pStyle w:val="a8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设计一个算法</w:t>
      </w:r>
      <w:r w:rsidRPr="00DE7D00">
        <w:rPr>
          <w:rFonts w:hint="eastAsia"/>
        </w:rPr>
        <w:t>求解简单装载问题</w:t>
      </w:r>
      <w:r>
        <w:rPr>
          <w:rFonts w:hint="eastAsia"/>
        </w:rPr>
        <w:t>，</w:t>
      </w:r>
      <w:r w:rsidRPr="00DE7D00">
        <w:t>设</w:t>
      </w:r>
      <w:r w:rsidRPr="00DE7D00">
        <w:rPr>
          <w:rFonts w:hint="eastAsia"/>
        </w:rPr>
        <w:t>有一批集装箱要装上</w:t>
      </w:r>
      <w:r w:rsidRPr="00DE7D00">
        <w:t>一</w:t>
      </w:r>
      <w:r w:rsidRPr="00DE7D00">
        <w:rPr>
          <w:rFonts w:hint="eastAsia"/>
        </w:rPr>
        <w:t>艘载重量为</w:t>
      </w:r>
      <w:r w:rsidRPr="00DE7D00">
        <w:rPr>
          <w:rFonts w:hint="eastAsia"/>
          <w:i/>
        </w:rPr>
        <w:t>W</w:t>
      </w:r>
      <w:r w:rsidRPr="00DE7D00">
        <w:rPr>
          <w:rFonts w:hint="eastAsia"/>
        </w:rPr>
        <w:t>的轮船</w:t>
      </w:r>
      <w:r>
        <w:rPr>
          <w:rFonts w:hint="eastAsia"/>
        </w:rPr>
        <w:t>，</w:t>
      </w:r>
      <w:r w:rsidRPr="00DE7D00">
        <w:rPr>
          <w:rFonts w:hint="eastAsia"/>
        </w:rPr>
        <w:t>其中编号为</w:t>
      </w:r>
      <w:r w:rsidRPr="00DE7D00">
        <w:rPr>
          <w:rFonts w:hint="eastAsia"/>
          <w:i/>
        </w:rPr>
        <w:t>i</w:t>
      </w:r>
      <w:r w:rsidRPr="00DE7D00">
        <w:rPr>
          <w:rFonts w:hint="eastAsia"/>
        </w:rPr>
        <w:t>（</w:t>
      </w:r>
      <w:r>
        <w:rPr>
          <w:rFonts w:hint="eastAsia"/>
        </w:rPr>
        <w:t>0</w:t>
      </w:r>
      <w:r w:rsidRPr="00DE7D00">
        <w:rPr>
          <w:rFonts w:hint="eastAsia"/>
        </w:rPr>
        <w:t>≤</w:t>
      </w:r>
      <w:r w:rsidRPr="001D14D7">
        <w:rPr>
          <w:rFonts w:hint="eastAsia"/>
          <w:i/>
        </w:rPr>
        <w:t>i</w:t>
      </w:r>
      <w:r w:rsidRPr="00DE7D00">
        <w:rPr>
          <w:rFonts w:hint="eastAsia"/>
        </w:rPr>
        <w:t>≤</w:t>
      </w:r>
      <w:r w:rsidRPr="001D14D7">
        <w:rPr>
          <w:rFonts w:hint="eastAsia"/>
          <w:i/>
        </w:rPr>
        <w:t>n</w:t>
      </w:r>
      <w:r w:rsidRPr="005D66BD">
        <w:rPr>
          <w:rFonts w:asciiTheme="majorEastAsia" w:eastAsiaTheme="majorEastAsia" w:hAnsiTheme="majorEastAsia" w:hint="eastAsia"/>
        </w:rPr>
        <w:t>-</w:t>
      </w:r>
      <w:r>
        <w:rPr>
          <w:rFonts w:hint="eastAsia"/>
        </w:rPr>
        <w:t>1</w:t>
      </w:r>
      <w:r w:rsidRPr="00DE7D00">
        <w:rPr>
          <w:rFonts w:hint="eastAsia"/>
        </w:rPr>
        <w:t>）的集装箱的重量为</w:t>
      </w:r>
      <w:r w:rsidRPr="001D14D7">
        <w:rPr>
          <w:rFonts w:hint="eastAsia"/>
          <w:i/>
        </w:rPr>
        <w:t>w</w:t>
      </w:r>
      <w:r w:rsidRPr="001D14D7">
        <w:rPr>
          <w:rFonts w:hint="eastAsia"/>
          <w:i/>
          <w:vertAlign w:val="subscript"/>
        </w:rPr>
        <w:t>i</w:t>
      </w:r>
      <w:r w:rsidRPr="00DE7D00">
        <w:rPr>
          <w:rFonts w:hint="eastAsia"/>
        </w:rPr>
        <w:t>。</w:t>
      </w:r>
      <w:r w:rsidRPr="00DE7D00">
        <w:t>现要从</w:t>
      </w:r>
      <w:r w:rsidRPr="001D14D7">
        <w:rPr>
          <w:i/>
        </w:rPr>
        <w:t>n</w:t>
      </w:r>
      <w:r w:rsidRPr="00DE7D00">
        <w:rPr>
          <w:rFonts w:hint="eastAsia"/>
        </w:rPr>
        <w:t>个集装箱</w:t>
      </w:r>
      <w:r w:rsidRPr="00DE7D00">
        <w:t>中选出若干</w:t>
      </w:r>
      <w:r w:rsidRPr="00DE7D00">
        <w:rPr>
          <w:rFonts w:hint="eastAsia"/>
        </w:rPr>
        <w:t>装上轮船</w:t>
      </w:r>
      <w:r w:rsidRPr="00DE7D00">
        <w:t>，使</w:t>
      </w:r>
      <w:r w:rsidRPr="00DE7D00">
        <w:rPr>
          <w:rFonts w:hint="eastAsia"/>
        </w:rPr>
        <w:t>它们的</w:t>
      </w:r>
      <w:r w:rsidRPr="00DE7D00">
        <w:t>重量之和正好为</w:t>
      </w:r>
      <w:r w:rsidRPr="001D14D7">
        <w:rPr>
          <w:rFonts w:hint="eastAsia"/>
          <w:i/>
        </w:rPr>
        <w:t>W</w:t>
      </w:r>
      <w:r w:rsidRPr="00DE7D00">
        <w:rPr>
          <w:rFonts w:hint="eastAsia"/>
        </w:rPr>
        <w:t>。如果找到任一种解返回</w:t>
      </w:r>
      <w:r w:rsidRPr="00DE7D00">
        <w:rPr>
          <w:rFonts w:hint="eastAsia"/>
        </w:rPr>
        <w:t>true</w:t>
      </w:r>
      <w:r w:rsidRPr="00DE7D00">
        <w:rPr>
          <w:rFonts w:hint="eastAsia"/>
        </w:rPr>
        <w:t>，否则返回</w:t>
      </w:r>
      <w:r w:rsidRPr="00DE7D00">
        <w:rPr>
          <w:rFonts w:hint="eastAsia"/>
        </w:rPr>
        <w:t>false</w:t>
      </w:r>
      <w:r w:rsidRPr="00DE7D00">
        <w:rPr>
          <w:rFonts w:hint="eastAsia"/>
        </w:rPr>
        <w:t>。</w:t>
      </w:r>
    </w:p>
    <w:p w:rsidR="00BD04B8" w:rsidRPr="00DE7D00" w:rsidRDefault="00BD04B8" w:rsidP="00BD04B8">
      <w:pPr>
        <w:pStyle w:val="a8"/>
        <w:ind w:firstLine="420"/>
      </w:pPr>
    </w:p>
    <w:p w:rsidR="00BD04B8" w:rsidRDefault="00BD04B8" w:rsidP="00BD04B8">
      <w:pPr>
        <w:pStyle w:val="afb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给定若干个正整数</w:t>
      </w:r>
      <w:r w:rsidRPr="00872AE0">
        <w:rPr>
          <w:rFonts w:hint="eastAsia"/>
          <w:i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 w:rsidRPr="00872AE0">
        <w:rPr>
          <w:rFonts w:hint="eastAsia"/>
          <w:i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、…、</w:t>
      </w:r>
      <w:r w:rsidRPr="00872AE0">
        <w:rPr>
          <w:rFonts w:hint="eastAsia"/>
          <w:i/>
        </w:rPr>
        <w:t>a</w:t>
      </w:r>
      <w:r w:rsidRPr="00872AE0">
        <w:rPr>
          <w:rFonts w:hint="eastAsia"/>
          <w:i/>
          <w:vertAlign w:val="subscript"/>
        </w:rPr>
        <w:t>n</w:t>
      </w:r>
      <w:r>
        <w:rPr>
          <w:rFonts w:hint="eastAsia"/>
          <w:vertAlign w:val="subscript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，从中选出若干数，使它们的和恰好为</w:t>
      </w:r>
      <w:r w:rsidRPr="00872AE0">
        <w:rPr>
          <w:rFonts w:hint="eastAsia"/>
          <w:i/>
        </w:rPr>
        <w:t>k</w:t>
      </w:r>
      <w:r>
        <w:rPr>
          <w:rFonts w:hint="eastAsia"/>
        </w:rPr>
        <w:t>，要求找选择元素个数最少的解。</w:t>
      </w:r>
      <w:r>
        <w:rPr>
          <w:rFonts w:hint="eastAsia"/>
        </w:rPr>
        <w:t xml:space="preserve"> </w:t>
      </w:r>
    </w:p>
    <w:p w:rsidR="00BD04B8" w:rsidRDefault="00BD04B8" w:rsidP="00BD04B8">
      <w:pPr>
        <w:pStyle w:val="afb"/>
      </w:pPr>
    </w:p>
    <w:p w:rsidR="00BD04B8" w:rsidRDefault="00BD04B8" w:rsidP="00BD04B8">
      <w:pPr>
        <w:pStyle w:val="a8"/>
        <w:ind w:firstLine="420"/>
        <w:rPr>
          <w:rFonts w:hAnsi="宋体" w:hint="eastAsia"/>
          <w:kern w:val="0"/>
        </w:rPr>
      </w:pPr>
      <w:r>
        <w:rPr>
          <w:rFonts w:hint="eastAsia"/>
          <w:kern w:val="0"/>
        </w:rPr>
        <w:t xml:space="preserve">4. </w:t>
      </w:r>
      <w:r>
        <w:rPr>
          <w:rFonts w:hAnsi="宋体" w:hint="eastAsia"/>
          <w:kern w:val="0"/>
        </w:rPr>
        <w:t>设计求解</w:t>
      </w:r>
      <w:r w:rsidRPr="00C96B75">
        <w:rPr>
          <w:rFonts w:hAnsi="宋体"/>
          <w:kern w:val="0"/>
        </w:rPr>
        <w:t>有重复元素的排列问题</w:t>
      </w:r>
      <w:r>
        <w:rPr>
          <w:rFonts w:hAnsi="宋体" w:hint="eastAsia"/>
          <w:kern w:val="0"/>
        </w:rPr>
        <w:t>的算法，</w:t>
      </w:r>
      <w:r w:rsidRPr="00C96B75">
        <w:rPr>
          <w:rFonts w:hAnsi="宋体"/>
          <w:kern w:val="0"/>
        </w:rPr>
        <w:t>设</w:t>
      </w:r>
      <w:r>
        <w:rPr>
          <w:rFonts w:hAnsi="宋体" w:hint="eastAsia"/>
          <w:kern w:val="0"/>
        </w:rPr>
        <w:t>有</w:t>
      </w:r>
      <w:r w:rsidRPr="00E37C1A">
        <w:rPr>
          <w:rFonts w:hAnsi="宋体" w:hint="eastAsia"/>
          <w:i/>
          <w:kern w:val="0"/>
        </w:rPr>
        <w:t>n</w:t>
      </w:r>
      <w:r>
        <w:rPr>
          <w:rFonts w:hAnsi="宋体" w:hint="eastAsia"/>
          <w:kern w:val="0"/>
        </w:rPr>
        <w:t>个元素</w:t>
      </w:r>
      <w:r w:rsidRPr="00F71275">
        <w:rPr>
          <w:rFonts w:hAnsi="宋体" w:hint="eastAsia"/>
          <w:i/>
          <w:kern w:val="0"/>
        </w:rPr>
        <w:t>a</w:t>
      </w:r>
      <w:r>
        <w:rPr>
          <w:rFonts w:hAnsi="宋体" w:hint="eastAsia"/>
          <w:kern w:val="0"/>
        </w:rPr>
        <w:t>[]=</w:t>
      </w:r>
      <w:r w:rsidRPr="00C96B75">
        <w:rPr>
          <w:kern w:val="0"/>
        </w:rPr>
        <w:t>{</w:t>
      </w:r>
      <w:r w:rsidRPr="00DE2C91">
        <w:rPr>
          <w:rFonts w:hint="eastAsia"/>
          <w:i/>
          <w:kern w:val="0"/>
        </w:rPr>
        <w:t>a</w:t>
      </w:r>
      <w:r>
        <w:rPr>
          <w:rFonts w:hint="eastAsia"/>
          <w:kern w:val="0"/>
          <w:vertAlign w:val="subscript"/>
        </w:rPr>
        <w:t>0</w:t>
      </w:r>
      <w:r>
        <w:rPr>
          <w:kern w:val="0"/>
        </w:rPr>
        <w:t>，</w:t>
      </w:r>
      <w:r w:rsidRPr="00DE2C91">
        <w:rPr>
          <w:rFonts w:hint="eastAsia"/>
          <w:i/>
          <w:kern w:val="0"/>
        </w:rPr>
        <w:t>a</w:t>
      </w:r>
      <w:r>
        <w:rPr>
          <w:rFonts w:hint="eastAsia"/>
          <w:kern w:val="0"/>
          <w:vertAlign w:val="subscript"/>
        </w:rPr>
        <w:t>1</w:t>
      </w:r>
      <w:r>
        <w:rPr>
          <w:kern w:val="0"/>
        </w:rPr>
        <w:t>，</w:t>
      </w:r>
      <w:r>
        <w:rPr>
          <w:rFonts w:ascii="宋体" w:hAnsi="宋体" w:hint="eastAsia"/>
          <w:kern w:val="0"/>
        </w:rPr>
        <w:t>…</w:t>
      </w:r>
      <w:r>
        <w:rPr>
          <w:kern w:val="0"/>
        </w:rPr>
        <w:t>，</w:t>
      </w:r>
      <w:r w:rsidRPr="00DE2C91">
        <w:rPr>
          <w:rFonts w:hint="eastAsia"/>
          <w:i/>
          <w:kern w:val="0"/>
        </w:rPr>
        <w:t>a</w:t>
      </w:r>
      <w:r w:rsidRPr="00E37C1A">
        <w:rPr>
          <w:rFonts w:hint="eastAsia"/>
          <w:i/>
          <w:kern w:val="0"/>
          <w:vertAlign w:val="subscript"/>
        </w:rPr>
        <w:t>n</w:t>
      </w:r>
      <w:r w:rsidRPr="000F6BA9">
        <w:rPr>
          <w:rFonts w:hint="eastAsia"/>
          <w:kern w:val="0"/>
          <w:vertAlign w:val="subscript"/>
        </w:rPr>
        <w:t>-1</w:t>
      </w:r>
      <w:r w:rsidRPr="00C96B75">
        <w:rPr>
          <w:kern w:val="0"/>
        </w:rPr>
        <w:t>)</w:t>
      </w:r>
      <w:r>
        <w:rPr>
          <w:rFonts w:hint="eastAsia"/>
          <w:kern w:val="0"/>
        </w:rPr>
        <w:t>，其中可能含有重复的元素，求这些元素的</w:t>
      </w:r>
      <w:r w:rsidRPr="00C96B75">
        <w:rPr>
          <w:rFonts w:hAnsi="宋体"/>
          <w:kern w:val="0"/>
        </w:rPr>
        <w:t>所有不同排列。</w:t>
      </w:r>
      <w:r>
        <w:rPr>
          <w:rFonts w:hAnsi="宋体" w:hint="eastAsia"/>
          <w:kern w:val="0"/>
        </w:rPr>
        <w:t>如</w:t>
      </w:r>
      <w:r w:rsidRPr="00F71275">
        <w:rPr>
          <w:rFonts w:hAnsi="宋体" w:hint="eastAsia"/>
          <w:i/>
          <w:kern w:val="0"/>
        </w:rPr>
        <w:t>a</w:t>
      </w:r>
      <w:r>
        <w:rPr>
          <w:rFonts w:hAnsi="宋体" w:hint="eastAsia"/>
          <w:kern w:val="0"/>
        </w:rPr>
        <w:t>[]={1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2}</w:t>
      </w:r>
      <w:r>
        <w:rPr>
          <w:rFonts w:hAnsi="宋体" w:hint="eastAsia"/>
          <w:kern w:val="0"/>
        </w:rPr>
        <w:t>，输出结果是（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2)</w:t>
      </w:r>
      <w:r>
        <w:rPr>
          <w:rFonts w:hAnsi="宋体" w:hint="eastAsia"/>
          <w:kern w:val="0"/>
        </w:rPr>
        <w:t>，（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2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），（</w:t>
      </w:r>
      <w:r>
        <w:rPr>
          <w:rFonts w:hAnsi="宋体" w:hint="eastAsia"/>
          <w:kern w:val="0"/>
        </w:rPr>
        <w:t>2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，</w:t>
      </w:r>
      <w:r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）。</w:t>
      </w:r>
    </w:p>
    <w:p w:rsidR="00BD04B8" w:rsidRDefault="00BD04B8" w:rsidP="00BD04B8">
      <w:pPr>
        <w:pStyle w:val="afb"/>
        <w:rPr>
          <w:rFonts w:hint="eastAsia"/>
        </w:rPr>
      </w:pPr>
    </w:p>
    <w:p w:rsidR="00BD04B8" w:rsidRDefault="00BD04B8" w:rsidP="00BD04B8">
      <w:pPr>
        <w:pStyle w:val="afb"/>
      </w:pPr>
      <w:r>
        <w:rPr>
          <w:rFonts w:hint="eastAsia"/>
        </w:rPr>
        <w:t xml:space="preserve">5. </w:t>
      </w:r>
      <w:r>
        <w:rPr>
          <w:rFonts w:hint="eastAsia"/>
        </w:rPr>
        <w:t>采用递归回溯法设计一个算法求</w:t>
      </w:r>
      <w:r>
        <w:rPr>
          <w:rFonts w:hint="eastAsia"/>
        </w:rPr>
        <w:t>1</w:t>
      </w:r>
      <w:r>
        <w:rPr>
          <w:rFonts w:ascii="宋体" w:hAnsi="宋体" w:hint="eastAsia"/>
        </w:rPr>
        <w:t>～</w:t>
      </w:r>
      <w:r w:rsidRPr="00DB4818">
        <w:rPr>
          <w:rFonts w:hint="eastAsia"/>
          <w:i/>
        </w:rPr>
        <w:t>n</w:t>
      </w:r>
      <w:r>
        <w:rPr>
          <w:rFonts w:hint="eastAsia"/>
        </w:rPr>
        <w:t>的</w:t>
      </w:r>
      <w:r w:rsidRPr="009323CA">
        <w:rPr>
          <w:rFonts w:hint="eastAsia"/>
          <w:i/>
        </w:rPr>
        <w:t>n</w:t>
      </w:r>
      <w:r>
        <w:rPr>
          <w:rFonts w:hint="eastAsia"/>
        </w:rPr>
        <w:t>个整数中取出</w:t>
      </w:r>
      <w:r w:rsidRPr="00DB4818">
        <w:rPr>
          <w:rFonts w:hint="eastAsia"/>
          <w:i/>
        </w:rPr>
        <w:t>m</w:t>
      </w:r>
      <w:r>
        <w:rPr>
          <w:rFonts w:hint="eastAsia"/>
        </w:rPr>
        <w:t>个元素的排列，要求每个元素最多只能取一次。例如，</w:t>
      </w:r>
      <w:r w:rsidRPr="00FD5BC8">
        <w:rPr>
          <w:rFonts w:hint="eastAsia"/>
          <w:i/>
        </w:rPr>
        <w:t>n</w:t>
      </w:r>
      <w:r>
        <w:rPr>
          <w:rFonts w:hint="eastAsia"/>
        </w:rPr>
        <w:t>=3</w:t>
      </w:r>
      <w:r>
        <w:rPr>
          <w:rFonts w:hint="eastAsia"/>
        </w:rPr>
        <w:t>，</w:t>
      </w:r>
      <w:r w:rsidRPr="00FD5BC8">
        <w:rPr>
          <w:rFonts w:hint="eastAsia"/>
          <w:i/>
        </w:rPr>
        <w:t>m</w:t>
      </w:r>
      <w:r>
        <w:rPr>
          <w:rFonts w:hint="eastAsia"/>
        </w:rPr>
        <w:t>=2</w:t>
      </w:r>
      <w:r>
        <w:rPr>
          <w:rFonts w:hint="eastAsia"/>
        </w:rPr>
        <w:t>的输出结果是（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sectPr w:rsidR="00BD04B8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76" w:right="1106" w:bottom="1276" w:left="1106" w:header="709" w:footer="82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CA5" w:rsidRDefault="00A75CA5">
      <w:r>
        <w:separator/>
      </w:r>
    </w:p>
    <w:p w:rsidR="00A75CA5" w:rsidRDefault="00A75CA5"/>
  </w:endnote>
  <w:endnote w:type="continuationSeparator" w:id="0">
    <w:p w:rsidR="00A75CA5" w:rsidRDefault="00A75CA5">
      <w:r>
        <w:continuationSeparator/>
      </w:r>
    </w:p>
    <w:p w:rsidR="00A75CA5" w:rsidRDefault="00A75C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783163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BD04B8">
      <w:rPr>
        <w:rStyle w:val="af7"/>
        <w:noProof/>
      </w:rPr>
      <w:t>2</w:t>
    </w:r>
    <w:r>
      <w:rPr>
        <w:rStyle w:val="af7"/>
      </w:rPr>
      <w:fldChar w:fldCharType="end"/>
    </w:r>
  </w:p>
  <w:p w:rsidR="00A82698" w:rsidRDefault="00A82698" w:rsidP="009426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783163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BD04B8">
      <w:rPr>
        <w:rStyle w:val="af7"/>
        <w:noProof/>
      </w:rPr>
      <w:t>3</w:t>
    </w:r>
    <w:r>
      <w:rPr>
        <w:rStyle w:val="af7"/>
      </w:rPr>
      <w:fldChar w:fldCharType="end"/>
    </w:r>
  </w:p>
  <w:p w:rsidR="00A82698" w:rsidRDefault="00A82698" w:rsidP="002C57A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4B8" w:rsidRDefault="00BD04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CA5" w:rsidRDefault="00A75CA5">
      <w:r>
        <w:separator/>
      </w:r>
    </w:p>
    <w:p w:rsidR="00A75CA5" w:rsidRDefault="00A75CA5"/>
  </w:footnote>
  <w:footnote w:type="continuationSeparator" w:id="0">
    <w:p w:rsidR="00A75CA5" w:rsidRDefault="00A75CA5">
      <w:r>
        <w:continuationSeparator/>
      </w:r>
    </w:p>
    <w:p w:rsidR="00A75CA5" w:rsidRDefault="00A75CA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783163">
    <w:pPr>
      <w:pStyle w:val="a9"/>
      <w:pBdr>
        <w:bottom w:val="none" w:sz="0" w:space="0" w:color="auto"/>
      </w:pBdr>
    </w:pPr>
    <w:r>
      <w:rPr>
        <w:noProof/>
      </w:rPr>
      <w:pict>
        <v:line id="_x0000_s2094" style="position:absolute;left:0;text-align:left;z-index:251658240" from="5.25pt,20.55pt" to="409.5pt,20.55pt" strokeweight="3pt">
          <v:stroke linestyle="thinThin"/>
        </v:line>
      </w:pict>
    </w:r>
    <w:r w:rsidR="00A82698">
      <w:rPr>
        <w:rFonts w:hint="eastAsia"/>
      </w:rPr>
      <w:t>算法设计</w:t>
    </w:r>
  </w:p>
  <w:p w:rsidR="00A82698" w:rsidRDefault="00A8269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783163" w:rsidP="003C0C76">
    <w:pPr>
      <w:pStyle w:val="a9"/>
      <w:pBdr>
        <w:bottom w:val="none" w:sz="0" w:space="0" w:color="auto"/>
      </w:pBdr>
    </w:pPr>
    <w:r>
      <w:rPr>
        <w:noProof/>
      </w:rPr>
      <w:pict>
        <v:group id="_x0000_s2064" style="position:absolute;left:0;text-align:left;margin-left:210.1pt;margin-top:-6.8pt;width:199.4pt;height:25.15pt;z-index:251657216" coordorigin="6062,573" coordsize="3634,503" o:regroupid="10">
          <v:line id="_x0000_s2065" style="position:absolute;flip:x y" from="6428,692" to="9546,694" strokecolor="#333">
            <v:stroke startarrowwidth="narrow" startarrowlength="short" endarrowwidth="narrow" endarrowlength="short"/>
          </v:line>
          <v:group id="_x0000_s2066" style="position:absolute;left:9544;top:684;width:152;height:283" coordorigin="9504,660" coordsize="152,283">
            <v:rect id="_x0000_s2067" style="position:absolute;left:9504;top:660;width:74;height:283;flip:x" fillcolor="black" stroked="f">
              <v:stroke startarrowwidth="narrow" startarrowlength="short" endarrowwidth="narrow" endarrowlength="short"/>
              <v:textbox inset="0,0,0,0"/>
            </v:rect>
            <v:rect id="_x0000_s2068" style="position:absolute;left:9571;top:660;width:85;height:283;flip:x" fillcolor="#969696" stroked="f">
              <v:stroke startarrowwidth="narrow" startarrowlength="short" endarrowwidth="narrow" endarrowlength="short"/>
              <v:textbox inset="0,0,0,0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6360;top:573;width:2954;height:503;flip:x;mso-wrap-edited:f" filled="f" stroked="f">
            <v:textbox style="mso-next-textbox:#_x0000_s2069">
              <w:txbxContent>
                <w:p w:rsidR="00A82698" w:rsidRPr="001B222E" w:rsidRDefault="00A82698">
                  <w:pPr>
                    <w:ind w:firstLine="0"/>
                    <w:rPr>
                      <w:rFonts w:ascii="Arial" w:eastAsia="汉仪中等线简" w:hAnsi="Arial" w:cs="Arial"/>
                      <w:sz w:val="18"/>
                      <w:szCs w:val="18"/>
                    </w:rPr>
                  </w:pP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第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1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章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汉仪中等线简" w:hAnsi="Arial" w:cs="Arial" w:hint="eastAsia"/>
                      <w:noProof/>
                      <w:sz w:val="18"/>
                      <w:szCs w:val="18"/>
                    </w:rPr>
                    <w:t>概论</w:t>
                  </w:r>
                </w:p>
              </w:txbxContent>
            </v:textbox>
          </v:shape>
          <v:line id="_x0000_s2070" style="position:absolute;flip:x" from="6062,1004" to="7196,1004" strokecolor="#333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A82698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B6EAA5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A9F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C936B7F"/>
    <w:multiLevelType w:val="hybridMultilevel"/>
    <w:tmpl w:val="51548E80"/>
    <w:lvl w:ilvl="0" w:tplc="5C6AC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8E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85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7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DD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C5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5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16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DC6DA1"/>
    <w:multiLevelType w:val="hybridMultilevel"/>
    <w:tmpl w:val="F650F9E2"/>
    <w:lvl w:ilvl="0" w:tplc="9E0821CE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266B15E4"/>
    <w:multiLevelType w:val="hybridMultilevel"/>
    <w:tmpl w:val="37DE9C90"/>
    <w:lvl w:ilvl="0" w:tplc="BBA42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8F7DCA"/>
    <w:multiLevelType w:val="hybridMultilevel"/>
    <w:tmpl w:val="227A250A"/>
    <w:lvl w:ilvl="0" w:tplc="E698FA5C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84274E"/>
    <w:multiLevelType w:val="hybridMultilevel"/>
    <w:tmpl w:val="1F28B00E"/>
    <w:lvl w:ilvl="0" w:tplc="BDB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C2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B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8B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EC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1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CB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6A0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2F0E93"/>
    <w:multiLevelType w:val="hybridMultilevel"/>
    <w:tmpl w:val="8FC64622"/>
    <w:lvl w:ilvl="0" w:tplc="7EAAC0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32D12B0B"/>
    <w:multiLevelType w:val="multilevel"/>
    <w:tmpl w:val="14AEA22E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>
    <w:nsid w:val="35362714"/>
    <w:multiLevelType w:val="hybridMultilevel"/>
    <w:tmpl w:val="2424EF42"/>
    <w:lvl w:ilvl="0" w:tplc="4E6AACB6">
      <w:start w:val="1"/>
      <w:numFmt w:val="bullet"/>
      <w:pStyle w:val="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5E6777"/>
    <w:multiLevelType w:val="hybridMultilevel"/>
    <w:tmpl w:val="95C08E8A"/>
    <w:lvl w:ilvl="0" w:tplc="AA0E50A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9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>
    <w:nsid w:val="55F44324"/>
    <w:multiLevelType w:val="multilevel"/>
    <w:tmpl w:val="2326E884"/>
    <w:lvl w:ilvl="0">
      <w:start w:val="1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010"/>
        </w:tabs>
        <w:ind w:left="101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eastAsia"/>
      </w:rPr>
    </w:lvl>
  </w:abstractNum>
  <w:abstractNum w:abstractNumId="21">
    <w:nsid w:val="58C431A4"/>
    <w:multiLevelType w:val="hybridMultilevel"/>
    <w:tmpl w:val="F8C6736A"/>
    <w:lvl w:ilvl="0" w:tplc="6AC216B2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5BD83231"/>
    <w:multiLevelType w:val="multilevel"/>
    <w:tmpl w:val="8AE26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4BF181A"/>
    <w:multiLevelType w:val="hybridMultilevel"/>
    <w:tmpl w:val="DE0E7036"/>
    <w:lvl w:ilvl="0" w:tplc="F636F91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26"/>
  </w:num>
  <w:num w:numId="5">
    <w:abstractNumId w:val="23"/>
  </w:num>
  <w:num w:numId="6">
    <w:abstractNumId w:val="3"/>
  </w:num>
  <w:num w:numId="7">
    <w:abstractNumId w:val="25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2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9"/>
  </w:num>
  <w:num w:numId="19">
    <w:abstractNumId w:val="28"/>
  </w:num>
  <w:num w:numId="20">
    <w:abstractNumId w:val="16"/>
  </w:num>
  <w:num w:numId="21">
    <w:abstractNumId w:val="9"/>
  </w:num>
  <w:num w:numId="22">
    <w:abstractNumId w:val="12"/>
  </w:num>
  <w:num w:numId="23">
    <w:abstractNumId w:val="17"/>
  </w:num>
  <w:num w:numId="24">
    <w:abstractNumId w:val="4"/>
  </w:num>
  <w:num w:numId="25">
    <w:abstractNumId w:val="21"/>
  </w:num>
  <w:num w:numId="26">
    <w:abstractNumId w:val="2"/>
  </w:num>
  <w:num w:numId="27">
    <w:abstractNumId w:val="20"/>
  </w:num>
  <w:num w:numId="28">
    <w:abstractNumId w:val="14"/>
  </w:num>
  <w:num w:numId="29">
    <w:abstractNumId w:val="6"/>
  </w:num>
  <w:num w:numId="30">
    <w:abstractNumId w:val="22"/>
  </w:num>
  <w:num w:numId="31">
    <w:abstractNumId w:val="13"/>
  </w:num>
  <w:num w:numId="32">
    <w:abstractNumId w:val="8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  <o:entry new="10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35"/>
    <w:rsid w:val="0000084B"/>
    <w:rsid w:val="00001160"/>
    <w:rsid w:val="00001AB2"/>
    <w:rsid w:val="00001AB4"/>
    <w:rsid w:val="00002025"/>
    <w:rsid w:val="00003338"/>
    <w:rsid w:val="000057D3"/>
    <w:rsid w:val="00006457"/>
    <w:rsid w:val="00006891"/>
    <w:rsid w:val="00006BB5"/>
    <w:rsid w:val="00006E0A"/>
    <w:rsid w:val="000070FA"/>
    <w:rsid w:val="000072B8"/>
    <w:rsid w:val="00010650"/>
    <w:rsid w:val="00010F88"/>
    <w:rsid w:val="00011306"/>
    <w:rsid w:val="00012761"/>
    <w:rsid w:val="000136EA"/>
    <w:rsid w:val="0001400E"/>
    <w:rsid w:val="00015873"/>
    <w:rsid w:val="000159B8"/>
    <w:rsid w:val="00015CB4"/>
    <w:rsid w:val="00015D09"/>
    <w:rsid w:val="00016128"/>
    <w:rsid w:val="00016B04"/>
    <w:rsid w:val="0001743B"/>
    <w:rsid w:val="00017B0F"/>
    <w:rsid w:val="00017DF7"/>
    <w:rsid w:val="00020414"/>
    <w:rsid w:val="00020619"/>
    <w:rsid w:val="000210D6"/>
    <w:rsid w:val="0002127D"/>
    <w:rsid w:val="00022030"/>
    <w:rsid w:val="000232D6"/>
    <w:rsid w:val="000242B8"/>
    <w:rsid w:val="000242F0"/>
    <w:rsid w:val="000245A7"/>
    <w:rsid w:val="0002479D"/>
    <w:rsid w:val="0002541B"/>
    <w:rsid w:val="00026194"/>
    <w:rsid w:val="00026C8B"/>
    <w:rsid w:val="00026E5B"/>
    <w:rsid w:val="0002785C"/>
    <w:rsid w:val="00027C31"/>
    <w:rsid w:val="00027CC8"/>
    <w:rsid w:val="0003011E"/>
    <w:rsid w:val="000305FF"/>
    <w:rsid w:val="00030789"/>
    <w:rsid w:val="00030AFE"/>
    <w:rsid w:val="00030D31"/>
    <w:rsid w:val="00030FCA"/>
    <w:rsid w:val="00031189"/>
    <w:rsid w:val="00031208"/>
    <w:rsid w:val="000316EF"/>
    <w:rsid w:val="000317A1"/>
    <w:rsid w:val="00031CC4"/>
    <w:rsid w:val="00031E49"/>
    <w:rsid w:val="00032538"/>
    <w:rsid w:val="0003299A"/>
    <w:rsid w:val="00032B73"/>
    <w:rsid w:val="00032EA0"/>
    <w:rsid w:val="000333DE"/>
    <w:rsid w:val="00033DCA"/>
    <w:rsid w:val="0003441B"/>
    <w:rsid w:val="0003462D"/>
    <w:rsid w:val="0003569B"/>
    <w:rsid w:val="000357CD"/>
    <w:rsid w:val="000360CA"/>
    <w:rsid w:val="00036B0D"/>
    <w:rsid w:val="00036CB2"/>
    <w:rsid w:val="00036F4A"/>
    <w:rsid w:val="000370CF"/>
    <w:rsid w:val="00037451"/>
    <w:rsid w:val="00037F07"/>
    <w:rsid w:val="0004069C"/>
    <w:rsid w:val="00040CD3"/>
    <w:rsid w:val="00040DAF"/>
    <w:rsid w:val="00040E08"/>
    <w:rsid w:val="0004190A"/>
    <w:rsid w:val="000419DA"/>
    <w:rsid w:val="00042407"/>
    <w:rsid w:val="00044597"/>
    <w:rsid w:val="00044AC3"/>
    <w:rsid w:val="000459AC"/>
    <w:rsid w:val="00045BA1"/>
    <w:rsid w:val="00045BE4"/>
    <w:rsid w:val="00045C8A"/>
    <w:rsid w:val="00045CE7"/>
    <w:rsid w:val="00047E14"/>
    <w:rsid w:val="00051058"/>
    <w:rsid w:val="00051BB7"/>
    <w:rsid w:val="00051DFB"/>
    <w:rsid w:val="00051E55"/>
    <w:rsid w:val="00052BA5"/>
    <w:rsid w:val="00052DBA"/>
    <w:rsid w:val="00053A14"/>
    <w:rsid w:val="000564A5"/>
    <w:rsid w:val="00056640"/>
    <w:rsid w:val="0005692F"/>
    <w:rsid w:val="00056D69"/>
    <w:rsid w:val="00057414"/>
    <w:rsid w:val="000576A5"/>
    <w:rsid w:val="0006052E"/>
    <w:rsid w:val="000608F5"/>
    <w:rsid w:val="000613C1"/>
    <w:rsid w:val="000631B8"/>
    <w:rsid w:val="00063A6F"/>
    <w:rsid w:val="00063C8D"/>
    <w:rsid w:val="00064399"/>
    <w:rsid w:val="000649D7"/>
    <w:rsid w:val="000650C1"/>
    <w:rsid w:val="000655CF"/>
    <w:rsid w:val="000659A5"/>
    <w:rsid w:val="0006655F"/>
    <w:rsid w:val="00066968"/>
    <w:rsid w:val="00066B5D"/>
    <w:rsid w:val="00067AC7"/>
    <w:rsid w:val="000700A9"/>
    <w:rsid w:val="00071411"/>
    <w:rsid w:val="000714A6"/>
    <w:rsid w:val="00071E96"/>
    <w:rsid w:val="00072241"/>
    <w:rsid w:val="00072778"/>
    <w:rsid w:val="00072E5C"/>
    <w:rsid w:val="0007369B"/>
    <w:rsid w:val="00073C4C"/>
    <w:rsid w:val="00075146"/>
    <w:rsid w:val="00075611"/>
    <w:rsid w:val="00075A2D"/>
    <w:rsid w:val="00076549"/>
    <w:rsid w:val="00077A19"/>
    <w:rsid w:val="00080944"/>
    <w:rsid w:val="00082239"/>
    <w:rsid w:val="00083097"/>
    <w:rsid w:val="00084A30"/>
    <w:rsid w:val="000850A8"/>
    <w:rsid w:val="00086A0B"/>
    <w:rsid w:val="00087D51"/>
    <w:rsid w:val="00087EE9"/>
    <w:rsid w:val="00087F5B"/>
    <w:rsid w:val="000903BC"/>
    <w:rsid w:val="0009082C"/>
    <w:rsid w:val="000916A5"/>
    <w:rsid w:val="00092969"/>
    <w:rsid w:val="00092E60"/>
    <w:rsid w:val="0009357C"/>
    <w:rsid w:val="0009456C"/>
    <w:rsid w:val="000947E5"/>
    <w:rsid w:val="00094D4A"/>
    <w:rsid w:val="00095013"/>
    <w:rsid w:val="00095260"/>
    <w:rsid w:val="00096256"/>
    <w:rsid w:val="00096456"/>
    <w:rsid w:val="00096989"/>
    <w:rsid w:val="00097663"/>
    <w:rsid w:val="0009782B"/>
    <w:rsid w:val="00097996"/>
    <w:rsid w:val="00097C2F"/>
    <w:rsid w:val="00097DD7"/>
    <w:rsid w:val="000A04EF"/>
    <w:rsid w:val="000A1669"/>
    <w:rsid w:val="000A1751"/>
    <w:rsid w:val="000A241E"/>
    <w:rsid w:val="000A29B9"/>
    <w:rsid w:val="000A2CDA"/>
    <w:rsid w:val="000A388A"/>
    <w:rsid w:val="000A3D03"/>
    <w:rsid w:val="000A3ECC"/>
    <w:rsid w:val="000A4423"/>
    <w:rsid w:val="000A4920"/>
    <w:rsid w:val="000A59C8"/>
    <w:rsid w:val="000A6092"/>
    <w:rsid w:val="000A690B"/>
    <w:rsid w:val="000A6CC5"/>
    <w:rsid w:val="000A772B"/>
    <w:rsid w:val="000A7CD3"/>
    <w:rsid w:val="000A7CF9"/>
    <w:rsid w:val="000B017B"/>
    <w:rsid w:val="000B02E0"/>
    <w:rsid w:val="000B07FD"/>
    <w:rsid w:val="000B0FEB"/>
    <w:rsid w:val="000B1074"/>
    <w:rsid w:val="000B1833"/>
    <w:rsid w:val="000B1A01"/>
    <w:rsid w:val="000B1ED5"/>
    <w:rsid w:val="000B284C"/>
    <w:rsid w:val="000B2C1E"/>
    <w:rsid w:val="000B3D17"/>
    <w:rsid w:val="000B3EA9"/>
    <w:rsid w:val="000B44A6"/>
    <w:rsid w:val="000B486C"/>
    <w:rsid w:val="000B5966"/>
    <w:rsid w:val="000B5C3F"/>
    <w:rsid w:val="000B6129"/>
    <w:rsid w:val="000B74FC"/>
    <w:rsid w:val="000B7F97"/>
    <w:rsid w:val="000C0196"/>
    <w:rsid w:val="000C061F"/>
    <w:rsid w:val="000C081F"/>
    <w:rsid w:val="000C0A62"/>
    <w:rsid w:val="000C1B4E"/>
    <w:rsid w:val="000C1F7D"/>
    <w:rsid w:val="000C20BF"/>
    <w:rsid w:val="000C2DE9"/>
    <w:rsid w:val="000C463F"/>
    <w:rsid w:val="000C6159"/>
    <w:rsid w:val="000C6C54"/>
    <w:rsid w:val="000C752B"/>
    <w:rsid w:val="000D03F9"/>
    <w:rsid w:val="000D120C"/>
    <w:rsid w:val="000D137C"/>
    <w:rsid w:val="000D21CB"/>
    <w:rsid w:val="000D220D"/>
    <w:rsid w:val="000D24DA"/>
    <w:rsid w:val="000D2524"/>
    <w:rsid w:val="000D26FA"/>
    <w:rsid w:val="000D34CD"/>
    <w:rsid w:val="000D3A50"/>
    <w:rsid w:val="000D41F8"/>
    <w:rsid w:val="000D4E4C"/>
    <w:rsid w:val="000D4F97"/>
    <w:rsid w:val="000D54E0"/>
    <w:rsid w:val="000D5B50"/>
    <w:rsid w:val="000D5C88"/>
    <w:rsid w:val="000D615E"/>
    <w:rsid w:val="000D63D0"/>
    <w:rsid w:val="000D75EB"/>
    <w:rsid w:val="000D7FB5"/>
    <w:rsid w:val="000E191A"/>
    <w:rsid w:val="000E1B34"/>
    <w:rsid w:val="000E25B5"/>
    <w:rsid w:val="000E3123"/>
    <w:rsid w:val="000E3BD5"/>
    <w:rsid w:val="000E3EDF"/>
    <w:rsid w:val="000E4692"/>
    <w:rsid w:val="000E58CA"/>
    <w:rsid w:val="000E67B5"/>
    <w:rsid w:val="000E6C09"/>
    <w:rsid w:val="000E703F"/>
    <w:rsid w:val="000E7DCD"/>
    <w:rsid w:val="000F085A"/>
    <w:rsid w:val="000F164C"/>
    <w:rsid w:val="000F1D0E"/>
    <w:rsid w:val="000F2177"/>
    <w:rsid w:val="000F2D7C"/>
    <w:rsid w:val="000F30DD"/>
    <w:rsid w:val="000F378A"/>
    <w:rsid w:val="000F4C2F"/>
    <w:rsid w:val="000F4F91"/>
    <w:rsid w:val="000F5458"/>
    <w:rsid w:val="000F582A"/>
    <w:rsid w:val="000F7479"/>
    <w:rsid w:val="000F774F"/>
    <w:rsid w:val="00100451"/>
    <w:rsid w:val="00100EE6"/>
    <w:rsid w:val="00101252"/>
    <w:rsid w:val="00101D2B"/>
    <w:rsid w:val="001034D9"/>
    <w:rsid w:val="001035B6"/>
    <w:rsid w:val="001038A6"/>
    <w:rsid w:val="00104803"/>
    <w:rsid w:val="0010648D"/>
    <w:rsid w:val="0010756B"/>
    <w:rsid w:val="00110D1C"/>
    <w:rsid w:val="00111967"/>
    <w:rsid w:val="00112B65"/>
    <w:rsid w:val="00113027"/>
    <w:rsid w:val="0011404B"/>
    <w:rsid w:val="001147B7"/>
    <w:rsid w:val="00114FCE"/>
    <w:rsid w:val="0011649F"/>
    <w:rsid w:val="001166D1"/>
    <w:rsid w:val="00116BBA"/>
    <w:rsid w:val="00116CEB"/>
    <w:rsid w:val="00116E73"/>
    <w:rsid w:val="001200D3"/>
    <w:rsid w:val="001208BB"/>
    <w:rsid w:val="00120A68"/>
    <w:rsid w:val="00120CE8"/>
    <w:rsid w:val="00120D9E"/>
    <w:rsid w:val="00120DD0"/>
    <w:rsid w:val="00121804"/>
    <w:rsid w:val="0012253B"/>
    <w:rsid w:val="001229C1"/>
    <w:rsid w:val="001244F1"/>
    <w:rsid w:val="00124706"/>
    <w:rsid w:val="00124B21"/>
    <w:rsid w:val="00124BF0"/>
    <w:rsid w:val="001254D9"/>
    <w:rsid w:val="00125DF4"/>
    <w:rsid w:val="0012622F"/>
    <w:rsid w:val="00126C0A"/>
    <w:rsid w:val="00127561"/>
    <w:rsid w:val="0012781E"/>
    <w:rsid w:val="001303A5"/>
    <w:rsid w:val="001304CE"/>
    <w:rsid w:val="0013056A"/>
    <w:rsid w:val="00130988"/>
    <w:rsid w:val="001309B7"/>
    <w:rsid w:val="00130A7B"/>
    <w:rsid w:val="0013229E"/>
    <w:rsid w:val="001322E5"/>
    <w:rsid w:val="001324A1"/>
    <w:rsid w:val="00132628"/>
    <w:rsid w:val="001326A7"/>
    <w:rsid w:val="001328D8"/>
    <w:rsid w:val="001329E0"/>
    <w:rsid w:val="00133644"/>
    <w:rsid w:val="00133649"/>
    <w:rsid w:val="00133F26"/>
    <w:rsid w:val="00134BCF"/>
    <w:rsid w:val="00135236"/>
    <w:rsid w:val="00135BF9"/>
    <w:rsid w:val="00135D4F"/>
    <w:rsid w:val="00136041"/>
    <w:rsid w:val="00136107"/>
    <w:rsid w:val="00136177"/>
    <w:rsid w:val="00136603"/>
    <w:rsid w:val="00136D41"/>
    <w:rsid w:val="00137701"/>
    <w:rsid w:val="0013798E"/>
    <w:rsid w:val="001379FD"/>
    <w:rsid w:val="00137B15"/>
    <w:rsid w:val="00137DA5"/>
    <w:rsid w:val="001405F0"/>
    <w:rsid w:val="00140946"/>
    <w:rsid w:val="001409A6"/>
    <w:rsid w:val="001409EC"/>
    <w:rsid w:val="00140BD2"/>
    <w:rsid w:val="001432BD"/>
    <w:rsid w:val="00143709"/>
    <w:rsid w:val="00143713"/>
    <w:rsid w:val="001437CB"/>
    <w:rsid w:val="00143948"/>
    <w:rsid w:val="001454F8"/>
    <w:rsid w:val="00145827"/>
    <w:rsid w:val="001460D7"/>
    <w:rsid w:val="001461F0"/>
    <w:rsid w:val="0014665F"/>
    <w:rsid w:val="00146C6E"/>
    <w:rsid w:val="00150C89"/>
    <w:rsid w:val="0015125A"/>
    <w:rsid w:val="0015127C"/>
    <w:rsid w:val="001513D6"/>
    <w:rsid w:val="00151740"/>
    <w:rsid w:val="0015184E"/>
    <w:rsid w:val="001526CA"/>
    <w:rsid w:val="00152889"/>
    <w:rsid w:val="00152C0B"/>
    <w:rsid w:val="00152DBF"/>
    <w:rsid w:val="00154A6E"/>
    <w:rsid w:val="001553F9"/>
    <w:rsid w:val="00155C91"/>
    <w:rsid w:val="00156E7A"/>
    <w:rsid w:val="00157618"/>
    <w:rsid w:val="001579E9"/>
    <w:rsid w:val="00160166"/>
    <w:rsid w:val="00160347"/>
    <w:rsid w:val="0016083D"/>
    <w:rsid w:val="00161047"/>
    <w:rsid w:val="00161338"/>
    <w:rsid w:val="00161754"/>
    <w:rsid w:val="00162011"/>
    <w:rsid w:val="00162C9D"/>
    <w:rsid w:val="001630AF"/>
    <w:rsid w:val="00163451"/>
    <w:rsid w:val="00163B92"/>
    <w:rsid w:val="00163E5D"/>
    <w:rsid w:val="00164488"/>
    <w:rsid w:val="0016465E"/>
    <w:rsid w:val="0016475C"/>
    <w:rsid w:val="001650B7"/>
    <w:rsid w:val="0016567F"/>
    <w:rsid w:val="0016610A"/>
    <w:rsid w:val="00166E78"/>
    <w:rsid w:val="001670C4"/>
    <w:rsid w:val="00167407"/>
    <w:rsid w:val="001675E4"/>
    <w:rsid w:val="001701E9"/>
    <w:rsid w:val="001704E6"/>
    <w:rsid w:val="00170837"/>
    <w:rsid w:val="001708BF"/>
    <w:rsid w:val="00170BB4"/>
    <w:rsid w:val="0017140F"/>
    <w:rsid w:val="0017182D"/>
    <w:rsid w:val="00171CC0"/>
    <w:rsid w:val="00172808"/>
    <w:rsid w:val="00173C89"/>
    <w:rsid w:val="00173D90"/>
    <w:rsid w:val="001741C4"/>
    <w:rsid w:val="00174850"/>
    <w:rsid w:val="00174D1B"/>
    <w:rsid w:val="0017522C"/>
    <w:rsid w:val="00175370"/>
    <w:rsid w:val="001760E2"/>
    <w:rsid w:val="001760EA"/>
    <w:rsid w:val="00177BBE"/>
    <w:rsid w:val="001802F3"/>
    <w:rsid w:val="00180AA7"/>
    <w:rsid w:val="00180CA6"/>
    <w:rsid w:val="0018236D"/>
    <w:rsid w:val="00182845"/>
    <w:rsid w:val="00182D13"/>
    <w:rsid w:val="00182D19"/>
    <w:rsid w:val="00183092"/>
    <w:rsid w:val="00183530"/>
    <w:rsid w:val="0018448D"/>
    <w:rsid w:val="00185047"/>
    <w:rsid w:val="0018507B"/>
    <w:rsid w:val="0018555F"/>
    <w:rsid w:val="00185F98"/>
    <w:rsid w:val="00186905"/>
    <w:rsid w:val="001870CC"/>
    <w:rsid w:val="001871A7"/>
    <w:rsid w:val="0019066F"/>
    <w:rsid w:val="00190E2D"/>
    <w:rsid w:val="00191E60"/>
    <w:rsid w:val="00192274"/>
    <w:rsid w:val="00193166"/>
    <w:rsid w:val="0019339D"/>
    <w:rsid w:val="001933C1"/>
    <w:rsid w:val="00193562"/>
    <w:rsid w:val="00194747"/>
    <w:rsid w:val="00194AD1"/>
    <w:rsid w:val="00194C0E"/>
    <w:rsid w:val="001950E1"/>
    <w:rsid w:val="00195A4F"/>
    <w:rsid w:val="00195AF8"/>
    <w:rsid w:val="00196CCB"/>
    <w:rsid w:val="0019705A"/>
    <w:rsid w:val="0019706A"/>
    <w:rsid w:val="001978D2"/>
    <w:rsid w:val="001A0862"/>
    <w:rsid w:val="001A0FDC"/>
    <w:rsid w:val="001A1309"/>
    <w:rsid w:val="001A1F20"/>
    <w:rsid w:val="001A1FAF"/>
    <w:rsid w:val="001A22D6"/>
    <w:rsid w:val="001A248F"/>
    <w:rsid w:val="001A2935"/>
    <w:rsid w:val="001A2D3D"/>
    <w:rsid w:val="001A34B9"/>
    <w:rsid w:val="001A3B4C"/>
    <w:rsid w:val="001A4B5B"/>
    <w:rsid w:val="001A4F4E"/>
    <w:rsid w:val="001A4F80"/>
    <w:rsid w:val="001A6F4D"/>
    <w:rsid w:val="001A793D"/>
    <w:rsid w:val="001B0675"/>
    <w:rsid w:val="001B087C"/>
    <w:rsid w:val="001B222E"/>
    <w:rsid w:val="001B254F"/>
    <w:rsid w:val="001B27DF"/>
    <w:rsid w:val="001B2892"/>
    <w:rsid w:val="001B3FDA"/>
    <w:rsid w:val="001B4260"/>
    <w:rsid w:val="001B4D27"/>
    <w:rsid w:val="001B6C87"/>
    <w:rsid w:val="001B6E1B"/>
    <w:rsid w:val="001B7B47"/>
    <w:rsid w:val="001B7E91"/>
    <w:rsid w:val="001C11DB"/>
    <w:rsid w:val="001C1258"/>
    <w:rsid w:val="001C1342"/>
    <w:rsid w:val="001C186F"/>
    <w:rsid w:val="001C1C2E"/>
    <w:rsid w:val="001C2E1F"/>
    <w:rsid w:val="001C2EA8"/>
    <w:rsid w:val="001C31CF"/>
    <w:rsid w:val="001C328C"/>
    <w:rsid w:val="001C32AD"/>
    <w:rsid w:val="001C3B50"/>
    <w:rsid w:val="001C3BBC"/>
    <w:rsid w:val="001C4AFA"/>
    <w:rsid w:val="001C520F"/>
    <w:rsid w:val="001C604B"/>
    <w:rsid w:val="001C6420"/>
    <w:rsid w:val="001C7042"/>
    <w:rsid w:val="001C745B"/>
    <w:rsid w:val="001C754A"/>
    <w:rsid w:val="001C775C"/>
    <w:rsid w:val="001C79D3"/>
    <w:rsid w:val="001C7C91"/>
    <w:rsid w:val="001C7FBD"/>
    <w:rsid w:val="001D00BA"/>
    <w:rsid w:val="001D1282"/>
    <w:rsid w:val="001D1415"/>
    <w:rsid w:val="001D2C1F"/>
    <w:rsid w:val="001D2DBC"/>
    <w:rsid w:val="001D3305"/>
    <w:rsid w:val="001D4252"/>
    <w:rsid w:val="001D4CED"/>
    <w:rsid w:val="001D522C"/>
    <w:rsid w:val="001D530E"/>
    <w:rsid w:val="001D5AA9"/>
    <w:rsid w:val="001D5C3A"/>
    <w:rsid w:val="001D5F7A"/>
    <w:rsid w:val="001D63A5"/>
    <w:rsid w:val="001D67E4"/>
    <w:rsid w:val="001D6A5F"/>
    <w:rsid w:val="001D7684"/>
    <w:rsid w:val="001D79E8"/>
    <w:rsid w:val="001E09A4"/>
    <w:rsid w:val="001E10AC"/>
    <w:rsid w:val="001E19C5"/>
    <w:rsid w:val="001E1B97"/>
    <w:rsid w:val="001E1BB8"/>
    <w:rsid w:val="001E27FC"/>
    <w:rsid w:val="001E2881"/>
    <w:rsid w:val="001E2C9B"/>
    <w:rsid w:val="001E2CC2"/>
    <w:rsid w:val="001E30B2"/>
    <w:rsid w:val="001E323C"/>
    <w:rsid w:val="001E3795"/>
    <w:rsid w:val="001E387E"/>
    <w:rsid w:val="001E3A9B"/>
    <w:rsid w:val="001E3F5B"/>
    <w:rsid w:val="001E41A0"/>
    <w:rsid w:val="001E4A76"/>
    <w:rsid w:val="001E4CC1"/>
    <w:rsid w:val="001E4D5E"/>
    <w:rsid w:val="001E4E0B"/>
    <w:rsid w:val="001E4F47"/>
    <w:rsid w:val="001E50A1"/>
    <w:rsid w:val="001E5107"/>
    <w:rsid w:val="001E54AD"/>
    <w:rsid w:val="001E5619"/>
    <w:rsid w:val="001E57F1"/>
    <w:rsid w:val="001E5A7A"/>
    <w:rsid w:val="001E612A"/>
    <w:rsid w:val="001E6CC3"/>
    <w:rsid w:val="001F07CE"/>
    <w:rsid w:val="001F09D6"/>
    <w:rsid w:val="001F0D8B"/>
    <w:rsid w:val="001F2EA2"/>
    <w:rsid w:val="001F3C67"/>
    <w:rsid w:val="001F3F18"/>
    <w:rsid w:val="001F464E"/>
    <w:rsid w:val="001F4CB6"/>
    <w:rsid w:val="001F4E90"/>
    <w:rsid w:val="001F50DA"/>
    <w:rsid w:val="001F5A2F"/>
    <w:rsid w:val="001F5F08"/>
    <w:rsid w:val="001F7313"/>
    <w:rsid w:val="001F7653"/>
    <w:rsid w:val="001F7EA8"/>
    <w:rsid w:val="001F7F32"/>
    <w:rsid w:val="00200009"/>
    <w:rsid w:val="002002E4"/>
    <w:rsid w:val="002003FC"/>
    <w:rsid w:val="002009E6"/>
    <w:rsid w:val="00200B84"/>
    <w:rsid w:val="00200EC1"/>
    <w:rsid w:val="00201628"/>
    <w:rsid w:val="0020191C"/>
    <w:rsid w:val="00202352"/>
    <w:rsid w:val="00202545"/>
    <w:rsid w:val="002025F8"/>
    <w:rsid w:val="00202A79"/>
    <w:rsid w:val="00203222"/>
    <w:rsid w:val="0020380F"/>
    <w:rsid w:val="002041EB"/>
    <w:rsid w:val="002043DA"/>
    <w:rsid w:val="00204524"/>
    <w:rsid w:val="00204684"/>
    <w:rsid w:val="00204691"/>
    <w:rsid w:val="00204FAF"/>
    <w:rsid w:val="00205404"/>
    <w:rsid w:val="00205DAF"/>
    <w:rsid w:val="00205DD5"/>
    <w:rsid w:val="00205ED8"/>
    <w:rsid w:val="00205FA7"/>
    <w:rsid w:val="002105B3"/>
    <w:rsid w:val="002109EF"/>
    <w:rsid w:val="00211930"/>
    <w:rsid w:val="00211DF1"/>
    <w:rsid w:val="00212A4D"/>
    <w:rsid w:val="002139DE"/>
    <w:rsid w:val="00213CEB"/>
    <w:rsid w:val="0021447E"/>
    <w:rsid w:val="002144E0"/>
    <w:rsid w:val="00214E52"/>
    <w:rsid w:val="00215D10"/>
    <w:rsid w:val="0021666A"/>
    <w:rsid w:val="00216CE1"/>
    <w:rsid w:val="0021736F"/>
    <w:rsid w:val="00217634"/>
    <w:rsid w:val="00217D45"/>
    <w:rsid w:val="00220E06"/>
    <w:rsid w:val="00222944"/>
    <w:rsid w:val="00222C66"/>
    <w:rsid w:val="00222CD2"/>
    <w:rsid w:val="00223362"/>
    <w:rsid w:val="002239D5"/>
    <w:rsid w:val="00224086"/>
    <w:rsid w:val="002241C1"/>
    <w:rsid w:val="0022512B"/>
    <w:rsid w:val="00225479"/>
    <w:rsid w:val="002255A1"/>
    <w:rsid w:val="0022635B"/>
    <w:rsid w:val="0022651C"/>
    <w:rsid w:val="00226ED0"/>
    <w:rsid w:val="00227062"/>
    <w:rsid w:val="00227C0C"/>
    <w:rsid w:val="00227EC2"/>
    <w:rsid w:val="00227F5D"/>
    <w:rsid w:val="00230C4B"/>
    <w:rsid w:val="002320EC"/>
    <w:rsid w:val="00233A54"/>
    <w:rsid w:val="00233E3F"/>
    <w:rsid w:val="00235149"/>
    <w:rsid w:val="002373C7"/>
    <w:rsid w:val="0023762B"/>
    <w:rsid w:val="002379DF"/>
    <w:rsid w:val="00237A70"/>
    <w:rsid w:val="00237CFE"/>
    <w:rsid w:val="002401D6"/>
    <w:rsid w:val="0024192C"/>
    <w:rsid w:val="0024198A"/>
    <w:rsid w:val="00241AA8"/>
    <w:rsid w:val="00242506"/>
    <w:rsid w:val="002427F0"/>
    <w:rsid w:val="00242ACF"/>
    <w:rsid w:val="00244D06"/>
    <w:rsid w:val="00245405"/>
    <w:rsid w:val="002460FB"/>
    <w:rsid w:val="0024621D"/>
    <w:rsid w:val="00246D5C"/>
    <w:rsid w:val="00246DA4"/>
    <w:rsid w:val="00246EEC"/>
    <w:rsid w:val="00247718"/>
    <w:rsid w:val="0024775C"/>
    <w:rsid w:val="00247F92"/>
    <w:rsid w:val="0025021B"/>
    <w:rsid w:val="002503BD"/>
    <w:rsid w:val="00250574"/>
    <w:rsid w:val="00251EB3"/>
    <w:rsid w:val="002522A5"/>
    <w:rsid w:val="00252807"/>
    <w:rsid w:val="00253081"/>
    <w:rsid w:val="002534EE"/>
    <w:rsid w:val="00253757"/>
    <w:rsid w:val="00253C21"/>
    <w:rsid w:val="002548FD"/>
    <w:rsid w:val="00254D00"/>
    <w:rsid w:val="00254F9D"/>
    <w:rsid w:val="00255BBC"/>
    <w:rsid w:val="00255CC0"/>
    <w:rsid w:val="002567FC"/>
    <w:rsid w:val="00257553"/>
    <w:rsid w:val="00257E90"/>
    <w:rsid w:val="00257EA9"/>
    <w:rsid w:val="002601F0"/>
    <w:rsid w:val="0026122A"/>
    <w:rsid w:val="00261760"/>
    <w:rsid w:val="0026188A"/>
    <w:rsid w:val="002621D8"/>
    <w:rsid w:val="002633AA"/>
    <w:rsid w:val="0026341F"/>
    <w:rsid w:val="002639E5"/>
    <w:rsid w:val="002639E8"/>
    <w:rsid w:val="00263A44"/>
    <w:rsid w:val="00263EDA"/>
    <w:rsid w:val="00264A18"/>
    <w:rsid w:val="0026556A"/>
    <w:rsid w:val="00266E7F"/>
    <w:rsid w:val="0026747E"/>
    <w:rsid w:val="002676BB"/>
    <w:rsid w:val="00267A7E"/>
    <w:rsid w:val="00270037"/>
    <w:rsid w:val="00270CA0"/>
    <w:rsid w:val="00271327"/>
    <w:rsid w:val="00271E1B"/>
    <w:rsid w:val="00272192"/>
    <w:rsid w:val="002734C5"/>
    <w:rsid w:val="002739A9"/>
    <w:rsid w:val="00273C2B"/>
    <w:rsid w:val="00273DBE"/>
    <w:rsid w:val="00273F80"/>
    <w:rsid w:val="00273FF9"/>
    <w:rsid w:val="002741CA"/>
    <w:rsid w:val="00274652"/>
    <w:rsid w:val="00274A8C"/>
    <w:rsid w:val="00275224"/>
    <w:rsid w:val="00275FC5"/>
    <w:rsid w:val="00276136"/>
    <w:rsid w:val="002766BA"/>
    <w:rsid w:val="00276811"/>
    <w:rsid w:val="00276826"/>
    <w:rsid w:val="00277474"/>
    <w:rsid w:val="00277D7E"/>
    <w:rsid w:val="002802AD"/>
    <w:rsid w:val="002803A7"/>
    <w:rsid w:val="00280751"/>
    <w:rsid w:val="00280AD8"/>
    <w:rsid w:val="00281469"/>
    <w:rsid w:val="002819E3"/>
    <w:rsid w:val="00281C5D"/>
    <w:rsid w:val="0028288A"/>
    <w:rsid w:val="00282CDB"/>
    <w:rsid w:val="00282FEA"/>
    <w:rsid w:val="00284432"/>
    <w:rsid w:val="0028464D"/>
    <w:rsid w:val="00284889"/>
    <w:rsid w:val="00285D59"/>
    <w:rsid w:val="002863AB"/>
    <w:rsid w:val="002863E3"/>
    <w:rsid w:val="002867C5"/>
    <w:rsid w:val="002867CA"/>
    <w:rsid w:val="00287A22"/>
    <w:rsid w:val="00290097"/>
    <w:rsid w:val="002901F8"/>
    <w:rsid w:val="00290C55"/>
    <w:rsid w:val="002923C3"/>
    <w:rsid w:val="00292B4A"/>
    <w:rsid w:val="00292F3B"/>
    <w:rsid w:val="0029321F"/>
    <w:rsid w:val="002934AB"/>
    <w:rsid w:val="0029374E"/>
    <w:rsid w:val="00294370"/>
    <w:rsid w:val="00294D0A"/>
    <w:rsid w:val="00294DF0"/>
    <w:rsid w:val="00294EAB"/>
    <w:rsid w:val="00295621"/>
    <w:rsid w:val="0029731A"/>
    <w:rsid w:val="00297E03"/>
    <w:rsid w:val="002A0160"/>
    <w:rsid w:val="002A06DB"/>
    <w:rsid w:val="002A0903"/>
    <w:rsid w:val="002A0DE0"/>
    <w:rsid w:val="002A1B70"/>
    <w:rsid w:val="002A1EF9"/>
    <w:rsid w:val="002A2669"/>
    <w:rsid w:val="002A27E3"/>
    <w:rsid w:val="002A2A1B"/>
    <w:rsid w:val="002A2C50"/>
    <w:rsid w:val="002A3271"/>
    <w:rsid w:val="002A34CC"/>
    <w:rsid w:val="002A3B3E"/>
    <w:rsid w:val="002A4A07"/>
    <w:rsid w:val="002A4D45"/>
    <w:rsid w:val="002A5D75"/>
    <w:rsid w:val="002A625A"/>
    <w:rsid w:val="002A6932"/>
    <w:rsid w:val="002A69A8"/>
    <w:rsid w:val="002A706E"/>
    <w:rsid w:val="002A7726"/>
    <w:rsid w:val="002A7762"/>
    <w:rsid w:val="002A7BBC"/>
    <w:rsid w:val="002A7C23"/>
    <w:rsid w:val="002B0722"/>
    <w:rsid w:val="002B093E"/>
    <w:rsid w:val="002B1B00"/>
    <w:rsid w:val="002B204B"/>
    <w:rsid w:val="002B2746"/>
    <w:rsid w:val="002B2AF2"/>
    <w:rsid w:val="002B381F"/>
    <w:rsid w:val="002B38A3"/>
    <w:rsid w:val="002B3D45"/>
    <w:rsid w:val="002B3E5A"/>
    <w:rsid w:val="002B415F"/>
    <w:rsid w:val="002B4364"/>
    <w:rsid w:val="002B4741"/>
    <w:rsid w:val="002B47BF"/>
    <w:rsid w:val="002B4AFB"/>
    <w:rsid w:val="002B4E77"/>
    <w:rsid w:val="002B5165"/>
    <w:rsid w:val="002B5B8C"/>
    <w:rsid w:val="002B5BE2"/>
    <w:rsid w:val="002B6286"/>
    <w:rsid w:val="002B63B8"/>
    <w:rsid w:val="002B67B2"/>
    <w:rsid w:val="002C057D"/>
    <w:rsid w:val="002C0616"/>
    <w:rsid w:val="002C0CDC"/>
    <w:rsid w:val="002C0DF1"/>
    <w:rsid w:val="002C1FD2"/>
    <w:rsid w:val="002C2195"/>
    <w:rsid w:val="002C260B"/>
    <w:rsid w:val="002C2EBD"/>
    <w:rsid w:val="002C3F20"/>
    <w:rsid w:val="002C4854"/>
    <w:rsid w:val="002C4B34"/>
    <w:rsid w:val="002C5133"/>
    <w:rsid w:val="002C57A8"/>
    <w:rsid w:val="002C5AB3"/>
    <w:rsid w:val="002C6C18"/>
    <w:rsid w:val="002C6E27"/>
    <w:rsid w:val="002D0836"/>
    <w:rsid w:val="002D098F"/>
    <w:rsid w:val="002D16AA"/>
    <w:rsid w:val="002D25DA"/>
    <w:rsid w:val="002D3190"/>
    <w:rsid w:val="002D3F86"/>
    <w:rsid w:val="002D401B"/>
    <w:rsid w:val="002D43DE"/>
    <w:rsid w:val="002D5C46"/>
    <w:rsid w:val="002D6EEE"/>
    <w:rsid w:val="002D76D1"/>
    <w:rsid w:val="002D7833"/>
    <w:rsid w:val="002E020D"/>
    <w:rsid w:val="002E030C"/>
    <w:rsid w:val="002E06DA"/>
    <w:rsid w:val="002E0C8E"/>
    <w:rsid w:val="002E1830"/>
    <w:rsid w:val="002E18E1"/>
    <w:rsid w:val="002E1E13"/>
    <w:rsid w:val="002E1E51"/>
    <w:rsid w:val="002E2586"/>
    <w:rsid w:val="002E2B28"/>
    <w:rsid w:val="002E313B"/>
    <w:rsid w:val="002E3767"/>
    <w:rsid w:val="002E3928"/>
    <w:rsid w:val="002E3C60"/>
    <w:rsid w:val="002E3EAE"/>
    <w:rsid w:val="002E459E"/>
    <w:rsid w:val="002E5537"/>
    <w:rsid w:val="002E5DE4"/>
    <w:rsid w:val="002E6B0C"/>
    <w:rsid w:val="002E6BF5"/>
    <w:rsid w:val="002E7C5C"/>
    <w:rsid w:val="002F0858"/>
    <w:rsid w:val="002F12F9"/>
    <w:rsid w:val="002F1DEB"/>
    <w:rsid w:val="002F1DF9"/>
    <w:rsid w:val="002F1DFF"/>
    <w:rsid w:val="002F23B0"/>
    <w:rsid w:val="002F35AC"/>
    <w:rsid w:val="002F3CAD"/>
    <w:rsid w:val="002F3D68"/>
    <w:rsid w:val="002F4288"/>
    <w:rsid w:val="002F4963"/>
    <w:rsid w:val="002F53B1"/>
    <w:rsid w:val="002F5517"/>
    <w:rsid w:val="002F581D"/>
    <w:rsid w:val="002F6306"/>
    <w:rsid w:val="002F650E"/>
    <w:rsid w:val="002F6595"/>
    <w:rsid w:val="002F6C1A"/>
    <w:rsid w:val="002F6DF6"/>
    <w:rsid w:val="002F7827"/>
    <w:rsid w:val="0030017A"/>
    <w:rsid w:val="003019EC"/>
    <w:rsid w:val="00301FE9"/>
    <w:rsid w:val="0030285A"/>
    <w:rsid w:val="0030290C"/>
    <w:rsid w:val="00303A33"/>
    <w:rsid w:val="00303FC8"/>
    <w:rsid w:val="00304213"/>
    <w:rsid w:val="00304E37"/>
    <w:rsid w:val="00304EDD"/>
    <w:rsid w:val="00305142"/>
    <w:rsid w:val="0030594E"/>
    <w:rsid w:val="00306E41"/>
    <w:rsid w:val="003071ED"/>
    <w:rsid w:val="00307929"/>
    <w:rsid w:val="0030796F"/>
    <w:rsid w:val="00310121"/>
    <w:rsid w:val="003103C0"/>
    <w:rsid w:val="003105B0"/>
    <w:rsid w:val="003106BE"/>
    <w:rsid w:val="003115A8"/>
    <w:rsid w:val="003130E0"/>
    <w:rsid w:val="00313492"/>
    <w:rsid w:val="003140E8"/>
    <w:rsid w:val="003148D7"/>
    <w:rsid w:val="00314CD0"/>
    <w:rsid w:val="00315773"/>
    <w:rsid w:val="00315C8A"/>
    <w:rsid w:val="00316AB2"/>
    <w:rsid w:val="00316BB2"/>
    <w:rsid w:val="00317A8D"/>
    <w:rsid w:val="00317C70"/>
    <w:rsid w:val="003216E9"/>
    <w:rsid w:val="00321A1B"/>
    <w:rsid w:val="00321D65"/>
    <w:rsid w:val="00322516"/>
    <w:rsid w:val="003228C3"/>
    <w:rsid w:val="003228E5"/>
    <w:rsid w:val="00322B13"/>
    <w:rsid w:val="0032457B"/>
    <w:rsid w:val="003245F0"/>
    <w:rsid w:val="003259CA"/>
    <w:rsid w:val="00325B21"/>
    <w:rsid w:val="003262B8"/>
    <w:rsid w:val="00327691"/>
    <w:rsid w:val="00327B6D"/>
    <w:rsid w:val="0033035C"/>
    <w:rsid w:val="00330A7E"/>
    <w:rsid w:val="00330B5B"/>
    <w:rsid w:val="00330CE9"/>
    <w:rsid w:val="003310A4"/>
    <w:rsid w:val="003312AC"/>
    <w:rsid w:val="00331E77"/>
    <w:rsid w:val="00332250"/>
    <w:rsid w:val="003330C4"/>
    <w:rsid w:val="0033378A"/>
    <w:rsid w:val="0033483A"/>
    <w:rsid w:val="00334B62"/>
    <w:rsid w:val="00334F72"/>
    <w:rsid w:val="00335197"/>
    <w:rsid w:val="00335A61"/>
    <w:rsid w:val="00336087"/>
    <w:rsid w:val="0033610D"/>
    <w:rsid w:val="00336CB9"/>
    <w:rsid w:val="0033720E"/>
    <w:rsid w:val="0033743A"/>
    <w:rsid w:val="003376EF"/>
    <w:rsid w:val="00340890"/>
    <w:rsid w:val="00340BBA"/>
    <w:rsid w:val="00341384"/>
    <w:rsid w:val="00342A25"/>
    <w:rsid w:val="003432D0"/>
    <w:rsid w:val="00343647"/>
    <w:rsid w:val="0034536F"/>
    <w:rsid w:val="00345DD7"/>
    <w:rsid w:val="00346119"/>
    <w:rsid w:val="00346503"/>
    <w:rsid w:val="00346618"/>
    <w:rsid w:val="003475FB"/>
    <w:rsid w:val="00347B07"/>
    <w:rsid w:val="00347B7C"/>
    <w:rsid w:val="00350532"/>
    <w:rsid w:val="00350B80"/>
    <w:rsid w:val="00350FC0"/>
    <w:rsid w:val="00351759"/>
    <w:rsid w:val="003523F5"/>
    <w:rsid w:val="00352A8B"/>
    <w:rsid w:val="003534DE"/>
    <w:rsid w:val="00353E40"/>
    <w:rsid w:val="0035432F"/>
    <w:rsid w:val="003543AA"/>
    <w:rsid w:val="0035455D"/>
    <w:rsid w:val="0035575C"/>
    <w:rsid w:val="00355B2B"/>
    <w:rsid w:val="00355B52"/>
    <w:rsid w:val="00356058"/>
    <w:rsid w:val="003562F0"/>
    <w:rsid w:val="003565D6"/>
    <w:rsid w:val="00356B51"/>
    <w:rsid w:val="00356F0D"/>
    <w:rsid w:val="003571B0"/>
    <w:rsid w:val="003572B2"/>
    <w:rsid w:val="003574CA"/>
    <w:rsid w:val="00357A59"/>
    <w:rsid w:val="00357CFE"/>
    <w:rsid w:val="00357FFA"/>
    <w:rsid w:val="00360314"/>
    <w:rsid w:val="00360CCC"/>
    <w:rsid w:val="00360E0A"/>
    <w:rsid w:val="00361B6D"/>
    <w:rsid w:val="00362002"/>
    <w:rsid w:val="0036329D"/>
    <w:rsid w:val="00364F7A"/>
    <w:rsid w:val="00365428"/>
    <w:rsid w:val="00365491"/>
    <w:rsid w:val="00365499"/>
    <w:rsid w:val="00367608"/>
    <w:rsid w:val="0036793A"/>
    <w:rsid w:val="00370206"/>
    <w:rsid w:val="00370C51"/>
    <w:rsid w:val="00370E5F"/>
    <w:rsid w:val="00371AB8"/>
    <w:rsid w:val="00372E18"/>
    <w:rsid w:val="00373CFB"/>
    <w:rsid w:val="003743AC"/>
    <w:rsid w:val="00374610"/>
    <w:rsid w:val="003756D0"/>
    <w:rsid w:val="00376352"/>
    <w:rsid w:val="00376805"/>
    <w:rsid w:val="003769A4"/>
    <w:rsid w:val="00376ABB"/>
    <w:rsid w:val="00376D99"/>
    <w:rsid w:val="00376E22"/>
    <w:rsid w:val="00376E84"/>
    <w:rsid w:val="00377B15"/>
    <w:rsid w:val="00380BFC"/>
    <w:rsid w:val="00380E31"/>
    <w:rsid w:val="003811C2"/>
    <w:rsid w:val="00381F48"/>
    <w:rsid w:val="00382374"/>
    <w:rsid w:val="00382468"/>
    <w:rsid w:val="00382E35"/>
    <w:rsid w:val="00383349"/>
    <w:rsid w:val="00383790"/>
    <w:rsid w:val="00384C5F"/>
    <w:rsid w:val="00384C96"/>
    <w:rsid w:val="00385046"/>
    <w:rsid w:val="00385135"/>
    <w:rsid w:val="00385990"/>
    <w:rsid w:val="00385C35"/>
    <w:rsid w:val="00385EF5"/>
    <w:rsid w:val="0038674A"/>
    <w:rsid w:val="003870DB"/>
    <w:rsid w:val="00387416"/>
    <w:rsid w:val="00387452"/>
    <w:rsid w:val="00390376"/>
    <w:rsid w:val="00390B47"/>
    <w:rsid w:val="003913EA"/>
    <w:rsid w:val="00391AAA"/>
    <w:rsid w:val="0039257E"/>
    <w:rsid w:val="00392702"/>
    <w:rsid w:val="00392743"/>
    <w:rsid w:val="003927CC"/>
    <w:rsid w:val="003929C8"/>
    <w:rsid w:val="00393EC7"/>
    <w:rsid w:val="0039407A"/>
    <w:rsid w:val="003941A4"/>
    <w:rsid w:val="0039430B"/>
    <w:rsid w:val="00394738"/>
    <w:rsid w:val="00394CF9"/>
    <w:rsid w:val="00394F4B"/>
    <w:rsid w:val="003951BB"/>
    <w:rsid w:val="0039560E"/>
    <w:rsid w:val="00396327"/>
    <w:rsid w:val="003965AF"/>
    <w:rsid w:val="003968CA"/>
    <w:rsid w:val="00396976"/>
    <w:rsid w:val="00397C01"/>
    <w:rsid w:val="003A0853"/>
    <w:rsid w:val="003A1042"/>
    <w:rsid w:val="003A120F"/>
    <w:rsid w:val="003A1F1B"/>
    <w:rsid w:val="003A2029"/>
    <w:rsid w:val="003A237C"/>
    <w:rsid w:val="003A268B"/>
    <w:rsid w:val="003A2D47"/>
    <w:rsid w:val="003A2DDA"/>
    <w:rsid w:val="003A3016"/>
    <w:rsid w:val="003A3387"/>
    <w:rsid w:val="003A3451"/>
    <w:rsid w:val="003A3861"/>
    <w:rsid w:val="003A3974"/>
    <w:rsid w:val="003A3A30"/>
    <w:rsid w:val="003A465A"/>
    <w:rsid w:val="003A46CC"/>
    <w:rsid w:val="003A4D60"/>
    <w:rsid w:val="003A5751"/>
    <w:rsid w:val="003A5A31"/>
    <w:rsid w:val="003A6AB1"/>
    <w:rsid w:val="003A6BAF"/>
    <w:rsid w:val="003A6C4F"/>
    <w:rsid w:val="003A7FA2"/>
    <w:rsid w:val="003B05BA"/>
    <w:rsid w:val="003B1965"/>
    <w:rsid w:val="003B246C"/>
    <w:rsid w:val="003B371B"/>
    <w:rsid w:val="003B3B2F"/>
    <w:rsid w:val="003B3FEC"/>
    <w:rsid w:val="003B421E"/>
    <w:rsid w:val="003B46C7"/>
    <w:rsid w:val="003B540B"/>
    <w:rsid w:val="003B55AB"/>
    <w:rsid w:val="003B6373"/>
    <w:rsid w:val="003C099A"/>
    <w:rsid w:val="003C0A62"/>
    <w:rsid w:val="003C0BC0"/>
    <w:rsid w:val="003C0C76"/>
    <w:rsid w:val="003C1582"/>
    <w:rsid w:val="003C25AB"/>
    <w:rsid w:val="003C3176"/>
    <w:rsid w:val="003C31C6"/>
    <w:rsid w:val="003C3590"/>
    <w:rsid w:val="003C36B9"/>
    <w:rsid w:val="003C3B61"/>
    <w:rsid w:val="003C3F40"/>
    <w:rsid w:val="003C4257"/>
    <w:rsid w:val="003C510A"/>
    <w:rsid w:val="003C5C78"/>
    <w:rsid w:val="003C5FD0"/>
    <w:rsid w:val="003C6904"/>
    <w:rsid w:val="003C6FA1"/>
    <w:rsid w:val="003C77CE"/>
    <w:rsid w:val="003D0793"/>
    <w:rsid w:val="003D1D23"/>
    <w:rsid w:val="003D271F"/>
    <w:rsid w:val="003D31C2"/>
    <w:rsid w:val="003D33ED"/>
    <w:rsid w:val="003D352A"/>
    <w:rsid w:val="003D374B"/>
    <w:rsid w:val="003D46F3"/>
    <w:rsid w:val="003D4A91"/>
    <w:rsid w:val="003D4F53"/>
    <w:rsid w:val="003D5E85"/>
    <w:rsid w:val="003D7D8A"/>
    <w:rsid w:val="003D7FD2"/>
    <w:rsid w:val="003D7FDB"/>
    <w:rsid w:val="003E0210"/>
    <w:rsid w:val="003E0623"/>
    <w:rsid w:val="003E1319"/>
    <w:rsid w:val="003E15AA"/>
    <w:rsid w:val="003E2164"/>
    <w:rsid w:val="003E2311"/>
    <w:rsid w:val="003E260A"/>
    <w:rsid w:val="003E2F88"/>
    <w:rsid w:val="003E2FEA"/>
    <w:rsid w:val="003E3119"/>
    <w:rsid w:val="003E3298"/>
    <w:rsid w:val="003E4214"/>
    <w:rsid w:val="003E4411"/>
    <w:rsid w:val="003E470E"/>
    <w:rsid w:val="003E4D08"/>
    <w:rsid w:val="003E4E48"/>
    <w:rsid w:val="003E5268"/>
    <w:rsid w:val="003E5A80"/>
    <w:rsid w:val="003E61E2"/>
    <w:rsid w:val="003E6805"/>
    <w:rsid w:val="003E7378"/>
    <w:rsid w:val="003E7A75"/>
    <w:rsid w:val="003F04CD"/>
    <w:rsid w:val="003F0904"/>
    <w:rsid w:val="003F10A8"/>
    <w:rsid w:val="003F1302"/>
    <w:rsid w:val="003F132E"/>
    <w:rsid w:val="003F1B65"/>
    <w:rsid w:val="003F1DC7"/>
    <w:rsid w:val="003F1E87"/>
    <w:rsid w:val="003F2521"/>
    <w:rsid w:val="003F2944"/>
    <w:rsid w:val="003F2B5F"/>
    <w:rsid w:val="003F316D"/>
    <w:rsid w:val="003F3BE4"/>
    <w:rsid w:val="003F3C8F"/>
    <w:rsid w:val="003F4745"/>
    <w:rsid w:val="003F599C"/>
    <w:rsid w:val="003F6486"/>
    <w:rsid w:val="003F6783"/>
    <w:rsid w:val="003F6CBC"/>
    <w:rsid w:val="003F7098"/>
    <w:rsid w:val="003F7F72"/>
    <w:rsid w:val="0040021F"/>
    <w:rsid w:val="0040049F"/>
    <w:rsid w:val="0040063C"/>
    <w:rsid w:val="0040096E"/>
    <w:rsid w:val="00400B13"/>
    <w:rsid w:val="00400B57"/>
    <w:rsid w:val="00400E24"/>
    <w:rsid w:val="00401298"/>
    <w:rsid w:val="0040198B"/>
    <w:rsid w:val="0040267B"/>
    <w:rsid w:val="004028EF"/>
    <w:rsid w:val="00403269"/>
    <w:rsid w:val="0040348B"/>
    <w:rsid w:val="0040393E"/>
    <w:rsid w:val="00403D18"/>
    <w:rsid w:val="0040433D"/>
    <w:rsid w:val="00404A8A"/>
    <w:rsid w:val="00405BC5"/>
    <w:rsid w:val="00406774"/>
    <w:rsid w:val="00406794"/>
    <w:rsid w:val="00406C98"/>
    <w:rsid w:val="00406E1C"/>
    <w:rsid w:val="00407831"/>
    <w:rsid w:val="00410CF0"/>
    <w:rsid w:val="0041151D"/>
    <w:rsid w:val="00411584"/>
    <w:rsid w:val="00411839"/>
    <w:rsid w:val="0041185F"/>
    <w:rsid w:val="004118D0"/>
    <w:rsid w:val="00412085"/>
    <w:rsid w:val="00412EBE"/>
    <w:rsid w:val="00412EFC"/>
    <w:rsid w:val="004137DC"/>
    <w:rsid w:val="00413A63"/>
    <w:rsid w:val="00414863"/>
    <w:rsid w:val="00414E48"/>
    <w:rsid w:val="004156BF"/>
    <w:rsid w:val="00415851"/>
    <w:rsid w:val="0041591B"/>
    <w:rsid w:val="004159AE"/>
    <w:rsid w:val="00415FA6"/>
    <w:rsid w:val="00416D14"/>
    <w:rsid w:val="00416D97"/>
    <w:rsid w:val="004173C0"/>
    <w:rsid w:val="00417459"/>
    <w:rsid w:val="00417651"/>
    <w:rsid w:val="00417663"/>
    <w:rsid w:val="00417C0C"/>
    <w:rsid w:val="0042008F"/>
    <w:rsid w:val="00420A82"/>
    <w:rsid w:val="00420AFE"/>
    <w:rsid w:val="00420B3D"/>
    <w:rsid w:val="004214C9"/>
    <w:rsid w:val="004233B8"/>
    <w:rsid w:val="00423780"/>
    <w:rsid w:val="0042418F"/>
    <w:rsid w:val="004243AD"/>
    <w:rsid w:val="004247C6"/>
    <w:rsid w:val="004254FC"/>
    <w:rsid w:val="0042591A"/>
    <w:rsid w:val="00425B95"/>
    <w:rsid w:val="00425E83"/>
    <w:rsid w:val="00426F19"/>
    <w:rsid w:val="0042742E"/>
    <w:rsid w:val="004274E4"/>
    <w:rsid w:val="00427D37"/>
    <w:rsid w:val="004305FD"/>
    <w:rsid w:val="004306D7"/>
    <w:rsid w:val="004307C6"/>
    <w:rsid w:val="00430F0C"/>
    <w:rsid w:val="004319ED"/>
    <w:rsid w:val="00431BE2"/>
    <w:rsid w:val="00431EE6"/>
    <w:rsid w:val="00432A6E"/>
    <w:rsid w:val="00432B20"/>
    <w:rsid w:val="00433445"/>
    <w:rsid w:val="0043365A"/>
    <w:rsid w:val="004336BF"/>
    <w:rsid w:val="00433959"/>
    <w:rsid w:val="00433EC1"/>
    <w:rsid w:val="004341E4"/>
    <w:rsid w:val="004347D5"/>
    <w:rsid w:val="00434D31"/>
    <w:rsid w:val="00434F27"/>
    <w:rsid w:val="004356DD"/>
    <w:rsid w:val="0043573F"/>
    <w:rsid w:val="004367B2"/>
    <w:rsid w:val="00437163"/>
    <w:rsid w:val="00437DEB"/>
    <w:rsid w:val="0044003B"/>
    <w:rsid w:val="00441165"/>
    <w:rsid w:val="0044132A"/>
    <w:rsid w:val="0044211C"/>
    <w:rsid w:val="0044229E"/>
    <w:rsid w:val="004429EE"/>
    <w:rsid w:val="00442CF0"/>
    <w:rsid w:val="004432B7"/>
    <w:rsid w:val="004449A8"/>
    <w:rsid w:val="0044503B"/>
    <w:rsid w:val="00445DDE"/>
    <w:rsid w:val="00447A68"/>
    <w:rsid w:val="00447F77"/>
    <w:rsid w:val="00447F7B"/>
    <w:rsid w:val="00450141"/>
    <w:rsid w:val="004503F9"/>
    <w:rsid w:val="00450438"/>
    <w:rsid w:val="00450AD0"/>
    <w:rsid w:val="00451C76"/>
    <w:rsid w:val="004522DA"/>
    <w:rsid w:val="00452FA0"/>
    <w:rsid w:val="004530EE"/>
    <w:rsid w:val="00453E14"/>
    <w:rsid w:val="0045472F"/>
    <w:rsid w:val="00454BBF"/>
    <w:rsid w:val="0045720B"/>
    <w:rsid w:val="004579E0"/>
    <w:rsid w:val="00457D72"/>
    <w:rsid w:val="004607F5"/>
    <w:rsid w:val="00460DAC"/>
    <w:rsid w:val="0046208F"/>
    <w:rsid w:val="00463F22"/>
    <w:rsid w:val="00463FDC"/>
    <w:rsid w:val="00464513"/>
    <w:rsid w:val="004649C3"/>
    <w:rsid w:val="00464BC0"/>
    <w:rsid w:val="00465351"/>
    <w:rsid w:val="00465B11"/>
    <w:rsid w:val="00466454"/>
    <w:rsid w:val="0046647C"/>
    <w:rsid w:val="00466522"/>
    <w:rsid w:val="0046686A"/>
    <w:rsid w:val="0046689B"/>
    <w:rsid w:val="004668F1"/>
    <w:rsid w:val="004669B5"/>
    <w:rsid w:val="00467697"/>
    <w:rsid w:val="00467F12"/>
    <w:rsid w:val="004706A6"/>
    <w:rsid w:val="004706EF"/>
    <w:rsid w:val="00470B42"/>
    <w:rsid w:val="00471AB9"/>
    <w:rsid w:val="00471F51"/>
    <w:rsid w:val="00472C30"/>
    <w:rsid w:val="00472D48"/>
    <w:rsid w:val="00472F86"/>
    <w:rsid w:val="00472FB7"/>
    <w:rsid w:val="00473117"/>
    <w:rsid w:val="0047346C"/>
    <w:rsid w:val="00473C15"/>
    <w:rsid w:val="00473FA4"/>
    <w:rsid w:val="0047507B"/>
    <w:rsid w:val="0047539A"/>
    <w:rsid w:val="004756A2"/>
    <w:rsid w:val="00476971"/>
    <w:rsid w:val="0047796E"/>
    <w:rsid w:val="00477CFB"/>
    <w:rsid w:val="00477D16"/>
    <w:rsid w:val="00481413"/>
    <w:rsid w:val="004819B6"/>
    <w:rsid w:val="00482163"/>
    <w:rsid w:val="004823D8"/>
    <w:rsid w:val="004824AB"/>
    <w:rsid w:val="004824C3"/>
    <w:rsid w:val="00482BC8"/>
    <w:rsid w:val="0048345D"/>
    <w:rsid w:val="00483A22"/>
    <w:rsid w:val="00484950"/>
    <w:rsid w:val="00485552"/>
    <w:rsid w:val="004876BE"/>
    <w:rsid w:val="00487ABE"/>
    <w:rsid w:val="004905F4"/>
    <w:rsid w:val="00490D33"/>
    <w:rsid w:val="0049146E"/>
    <w:rsid w:val="004916AD"/>
    <w:rsid w:val="004918FD"/>
    <w:rsid w:val="00491DD0"/>
    <w:rsid w:val="0049204D"/>
    <w:rsid w:val="00492917"/>
    <w:rsid w:val="004929E2"/>
    <w:rsid w:val="00492CF4"/>
    <w:rsid w:val="00493321"/>
    <w:rsid w:val="0049354F"/>
    <w:rsid w:val="00493B90"/>
    <w:rsid w:val="004948FE"/>
    <w:rsid w:val="004951F6"/>
    <w:rsid w:val="0049533D"/>
    <w:rsid w:val="00495C09"/>
    <w:rsid w:val="00496677"/>
    <w:rsid w:val="004970D5"/>
    <w:rsid w:val="00497254"/>
    <w:rsid w:val="00497EE2"/>
    <w:rsid w:val="004A00CC"/>
    <w:rsid w:val="004A055C"/>
    <w:rsid w:val="004A0774"/>
    <w:rsid w:val="004A09A8"/>
    <w:rsid w:val="004A0CB2"/>
    <w:rsid w:val="004A1AAA"/>
    <w:rsid w:val="004A2336"/>
    <w:rsid w:val="004A2CA2"/>
    <w:rsid w:val="004A3062"/>
    <w:rsid w:val="004A3386"/>
    <w:rsid w:val="004A34E9"/>
    <w:rsid w:val="004A3ABE"/>
    <w:rsid w:val="004A4164"/>
    <w:rsid w:val="004A47C1"/>
    <w:rsid w:val="004A61D8"/>
    <w:rsid w:val="004A6345"/>
    <w:rsid w:val="004A64F0"/>
    <w:rsid w:val="004A6801"/>
    <w:rsid w:val="004A6A16"/>
    <w:rsid w:val="004A7F4E"/>
    <w:rsid w:val="004A7F88"/>
    <w:rsid w:val="004B0BD7"/>
    <w:rsid w:val="004B2637"/>
    <w:rsid w:val="004B3F46"/>
    <w:rsid w:val="004B537D"/>
    <w:rsid w:val="004B56A9"/>
    <w:rsid w:val="004B703F"/>
    <w:rsid w:val="004B74AA"/>
    <w:rsid w:val="004C040A"/>
    <w:rsid w:val="004C07EE"/>
    <w:rsid w:val="004C20A2"/>
    <w:rsid w:val="004C2D15"/>
    <w:rsid w:val="004C3B8F"/>
    <w:rsid w:val="004C3D5A"/>
    <w:rsid w:val="004C418E"/>
    <w:rsid w:val="004C4D3C"/>
    <w:rsid w:val="004C4E65"/>
    <w:rsid w:val="004C4E6B"/>
    <w:rsid w:val="004C5216"/>
    <w:rsid w:val="004C53A3"/>
    <w:rsid w:val="004C5A80"/>
    <w:rsid w:val="004C66DA"/>
    <w:rsid w:val="004C6E77"/>
    <w:rsid w:val="004C6E96"/>
    <w:rsid w:val="004C7376"/>
    <w:rsid w:val="004C75E4"/>
    <w:rsid w:val="004D06E8"/>
    <w:rsid w:val="004D0FCD"/>
    <w:rsid w:val="004D1588"/>
    <w:rsid w:val="004D18D2"/>
    <w:rsid w:val="004D1C76"/>
    <w:rsid w:val="004D1ECD"/>
    <w:rsid w:val="004D244E"/>
    <w:rsid w:val="004D25E6"/>
    <w:rsid w:val="004D3732"/>
    <w:rsid w:val="004D3D54"/>
    <w:rsid w:val="004D3F38"/>
    <w:rsid w:val="004D454B"/>
    <w:rsid w:val="004D48D5"/>
    <w:rsid w:val="004D49F7"/>
    <w:rsid w:val="004D4B7C"/>
    <w:rsid w:val="004D4D4A"/>
    <w:rsid w:val="004D4EE6"/>
    <w:rsid w:val="004D5185"/>
    <w:rsid w:val="004D56AD"/>
    <w:rsid w:val="004D5AD3"/>
    <w:rsid w:val="004D673D"/>
    <w:rsid w:val="004D6CEB"/>
    <w:rsid w:val="004D6E6E"/>
    <w:rsid w:val="004D787A"/>
    <w:rsid w:val="004D7F9F"/>
    <w:rsid w:val="004E0CD8"/>
    <w:rsid w:val="004E0EA7"/>
    <w:rsid w:val="004E0F30"/>
    <w:rsid w:val="004E1BC2"/>
    <w:rsid w:val="004E1CBD"/>
    <w:rsid w:val="004E23FF"/>
    <w:rsid w:val="004E25FB"/>
    <w:rsid w:val="004E2A85"/>
    <w:rsid w:val="004E31A4"/>
    <w:rsid w:val="004E4F97"/>
    <w:rsid w:val="004E5088"/>
    <w:rsid w:val="004E585B"/>
    <w:rsid w:val="004E5AB6"/>
    <w:rsid w:val="004E5ABC"/>
    <w:rsid w:val="004E6B87"/>
    <w:rsid w:val="004E76E7"/>
    <w:rsid w:val="004E7FC0"/>
    <w:rsid w:val="004F0934"/>
    <w:rsid w:val="004F0A17"/>
    <w:rsid w:val="004F0AA4"/>
    <w:rsid w:val="004F1493"/>
    <w:rsid w:val="004F1697"/>
    <w:rsid w:val="004F2588"/>
    <w:rsid w:val="004F32BC"/>
    <w:rsid w:val="004F3779"/>
    <w:rsid w:val="004F3FD0"/>
    <w:rsid w:val="004F59C7"/>
    <w:rsid w:val="004F63F1"/>
    <w:rsid w:val="004F6964"/>
    <w:rsid w:val="004F73B3"/>
    <w:rsid w:val="004F7688"/>
    <w:rsid w:val="00500226"/>
    <w:rsid w:val="005003A3"/>
    <w:rsid w:val="00500653"/>
    <w:rsid w:val="005009A9"/>
    <w:rsid w:val="00500CA2"/>
    <w:rsid w:val="00500D00"/>
    <w:rsid w:val="005016C3"/>
    <w:rsid w:val="00501735"/>
    <w:rsid w:val="00501B6C"/>
    <w:rsid w:val="00502C94"/>
    <w:rsid w:val="00504429"/>
    <w:rsid w:val="00504934"/>
    <w:rsid w:val="005055C8"/>
    <w:rsid w:val="0050598F"/>
    <w:rsid w:val="00505B27"/>
    <w:rsid w:val="005073AE"/>
    <w:rsid w:val="00511685"/>
    <w:rsid w:val="005118CE"/>
    <w:rsid w:val="00512529"/>
    <w:rsid w:val="005127EA"/>
    <w:rsid w:val="00512A49"/>
    <w:rsid w:val="005132AA"/>
    <w:rsid w:val="0051353F"/>
    <w:rsid w:val="0051398D"/>
    <w:rsid w:val="00513FF7"/>
    <w:rsid w:val="005142AC"/>
    <w:rsid w:val="005144AF"/>
    <w:rsid w:val="005147F1"/>
    <w:rsid w:val="00514BF4"/>
    <w:rsid w:val="00514D4E"/>
    <w:rsid w:val="0051579E"/>
    <w:rsid w:val="00517993"/>
    <w:rsid w:val="00520BF8"/>
    <w:rsid w:val="00521790"/>
    <w:rsid w:val="00521D92"/>
    <w:rsid w:val="00521ED5"/>
    <w:rsid w:val="005223DA"/>
    <w:rsid w:val="00522E7F"/>
    <w:rsid w:val="005233ED"/>
    <w:rsid w:val="005233F4"/>
    <w:rsid w:val="0052341E"/>
    <w:rsid w:val="00524CAD"/>
    <w:rsid w:val="005262C3"/>
    <w:rsid w:val="00527058"/>
    <w:rsid w:val="00527096"/>
    <w:rsid w:val="0052779B"/>
    <w:rsid w:val="005278C5"/>
    <w:rsid w:val="00527EDA"/>
    <w:rsid w:val="00531952"/>
    <w:rsid w:val="00531CFA"/>
    <w:rsid w:val="005320BF"/>
    <w:rsid w:val="00532349"/>
    <w:rsid w:val="00532481"/>
    <w:rsid w:val="00532931"/>
    <w:rsid w:val="00532C5D"/>
    <w:rsid w:val="00532D19"/>
    <w:rsid w:val="00532EFD"/>
    <w:rsid w:val="00532F0D"/>
    <w:rsid w:val="00533245"/>
    <w:rsid w:val="00533248"/>
    <w:rsid w:val="005343B4"/>
    <w:rsid w:val="00534776"/>
    <w:rsid w:val="005348D1"/>
    <w:rsid w:val="00534B97"/>
    <w:rsid w:val="00534E5A"/>
    <w:rsid w:val="0053549C"/>
    <w:rsid w:val="005357F1"/>
    <w:rsid w:val="005359FB"/>
    <w:rsid w:val="005361A4"/>
    <w:rsid w:val="00537051"/>
    <w:rsid w:val="005379DC"/>
    <w:rsid w:val="0054168D"/>
    <w:rsid w:val="005418C5"/>
    <w:rsid w:val="00542977"/>
    <w:rsid w:val="0054304D"/>
    <w:rsid w:val="00543723"/>
    <w:rsid w:val="005438B5"/>
    <w:rsid w:val="005439A9"/>
    <w:rsid w:val="005442FB"/>
    <w:rsid w:val="00544508"/>
    <w:rsid w:val="005446BD"/>
    <w:rsid w:val="00546052"/>
    <w:rsid w:val="00546095"/>
    <w:rsid w:val="0054613E"/>
    <w:rsid w:val="0054621F"/>
    <w:rsid w:val="005471A1"/>
    <w:rsid w:val="00547C40"/>
    <w:rsid w:val="00547C6B"/>
    <w:rsid w:val="00550486"/>
    <w:rsid w:val="0055095B"/>
    <w:rsid w:val="00550CE2"/>
    <w:rsid w:val="00551CC8"/>
    <w:rsid w:val="00551DB5"/>
    <w:rsid w:val="0055269C"/>
    <w:rsid w:val="00552C84"/>
    <w:rsid w:val="00552E97"/>
    <w:rsid w:val="00553A91"/>
    <w:rsid w:val="00553AF3"/>
    <w:rsid w:val="005542B8"/>
    <w:rsid w:val="005545BA"/>
    <w:rsid w:val="0055552B"/>
    <w:rsid w:val="0055617C"/>
    <w:rsid w:val="00556F33"/>
    <w:rsid w:val="00557316"/>
    <w:rsid w:val="00557747"/>
    <w:rsid w:val="005577FD"/>
    <w:rsid w:val="005600CC"/>
    <w:rsid w:val="0056046B"/>
    <w:rsid w:val="005604A9"/>
    <w:rsid w:val="0056053F"/>
    <w:rsid w:val="00560C07"/>
    <w:rsid w:val="00561AC4"/>
    <w:rsid w:val="0056227E"/>
    <w:rsid w:val="00562393"/>
    <w:rsid w:val="00562DB9"/>
    <w:rsid w:val="00563331"/>
    <w:rsid w:val="00563767"/>
    <w:rsid w:val="00563A8F"/>
    <w:rsid w:val="00563DC3"/>
    <w:rsid w:val="005640ED"/>
    <w:rsid w:val="0056419C"/>
    <w:rsid w:val="005650E0"/>
    <w:rsid w:val="00565948"/>
    <w:rsid w:val="00566A0F"/>
    <w:rsid w:val="005678DB"/>
    <w:rsid w:val="0056797A"/>
    <w:rsid w:val="00567AC4"/>
    <w:rsid w:val="00567E98"/>
    <w:rsid w:val="00570182"/>
    <w:rsid w:val="005707CF"/>
    <w:rsid w:val="005708F3"/>
    <w:rsid w:val="00570B97"/>
    <w:rsid w:val="005721E3"/>
    <w:rsid w:val="00572B5E"/>
    <w:rsid w:val="00572FC6"/>
    <w:rsid w:val="00574E01"/>
    <w:rsid w:val="005750A1"/>
    <w:rsid w:val="00575679"/>
    <w:rsid w:val="005763C4"/>
    <w:rsid w:val="005768B3"/>
    <w:rsid w:val="00577279"/>
    <w:rsid w:val="0057729B"/>
    <w:rsid w:val="005773F8"/>
    <w:rsid w:val="0057781D"/>
    <w:rsid w:val="00577E50"/>
    <w:rsid w:val="005803F2"/>
    <w:rsid w:val="0058081A"/>
    <w:rsid w:val="00580AD2"/>
    <w:rsid w:val="00580B1D"/>
    <w:rsid w:val="00580E9C"/>
    <w:rsid w:val="00580FF1"/>
    <w:rsid w:val="00581585"/>
    <w:rsid w:val="00581713"/>
    <w:rsid w:val="0058173C"/>
    <w:rsid w:val="00582339"/>
    <w:rsid w:val="005835EE"/>
    <w:rsid w:val="0058391C"/>
    <w:rsid w:val="00583B0E"/>
    <w:rsid w:val="00583F32"/>
    <w:rsid w:val="0058467C"/>
    <w:rsid w:val="005856AE"/>
    <w:rsid w:val="005857A1"/>
    <w:rsid w:val="00585B36"/>
    <w:rsid w:val="00585D1E"/>
    <w:rsid w:val="00587B2A"/>
    <w:rsid w:val="00591910"/>
    <w:rsid w:val="005926BE"/>
    <w:rsid w:val="005926E5"/>
    <w:rsid w:val="00593089"/>
    <w:rsid w:val="005932FA"/>
    <w:rsid w:val="00593795"/>
    <w:rsid w:val="00594894"/>
    <w:rsid w:val="00596C91"/>
    <w:rsid w:val="0059792B"/>
    <w:rsid w:val="00597E3D"/>
    <w:rsid w:val="00597ED4"/>
    <w:rsid w:val="005A0034"/>
    <w:rsid w:val="005A15A4"/>
    <w:rsid w:val="005A1CDE"/>
    <w:rsid w:val="005A2DC6"/>
    <w:rsid w:val="005A3C49"/>
    <w:rsid w:val="005A4612"/>
    <w:rsid w:val="005A4820"/>
    <w:rsid w:val="005A4ED4"/>
    <w:rsid w:val="005A5163"/>
    <w:rsid w:val="005A5BB7"/>
    <w:rsid w:val="005A5E5D"/>
    <w:rsid w:val="005A6547"/>
    <w:rsid w:val="005A6C91"/>
    <w:rsid w:val="005A705F"/>
    <w:rsid w:val="005A763C"/>
    <w:rsid w:val="005A768D"/>
    <w:rsid w:val="005A772C"/>
    <w:rsid w:val="005A77AA"/>
    <w:rsid w:val="005A7DA6"/>
    <w:rsid w:val="005B0280"/>
    <w:rsid w:val="005B1644"/>
    <w:rsid w:val="005B1869"/>
    <w:rsid w:val="005B1D74"/>
    <w:rsid w:val="005B297E"/>
    <w:rsid w:val="005B38BD"/>
    <w:rsid w:val="005B3F68"/>
    <w:rsid w:val="005B472A"/>
    <w:rsid w:val="005B4D83"/>
    <w:rsid w:val="005B5272"/>
    <w:rsid w:val="005B534A"/>
    <w:rsid w:val="005B5836"/>
    <w:rsid w:val="005B647E"/>
    <w:rsid w:val="005B6B69"/>
    <w:rsid w:val="005B6B75"/>
    <w:rsid w:val="005B704F"/>
    <w:rsid w:val="005B73DD"/>
    <w:rsid w:val="005B73EB"/>
    <w:rsid w:val="005B7487"/>
    <w:rsid w:val="005B7667"/>
    <w:rsid w:val="005B78C9"/>
    <w:rsid w:val="005B799F"/>
    <w:rsid w:val="005C25BE"/>
    <w:rsid w:val="005C2CD1"/>
    <w:rsid w:val="005C2E8A"/>
    <w:rsid w:val="005C30A5"/>
    <w:rsid w:val="005C3B21"/>
    <w:rsid w:val="005C3C88"/>
    <w:rsid w:val="005C3E95"/>
    <w:rsid w:val="005C4036"/>
    <w:rsid w:val="005C452A"/>
    <w:rsid w:val="005C514B"/>
    <w:rsid w:val="005C5307"/>
    <w:rsid w:val="005C56E4"/>
    <w:rsid w:val="005C72E9"/>
    <w:rsid w:val="005C75CF"/>
    <w:rsid w:val="005D0064"/>
    <w:rsid w:val="005D01CF"/>
    <w:rsid w:val="005D05E9"/>
    <w:rsid w:val="005D0603"/>
    <w:rsid w:val="005D0669"/>
    <w:rsid w:val="005D2260"/>
    <w:rsid w:val="005D26E5"/>
    <w:rsid w:val="005D2A8D"/>
    <w:rsid w:val="005D2F0D"/>
    <w:rsid w:val="005D36F9"/>
    <w:rsid w:val="005D382C"/>
    <w:rsid w:val="005D3C2A"/>
    <w:rsid w:val="005D43EF"/>
    <w:rsid w:val="005D4E83"/>
    <w:rsid w:val="005D55C2"/>
    <w:rsid w:val="005D5F42"/>
    <w:rsid w:val="005D66BD"/>
    <w:rsid w:val="005D675C"/>
    <w:rsid w:val="005D69DE"/>
    <w:rsid w:val="005D7585"/>
    <w:rsid w:val="005D797F"/>
    <w:rsid w:val="005D7FDE"/>
    <w:rsid w:val="005E0015"/>
    <w:rsid w:val="005E0FD7"/>
    <w:rsid w:val="005E10AE"/>
    <w:rsid w:val="005E1726"/>
    <w:rsid w:val="005E1AFC"/>
    <w:rsid w:val="005E1CB6"/>
    <w:rsid w:val="005E1D9C"/>
    <w:rsid w:val="005E2355"/>
    <w:rsid w:val="005E2629"/>
    <w:rsid w:val="005E2DFD"/>
    <w:rsid w:val="005E300B"/>
    <w:rsid w:val="005E32DA"/>
    <w:rsid w:val="005E33A8"/>
    <w:rsid w:val="005E33C6"/>
    <w:rsid w:val="005E351B"/>
    <w:rsid w:val="005E3542"/>
    <w:rsid w:val="005E36C3"/>
    <w:rsid w:val="005E36D9"/>
    <w:rsid w:val="005E3AE1"/>
    <w:rsid w:val="005E3D51"/>
    <w:rsid w:val="005E3D74"/>
    <w:rsid w:val="005E3F05"/>
    <w:rsid w:val="005E3F75"/>
    <w:rsid w:val="005E4070"/>
    <w:rsid w:val="005E40DE"/>
    <w:rsid w:val="005E4248"/>
    <w:rsid w:val="005E439A"/>
    <w:rsid w:val="005E4683"/>
    <w:rsid w:val="005E4B09"/>
    <w:rsid w:val="005E54C9"/>
    <w:rsid w:val="005E5617"/>
    <w:rsid w:val="005E59BC"/>
    <w:rsid w:val="005E64BF"/>
    <w:rsid w:val="005E697D"/>
    <w:rsid w:val="005F066A"/>
    <w:rsid w:val="005F0860"/>
    <w:rsid w:val="005F08AC"/>
    <w:rsid w:val="005F1225"/>
    <w:rsid w:val="005F12A0"/>
    <w:rsid w:val="005F1543"/>
    <w:rsid w:val="005F1955"/>
    <w:rsid w:val="005F1987"/>
    <w:rsid w:val="005F2C0E"/>
    <w:rsid w:val="005F3004"/>
    <w:rsid w:val="005F3456"/>
    <w:rsid w:val="005F3643"/>
    <w:rsid w:val="005F3DFD"/>
    <w:rsid w:val="005F44A0"/>
    <w:rsid w:val="005F4DAA"/>
    <w:rsid w:val="005F5B45"/>
    <w:rsid w:val="005F5F5B"/>
    <w:rsid w:val="005F634C"/>
    <w:rsid w:val="005F6440"/>
    <w:rsid w:val="005F6498"/>
    <w:rsid w:val="005F6F41"/>
    <w:rsid w:val="005F79D2"/>
    <w:rsid w:val="006001A2"/>
    <w:rsid w:val="00600CF0"/>
    <w:rsid w:val="006015AC"/>
    <w:rsid w:val="006018D9"/>
    <w:rsid w:val="0060194D"/>
    <w:rsid w:val="00601CA1"/>
    <w:rsid w:val="00601EC4"/>
    <w:rsid w:val="00601FA9"/>
    <w:rsid w:val="00602088"/>
    <w:rsid w:val="00602EFC"/>
    <w:rsid w:val="00602FBA"/>
    <w:rsid w:val="006031EC"/>
    <w:rsid w:val="00603C82"/>
    <w:rsid w:val="00603D9E"/>
    <w:rsid w:val="00603DAB"/>
    <w:rsid w:val="0060409B"/>
    <w:rsid w:val="0060409D"/>
    <w:rsid w:val="00604F11"/>
    <w:rsid w:val="00605405"/>
    <w:rsid w:val="00605BE5"/>
    <w:rsid w:val="00605C09"/>
    <w:rsid w:val="00606E84"/>
    <w:rsid w:val="00607014"/>
    <w:rsid w:val="0061007B"/>
    <w:rsid w:val="0061271E"/>
    <w:rsid w:val="00612B49"/>
    <w:rsid w:val="00613712"/>
    <w:rsid w:val="00613AFC"/>
    <w:rsid w:val="00614A33"/>
    <w:rsid w:val="006150A7"/>
    <w:rsid w:val="006156C6"/>
    <w:rsid w:val="006164EB"/>
    <w:rsid w:val="00616BF0"/>
    <w:rsid w:val="00616E37"/>
    <w:rsid w:val="00617127"/>
    <w:rsid w:val="00617348"/>
    <w:rsid w:val="006178F0"/>
    <w:rsid w:val="00617C29"/>
    <w:rsid w:val="00617CB0"/>
    <w:rsid w:val="00617FD0"/>
    <w:rsid w:val="00621F53"/>
    <w:rsid w:val="00622330"/>
    <w:rsid w:val="00622B5B"/>
    <w:rsid w:val="00622EAA"/>
    <w:rsid w:val="006238FE"/>
    <w:rsid w:val="006241BD"/>
    <w:rsid w:val="00624476"/>
    <w:rsid w:val="0062454F"/>
    <w:rsid w:val="00624C4A"/>
    <w:rsid w:val="006256CC"/>
    <w:rsid w:val="00625C85"/>
    <w:rsid w:val="00626272"/>
    <w:rsid w:val="00627698"/>
    <w:rsid w:val="00627D60"/>
    <w:rsid w:val="006300B4"/>
    <w:rsid w:val="006306D8"/>
    <w:rsid w:val="006307BA"/>
    <w:rsid w:val="006309D1"/>
    <w:rsid w:val="006320A6"/>
    <w:rsid w:val="00632AEF"/>
    <w:rsid w:val="006335B3"/>
    <w:rsid w:val="0063379E"/>
    <w:rsid w:val="00633E07"/>
    <w:rsid w:val="00634A61"/>
    <w:rsid w:val="00634C3A"/>
    <w:rsid w:val="00635636"/>
    <w:rsid w:val="00635655"/>
    <w:rsid w:val="0063576C"/>
    <w:rsid w:val="00635956"/>
    <w:rsid w:val="0063599D"/>
    <w:rsid w:val="00635EDA"/>
    <w:rsid w:val="00636023"/>
    <w:rsid w:val="00636E3C"/>
    <w:rsid w:val="00637A02"/>
    <w:rsid w:val="00637CF7"/>
    <w:rsid w:val="00637EC6"/>
    <w:rsid w:val="0064017B"/>
    <w:rsid w:val="006409B7"/>
    <w:rsid w:val="00641CCB"/>
    <w:rsid w:val="00641DD3"/>
    <w:rsid w:val="00642D6C"/>
    <w:rsid w:val="00643243"/>
    <w:rsid w:val="006444EA"/>
    <w:rsid w:val="00644BED"/>
    <w:rsid w:val="0064506A"/>
    <w:rsid w:val="006450D4"/>
    <w:rsid w:val="006455C6"/>
    <w:rsid w:val="00645B6D"/>
    <w:rsid w:val="00645BD5"/>
    <w:rsid w:val="00646DD0"/>
    <w:rsid w:val="006470AA"/>
    <w:rsid w:val="006500AD"/>
    <w:rsid w:val="00650288"/>
    <w:rsid w:val="0065038C"/>
    <w:rsid w:val="0065070B"/>
    <w:rsid w:val="00650D77"/>
    <w:rsid w:val="00651F7E"/>
    <w:rsid w:val="006528C5"/>
    <w:rsid w:val="00652A18"/>
    <w:rsid w:val="00653127"/>
    <w:rsid w:val="00654672"/>
    <w:rsid w:val="00654D43"/>
    <w:rsid w:val="0065642A"/>
    <w:rsid w:val="00657139"/>
    <w:rsid w:val="0065733E"/>
    <w:rsid w:val="00657DD6"/>
    <w:rsid w:val="006605C5"/>
    <w:rsid w:val="0066097B"/>
    <w:rsid w:val="00660A7E"/>
    <w:rsid w:val="00660E82"/>
    <w:rsid w:val="0066157E"/>
    <w:rsid w:val="0066286B"/>
    <w:rsid w:val="00662BD6"/>
    <w:rsid w:val="00664220"/>
    <w:rsid w:val="00664460"/>
    <w:rsid w:val="0066495C"/>
    <w:rsid w:val="006651E0"/>
    <w:rsid w:val="0066635D"/>
    <w:rsid w:val="00666379"/>
    <w:rsid w:val="0066681F"/>
    <w:rsid w:val="00667E90"/>
    <w:rsid w:val="00670546"/>
    <w:rsid w:val="00670825"/>
    <w:rsid w:val="00671CCF"/>
    <w:rsid w:val="006720F9"/>
    <w:rsid w:val="006720FD"/>
    <w:rsid w:val="00673BAB"/>
    <w:rsid w:val="00673DA2"/>
    <w:rsid w:val="00673DC3"/>
    <w:rsid w:val="00673F54"/>
    <w:rsid w:val="00674847"/>
    <w:rsid w:val="00675003"/>
    <w:rsid w:val="006756A8"/>
    <w:rsid w:val="00677644"/>
    <w:rsid w:val="00680251"/>
    <w:rsid w:val="00680599"/>
    <w:rsid w:val="006818E7"/>
    <w:rsid w:val="00681AD4"/>
    <w:rsid w:val="0068271C"/>
    <w:rsid w:val="00682EAF"/>
    <w:rsid w:val="00683571"/>
    <w:rsid w:val="00684D5A"/>
    <w:rsid w:val="00685426"/>
    <w:rsid w:val="006866E0"/>
    <w:rsid w:val="00687D43"/>
    <w:rsid w:val="00687E6F"/>
    <w:rsid w:val="0069054E"/>
    <w:rsid w:val="006929BB"/>
    <w:rsid w:val="00692D4C"/>
    <w:rsid w:val="00692F7C"/>
    <w:rsid w:val="006932E5"/>
    <w:rsid w:val="00693E35"/>
    <w:rsid w:val="006940CC"/>
    <w:rsid w:val="00694138"/>
    <w:rsid w:val="00694325"/>
    <w:rsid w:val="00694631"/>
    <w:rsid w:val="006947ED"/>
    <w:rsid w:val="00694EE5"/>
    <w:rsid w:val="0069529A"/>
    <w:rsid w:val="006952DD"/>
    <w:rsid w:val="006953BE"/>
    <w:rsid w:val="006955F5"/>
    <w:rsid w:val="0069564D"/>
    <w:rsid w:val="006958F9"/>
    <w:rsid w:val="00695CDB"/>
    <w:rsid w:val="0069684D"/>
    <w:rsid w:val="006968D4"/>
    <w:rsid w:val="00696A92"/>
    <w:rsid w:val="00696E81"/>
    <w:rsid w:val="006975AF"/>
    <w:rsid w:val="00697BE7"/>
    <w:rsid w:val="00697EF5"/>
    <w:rsid w:val="006A0AA6"/>
    <w:rsid w:val="006A128C"/>
    <w:rsid w:val="006A12BC"/>
    <w:rsid w:val="006A1301"/>
    <w:rsid w:val="006A1DDC"/>
    <w:rsid w:val="006A28BB"/>
    <w:rsid w:val="006A2BFD"/>
    <w:rsid w:val="006A323B"/>
    <w:rsid w:val="006A3D04"/>
    <w:rsid w:val="006A424D"/>
    <w:rsid w:val="006A45EA"/>
    <w:rsid w:val="006A491F"/>
    <w:rsid w:val="006A4D37"/>
    <w:rsid w:val="006A51CD"/>
    <w:rsid w:val="006A5492"/>
    <w:rsid w:val="006A5D6A"/>
    <w:rsid w:val="006A6843"/>
    <w:rsid w:val="006A6DD3"/>
    <w:rsid w:val="006A6E5F"/>
    <w:rsid w:val="006A7731"/>
    <w:rsid w:val="006A795A"/>
    <w:rsid w:val="006B0500"/>
    <w:rsid w:val="006B0F30"/>
    <w:rsid w:val="006B0FBB"/>
    <w:rsid w:val="006B18C7"/>
    <w:rsid w:val="006B1D4C"/>
    <w:rsid w:val="006B1FBD"/>
    <w:rsid w:val="006B21B4"/>
    <w:rsid w:val="006B241C"/>
    <w:rsid w:val="006B496E"/>
    <w:rsid w:val="006B4A0B"/>
    <w:rsid w:val="006B51D5"/>
    <w:rsid w:val="006B5993"/>
    <w:rsid w:val="006B5DAC"/>
    <w:rsid w:val="006B633F"/>
    <w:rsid w:val="006B67E8"/>
    <w:rsid w:val="006B6B36"/>
    <w:rsid w:val="006B6CAF"/>
    <w:rsid w:val="006C02A4"/>
    <w:rsid w:val="006C1389"/>
    <w:rsid w:val="006C1472"/>
    <w:rsid w:val="006C1595"/>
    <w:rsid w:val="006C1877"/>
    <w:rsid w:val="006C1EA8"/>
    <w:rsid w:val="006C229C"/>
    <w:rsid w:val="006C48A3"/>
    <w:rsid w:val="006C567C"/>
    <w:rsid w:val="006C6AAD"/>
    <w:rsid w:val="006C7A77"/>
    <w:rsid w:val="006C7CE1"/>
    <w:rsid w:val="006C7D64"/>
    <w:rsid w:val="006D0069"/>
    <w:rsid w:val="006D0AF0"/>
    <w:rsid w:val="006D0EF4"/>
    <w:rsid w:val="006D1118"/>
    <w:rsid w:val="006D1125"/>
    <w:rsid w:val="006D1E72"/>
    <w:rsid w:val="006D2565"/>
    <w:rsid w:val="006D2BB1"/>
    <w:rsid w:val="006D30F4"/>
    <w:rsid w:val="006D3A76"/>
    <w:rsid w:val="006D52CF"/>
    <w:rsid w:val="006D58E1"/>
    <w:rsid w:val="006D5CF5"/>
    <w:rsid w:val="006D7071"/>
    <w:rsid w:val="006D7B57"/>
    <w:rsid w:val="006D7FAF"/>
    <w:rsid w:val="006D7FC1"/>
    <w:rsid w:val="006E008E"/>
    <w:rsid w:val="006E030E"/>
    <w:rsid w:val="006E0711"/>
    <w:rsid w:val="006E26A6"/>
    <w:rsid w:val="006E3B8E"/>
    <w:rsid w:val="006E3DFD"/>
    <w:rsid w:val="006E4110"/>
    <w:rsid w:val="006E4343"/>
    <w:rsid w:val="006E45B9"/>
    <w:rsid w:val="006E45D1"/>
    <w:rsid w:val="006E6042"/>
    <w:rsid w:val="006E630D"/>
    <w:rsid w:val="006E696A"/>
    <w:rsid w:val="006E6A18"/>
    <w:rsid w:val="006E6B5A"/>
    <w:rsid w:val="006E7001"/>
    <w:rsid w:val="006E7357"/>
    <w:rsid w:val="006E771E"/>
    <w:rsid w:val="006E7857"/>
    <w:rsid w:val="006E7A69"/>
    <w:rsid w:val="006E7E97"/>
    <w:rsid w:val="006E7F3F"/>
    <w:rsid w:val="006F0215"/>
    <w:rsid w:val="006F04F0"/>
    <w:rsid w:val="006F0877"/>
    <w:rsid w:val="006F0F46"/>
    <w:rsid w:val="006F2385"/>
    <w:rsid w:val="006F29D3"/>
    <w:rsid w:val="006F30E7"/>
    <w:rsid w:val="006F369E"/>
    <w:rsid w:val="006F380B"/>
    <w:rsid w:val="006F465B"/>
    <w:rsid w:val="006F4F4F"/>
    <w:rsid w:val="006F5312"/>
    <w:rsid w:val="006F5750"/>
    <w:rsid w:val="006F5CBC"/>
    <w:rsid w:val="006F6642"/>
    <w:rsid w:val="006F6EC0"/>
    <w:rsid w:val="006F71E2"/>
    <w:rsid w:val="006F743B"/>
    <w:rsid w:val="006F799C"/>
    <w:rsid w:val="006F79E9"/>
    <w:rsid w:val="007004A6"/>
    <w:rsid w:val="00700BB0"/>
    <w:rsid w:val="00700CAB"/>
    <w:rsid w:val="00701C9B"/>
    <w:rsid w:val="00702A95"/>
    <w:rsid w:val="00702C7A"/>
    <w:rsid w:val="00702EE0"/>
    <w:rsid w:val="0070327F"/>
    <w:rsid w:val="007039FB"/>
    <w:rsid w:val="0070420A"/>
    <w:rsid w:val="007043FE"/>
    <w:rsid w:val="0070481D"/>
    <w:rsid w:val="00704A91"/>
    <w:rsid w:val="00704A96"/>
    <w:rsid w:val="0070573B"/>
    <w:rsid w:val="00706777"/>
    <w:rsid w:val="00707169"/>
    <w:rsid w:val="00707204"/>
    <w:rsid w:val="00707F1B"/>
    <w:rsid w:val="00710161"/>
    <w:rsid w:val="007106E8"/>
    <w:rsid w:val="00710915"/>
    <w:rsid w:val="00711508"/>
    <w:rsid w:val="00711717"/>
    <w:rsid w:val="007117B7"/>
    <w:rsid w:val="00711CD7"/>
    <w:rsid w:val="00712423"/>
    <w:rsid w:val="00712709"/>
    <w:rsid w:val="00712D6C"/>
    <w:rsid w:val="00712EA9"/>
    <w:rsid w:val="00713554"/>
    <w:rsid w:val="00713D08"/>
    <w:rsid w:val="00713D4B"/>
    <w:rsid w:val="00713D64"/>
    <w:rsid w:val="007142D9"/>
    <w:rsid w:val="00714827"/>
    <w:rsid w:val="00715380"/>
    <w:rsid w:val="00716062"/>
    <w:rsid w:val="007162F2"/>
    <w:rsid w:val="00720621"/>
    <w:rsid w:val="007206C9"/>
    <w:rsid w:val="007207C7"/>
    <w:rsid w:val="007208F5"/>
    <w:rsid w:val="007219ED"/>
    <w:rsid w:val="00721E34"/>
    <w:rsid w:val="00722452"/>
    <w:rsid w:val="00722DB4"/>
    <w:rsid w:val="007230B4"/>
    <w:rsid w:val="00723CB6"/>
    <w:rsid w:val="00724139"/>
    <w:rsid w:val="00725B52"/>
    <w:rsid w:val="007263E8"/>
    <w:rsid w:val="00726BB7"/>
    <w:rsid w:val="00726E3A"/>
    <w:rsid w:val="007272B5"/>
    <w:rsid w:val="00730225"/>
    <w:rsid w:val="007309C9"/>
    <w:rsid w:val="0073195A"/>
    <w:rsid w:val="00732817"/>
    <w:rsid w:val="00732CF1"/>
    <w:rsid w:val="00732FDE"/>
    <w:rsid w:val="00733932"/>
    <w:rsid w:val="007344EC"/>
    <w:rsid w:val="00734D37"/>
    <w:rsid w:val="0073568E"/>
    <w:rsid w:val="007361F4"/>
    <w:rsid w:val="00736370"/>
    <w:rsid w:val="0073640B"/>
    <w:rsid w:val="00737397"/>
    <w:rsid w:val="007373C8"/>
    <w:rsid w:val="00737939"/>
    <w:rsid w:val="007400F7"/>
    <w:rsid w:val="00740951"/>
    <w:rsid w:val="00741289"/>
    <w:rsid w:val="00741B93"/>
    <w:rsid w:val="00741F36"/>
    <w:rsid w:val="0074286E"/>
    <w:rsid w:val="00742EB8"/>
    <w:rsid w:val="00743898"/>
    <w:rsid w:val="00743FF6"/>
    <w:rsid w:val="00744439"/>
    <w:rsid w:val="007446A1"/>
    <w:rsid w:val="00744760"/>
    <w:rsid w:val="00744A7E"/>
    <w:rsid w:val="00745C00"/>
    <w:rsid w:val="00747B51"/>
    <w:rsid w:val="007514BA"/>
    <w:rsid w:val="00752FB1"/>
    <w:rsid w:val="0075308C"/>
    <w:rsid w:val="007534C2"/>
    <w:rsid w:val="007537A0"/>
    <w:rsid w:val="00753CAE"/>
    <w:rsid w:val="00753D87"/>
    <w:rsid w:val="007541EF"/>
    <w:rsid w:val="00754BE5"/>
    <w:rsid w:val="007552B0"/>
    <w:rsid w:val="00755E6A"/>
    <w:rsid w:val="007566E0"/>
    <w:rsid w:val="007571C7"/>
    <w:rsid w:val="00757622"/>
    <w:rsid w:val="00757E80"/>
    <w:rsid w:val="00757FDB"/>
    <w:rsid w:val="00760FB0"/>
    <w:rsid w:val="00763E8B"/>
    <w:rsid w:val="00766453"/>
    <w:rsid w:val="00766EFA"/>
    <w:rsid w:val="007677AC"/>
    <w:rsid w:val="00770E46"/>
    <w:rsid w:val="00770E58"/>
    <w:rsid w:val="00770EA0"/>
    <w:rsid w:val="0077148B"/>
    <w:rsid w:val="00771850"/>
    <w:rsid w:val="00771D39"/>
    <w:rsid w:val="00772B74"/>
    <w:rsid w:val="00772BEA"/>
    <w:rsid w:val="0077372C"/>
    <w:rsid w:val="0077432C"/>
    <w:rsid w:val="00774663"/>
    <w:rsid w:val="00774E0A"/>
    <w:rsid w:val="00774ECF"/>
    <w:rsid w:val="00775370"/>
    <w:rsid w:val="007757C3"/>
    <w:rsid w:val="00775C2E"/>
    <w:rsid w:val="00775F18"/>
    <w:rsid w:val="0077687C"/>
    <w:rsid w:val="00776DD9"/>
    <w:rsid w:val="0077716A"/>
    <w:rsid w:val="00777236"/>
    <w:rsid w:val="007776C4"/>
    <w:rsid w:val="00777BA0"/>
    <w:rsid w:val="0078081C"/>
    <w:rsid w:val="007808E3"/>
    <w:rsid w:val="00780913"/>
    <w:rsid w:val="00780F5F"/>
    <w:rsid w:val="007812F0"/>
    <w:rsid w:val="00781535"/>
    <w:rsid w:val="00783163"/>
    <w:rsid w:val="00783987"/>
    <w:rsid w:val="0078686E"/>
    <w:rsid w:val="0078721E"/>
    <w:rsid w:val="007872AC"/>
    <w:rsid w:val="00787491"/>
    <w:rsid w:val="00787532"/>
    <w:rsid w:val="007876E3"/>
    <w:rsid w:val="00787BA3"/>
    <w:rsid w:val="00790236"/>
    <w:rsid w:val="007906BB"/>
    <w:rsid w:val="0079084A"/>
    <w:rsid w:val="00791DA9"/>
    <w:rsid w:val="007925AC"/>
    <w:rsid w:val="007926AE"/>
    <w:rsid w:val="007928DB"/>
    <w:rsid w:val="00793D0E"/>
    <w:rsid w:val="00793F2C"/>
    <w:rsid w:val="00794004"/>
    <w:rsid w:val="0079443F"/>
    <w:rsid w:val="00794756"/>
    <w:rsid w:val="00794BFF"/>
    <w:rsid w:val="00794D69"/>
    <w:rsid w:val="00794DFE"/>
    <w:rsid w:val="007957CE"/>
    <w:rsid w:val="00796A8B"/>
    <w:rsid w:val="00796D97"/>
    <w:rsid w:val="0079721E"/>
    <w:rsid w:val="007A0215"/>
    <w:rsid w:val="007A067A"/>
    <w:rsid w:val="007A0A83"/>
    <w:rsid w:val="007A0BBF"/>
    <w:rsid w:val="007A0FC0"/>
    <w:rsid w:val="007A25EB"/>
    <w:rsid w:val="007A29E1"/>
    <w:rsid w:val="007A4D9B"/>
    <w:rsid w:val="007A5073"/>
    <w:rsid w:val="007A58A6"/>
    <w:rsid w:val="007A5EA4"/>
    <w:rsid w:val="007A5FB9"/>
    <w:rsid w:val="007A63AE"/>
    <w:rsid w:val="007A6670"/>
    <w:rsid w:val="007A6C29"/>
    <w:rsid w:val="007A7671"/>
    <w:rsid w:val="007A7BDA"/>
    <w:rsid w:val="007B03D0"/>
    <w:rsid w:val="007B091E"/>
    <w:rsid w:val="007B0CE6"/>
    <w:rsid w:val="007B0EDD"/>
    <w:rsid w:val="007B1BD1"/>
    <w:rsid w:val="007B2DE0"/>
    <w:rsid w:val="007B326E"/>
    <w:rsid w:val="007B35BC"/>
    <w:rsid w:val="007B35CC"/>
    <w:rsid w:val="007B468A"/>
    <w:rsid w:val="007B552B"/>
    <w:rsid w:val="007B5BD3"/>
    <w:rsid w:val="007B6126"/>
    <w:rsid w:val="007B7313"/>
    <w:rsid w:val="007B75B9"/>
    <w:rsid w:val="007B7C19"/>
    <w:rsid w:val="007C187C"/>
    <w:rsid w:val="007C1DAE"/>
    <w:rsid w:val="007C1E13"/>
    <w:rsid w:val="007C1F93"/>
    <w:rsid w:val="007C226C"/>
    <w:rsid w:val="007C227C"/>
    <w:rsid w:val="007C2B8F"/>
    <w:rsid w:val="007C3E3F"/>
    <w:rsid w:val="007C5E12"/>
    <w:rsid w:val="007C5EAA"/>
    <w:rsid w:val="007C5ED8"/>
    <w:rsid w:val="007C5F64"/>
    <w:rsid w:val="007C6471"/>
    <w:rsid w:val="007C6968"/>
    <w:rsid w:val="007C70AB"/>
    <w:rsid w:val="007D07FA"/>
    <w:rsid w:val="007D08F1"/>
    <w:rsid w:val="007D11DF"/>
    <w:rsid w:val="007D1322"/>
    <w:rsid w:val="007D1793"/>
    <w:rsid w:val="007D1D1A"/>
    <w:rsid w:val="007D1D85"/>
    <w:rsid w:val="007D1F21"/>
    <w:rsid w:val="007D3615"/>
    <w:rsid w:val="007D3690"/>
    <w:rsid w:val="007D3A1B"/>
    <w:rsid w:val="007D3EBE"/>
    <w:rsid w:val="007D4236"/>
    <w:rsid w:val="007D4D67"/>
    <w:rsid w:val="007D5557"/>
    <w:rsid w:val="007D57C5"/>
    <w:rsid w:val="007D5941"/>
    <w:rsid w:val="007D6345"/>
    <w:rsid w:val="007D6793"/>
    <w:rsid w:val="007D6BCF"/>
    <w:rsid w:val="007D76CE"/>
    <w:rsid w:val="007D7A8B"/>
    <w:rsid w:val="007D7ABD"/>
    <w:rsid w:val="007D7EB3"/>
    <w:rsid w:val="007E0106"/>
    <w:rsid w:val="007E07EE"/>
    <w:rsid w:val="007E14FF"/>
    <w:rsid w:val="007E15A7"/>
    <w:rsid w:val="007E1A60"/>
    <w:rsid w:val="007E25A0"/>
    <w:rsid w:val="007E27CF"/>
    <w:rsid w:val="007E2B1F"/>
    <w:rsid w:val="007E3254"/>
    <w:rsid w:val="007E3976"/>
    <w:rsid w:val="007E400A"/>
    <w:rsid w:val="007E4224"/>
    <w:rsid w:val="007E42DC"/>
    <w:rsid w:val="007E55D7"/>
    <w:rsid w:val="007E680E"/>
    <w:rsid w:val="007E6AE4"/>
    <w:rsid w:val="007E6C43"/>
    <w:rsid w:val="007E7CA3"/>
    <w:rsid w:val="007E7DA2"/>
    <w:rsid w:val="007F0201"/>
    <w:rsid w:val="007F03B3"/>
    <w:rsid w:val="007F0654"/>
    <w:rsid w:val="007F17E2"/>
    <w:rsid w:val="007F1C16"/>
    <w:rsid w:val="007F2047"/>
    <w:rsid w:val="007F23DE"/>
    <w:rsid w:val="007F25F1"/>
    <w:rsid w:val="007F30D4"/>
    <w:rsid w:val="007F377E"/>
    <w:rsid w:val="007F3D65"/>
    <w:rsid w:val="007F48DF"/>
    <w:rsid w:val="007F4D9A"/>
    <w:rsid w:val="007F4FDB"/>
    <w:rsid w:val="007F514F"/>
    <w:rsid w:val="007F531A"/>
    <w:rsid w:val="007F5D4A"/>
    <w:rsid w:val="007F62AD"/>
    <w:rsid w:val="007F6BD8"/>
    <w:rsid w:val="007F7287"/>
    <w:rsid w:val="007F79FB"/>
    <w:rsid w:val="00800A8A"/>
    <w:rsid w:val="00800ADA"/>
    <w:rsid w:val="00801E54"/>
    <w:rsid w:val="00802212"/>
    <w:rsid w:val="008023AA"/>
    <w:rsid w:val="008031A1"/>
    <w:rsid w:val="0080328C"/>
    <w:rsid w:val="00803C02"/>
    <w:rsid w:val="00803E59"/>
    <w:rsid w:val="00804CD8"/>
    <w:rsid w:val="00810386"/>
    <w:rsid w:val="00810C34"/>
    <w:rsid w:val="00810E8E"/>
    <w:rsid w:val="0081160D"/>
    <w:rsid w:val="008116C1"/>
    <w:rsid w:val="0081172B"/>
    <w:rsid w:val="008131D8"/>
    <w:rsid w:val="00813291"/>
    <w:rsid w:val="00813572"/>
    <w:rsid w:val="008144FE"/>
    <w:rsid w:val="00814E1D"/>
    <w:rsid w:val="008152F5"/>
    <w:rsid w:val="008156B0"/>
    <w:rsid w:val="00815AF3"/>
    <w:rsid w:val="00815CE1"/>
    <w:rsid w:val="00816090"/>
    <w:rsid w:val="00816634"/>
    <w:rsid w:val="0081733A"/>
    <w:rsid w:val="00817FE9"/>
    <w:rsid w:val="00820510"/>
    <w:rsid w:val="0082051B"/>
    <w:rsid w:val="00820981"/>
    <w:rsid w:val="00821092"/>
    <w:rsid w:val="008215AC"/>
    <w:rsid w:val="00821FA1"/>
    <w:rsid w:val="008229D2"/>
    <w:rsid w:val="00822BD1"/>
    <w:rsid w:val="0082442B"/>
    <w:rsid w:val="00826417"/>
    <w:rsid w:val="008265EC"/>
    <w:rsid w:val="00826773"/>
    <w:rsid w:val="00827598"/>
    <w:rsid w:val="00830023"/>
    <w:rsid w:val="0083023B"/>
    <w:rsid w:val="008307B1"/>
    <w:rsid w:val="00830EEC"/>
    <w:rsid w:val="00831160"/>
    <w:rsid w:val="00831397"/>
    <w:rsid w:val="00831525"/>
    <w:rsid w:val="00831BD9"/>
    <w:rsid w:val="00832869"/>
    <w:rsid w:val="00832F62"/>
    <w:rsid w:val="00834C09"/>
    <w:rsid w:val="00834C35"/>
    <w:rsid w:val="00835345"/>
    <w:rsid w:val="00835F6D"/>
    <w:rsid w:val="0083699A"/>
    <w:rsid w:val="00836B90"/>
    <w:rsid w:val="0083720C"/>
    <w:rsid w:val="008376A7"/>
    <w:rsid w:val="00840450"/>
    <w:rsid w:val="00840B29"/>
    <w:rsid w:val="00840DC6"/>
    <w:rsid w:val="00841F1B"/>
    <w:rsid w:val="0084356A"/>
    <w:rsid w:val="00844D45"/>
    <w:rsid w:val="00844F9B"/>
    <w:rsid w:val="00845125"/>
    <w:rsid w:val="00845373"/>
    <w:rsid w:val="008457C9"/>
    <w:rsid w:val="008460DA"/>
    <w:rsid w:val="0084621A"/>
    <w:rsid w:val="008465E3"/>
    <w:rsid w:val="0084714C"/>
    <w:rsid w:val="00847AFF"/>
    <w:rsid w:val="00847F0A"/>
    <w:rsid w:val="008502C1"/>
    <w:rsid w:val="00850479"/>
    <w:rsid w:val="008507A7"/>
    <w:rsid w:val="00850856"/>
    <w:rsid w:val="008512C4"/>
    <w:rsid w:val="00851332"/>
    <w:rsid w:val="008514BE"/>
    <w:rsid w:val="00851EC4"/>
    <w:rsid w:val="0085305E"/>
    <w:rsid w:val="008535A1"/>
    <w:rsid w:val="0085394B"/>
    <w:rsid w:val="00854428"/>
    <w:rsid w:val="008544A2"/>
    <w:rsid w:val="008545B6"/>
    <w:rsid w:val="0085462B"/>
    <w:rsid w:val="00854BCC"/>
    <w:rsid w:val="00854F63"/>
    <w:rsid w:val="00854F96"/>
    <w:rsid w:val="00855246"/>
    <w:rsid w:val="00855620"/>
    <w:rsid w:val="00855C0D"/>
    <w:rsid w:val="00855D3A"/>
    <w:rsid w:val="008561BD"/>
    <w:rsid w:val="008562AD"/>
    <w:rsid w:val="008567FA"/>
    <w:rsid w:val="008568DC"/>
    <w:rsid w:val="00856BE9"/>
    <w:rsid w:val="00856C0A"/>
    <w:rsid w:val="00857877"/>
    <w:rsid w:val="00857BF9"/>
    <w:rsid w:val="00857ED3"/>
    <w:rsid w:val="00857F94"/>
    <w:rsid w:val="00860B3B"/>
    <w:rsid w:val="0086101C"/>
    <w:rsid w:val="008611B5"/>
    <w:rsid w:val="008613D9"/>
    <w:rsid w:val="0086245B"/>
    <w:rsid w:val="00862697"/>
    <w:rsid w:val="00862BA9"/>
    <w:rsid w:val="008639B1"/>
    <w:rsid w:val="00863ED5"/>
    <w:rsid w:val="00864362"/>
    <w:rsid w:val="00864D92"/>
    <w:rsid w:val="00865285"/>
    <w:rsid w:val="008652A1"/>
    <w:rsid w:val="008656ED"/>
    <w:rsid w:val="008659F7"/>
    <w:rsid w:val="00866292"/>
    <w:rsid w:val="00867342"/>
    <w:rsid w:val="008673B7"/>
    <w:rsid w:val="0086774B"/>
    <w:rsid w:val="00867B0E"/>
    <w:rsid w:val="00870022"/>
    <w:rsid w:val="0087019F"/>
    <w:rsid w:val="008707E9"/>
    <w:rsid w:val="00870FBA"/>
    <w:rsid w:val="00871CB3"/>
    <w:rsid w:val="008720C6"/>
    <w:rsid w:val="00872D98"/>
    <w:rsid w:val="00872F89"/>
    <w:rsid w:val="00873F9F"/>
    <w:rsid w:val="00874078"/>
    <w:rsid w:val="00874AC8"/>
    <w:rsid w:val="00875466"/>
    <w:rsid w:val="00875C65"/>
    <w:rsid w:val="00875D3D"/>
    <w:rsid w:val="00875E34"/>
    <w:rsid w:val="00876291"/>
    <w:rsid w:val="008768F3"/>
    <w:rsid w:val="00880B5A"/>
    <w:rsid w:val="008816C9"/>
    <w:rsid w:val="00881A90"/>
    <w:rsid w:val="008824E0"/>
    <w:rsid w:val="00882800"/>
    <w:rsid w:val="00882F50"/>
    <w:rsid w:val="0088488E"/>
    <w:rsid w:val="00884D1A"/>
    <w:rsid w:val="008860BE"/>
    <w:rsid w:val="0088699D"/>
    <w:rsid w:val="0088755B"/>
    <w:rsid w:val="008878E9"/>
    <w:rsid w:val="00887B06"/>
    <w:rsid w:val="00887B3E"/>
    <w:rsid w:val="00890784"/>
    <w:rsid w:val="00890B4D"/>
    <w:rsid w:val="00890B8A"/>
    <w:rsid w:val="00891BBC"/>
    <w:rsid w:val="00891C03"/>
    <w:rsid w:val="0089263F"/>
    <w:rsid w:val="00892CDC"/>
    <w:rsid w:val="00893647"/>
    <w:rsid w:val="0089434B"/>
    <w:rsid w:val="008945C1"/>
    <w:rsid w:val="008949F2"/>
    <w:rsid w:val="00895662"/>
    <w:rsid w:val="008966AD"/>
    <w:rsid w:val="008A08F4"/>
    <w:rsid w:val="008A0C4B"/>
    <w:rsid w:val="008A1444"/>
    <w:rsid w:val="008A1BDE"/>
    <w:rsid w:val="008A20E4"/>
    <w:rsid w:val="008A2C7A"/>
    <w:rsid w:val="008A3089"/>
    <w:rsid w:val="008A3562"/>
    <w:rsid w:val="008A3609"/>
    <w:rsid w:val="008A38C5"/>
    <w:rsid w:val="008A49F0"/>
    <w:rsid w:val="008A517D"/>
    <w:rsid w:val="008A54D6"/>
    <w:rsid w:val="008A5705"/>
    <w:rsid w:val="008A59A9"/>
    <w:rsid w:val="008A650A"/>
    <w:rsid w:val="008A6D4C"/>
    <w:rsid w:val="008A6DD4"/>
    <w:rsid w:val="008A71E0"/>
    <w:rsid w:val="008A7811"/>
    <w:rsid w:val="008B0197"/>
    <w:rsid w:val="008B099A"/>
    <w:rsid w:val="008B0B91"/>
    <w:rsid w:val="008B0F12"/>
    <w:rsid w:val="008B0F7E"/>
    <w:rsid w:val="008B198A"/>
    <w:rsid w:val="008B270B"/>
    <w:rsid w:val="008B2847"/>
    <w:rsid w:val="008B2DC4"/>
    <w:rsid w:val="008B2E37"/>
    <w:rsid w:val="008B300C"/>
    <w:rsid w:val="008B3061"/>
    <w:rsid w:val="008B4AFD"/>
    <w:rsid w:val="008B4B69"/>
    <w:rsid w:val="008B4F23"/>
    <w:rsid w:val="008B5389"/>
    <w:rsid w:val="008B6334"/>
    <w:rsid w:val="008B6DF2"/>
    <w:rsid w:val="008B7C11"/>
    <w:rsid w:val="008B7EF4"/>
    <w:rsid w:val="008C0618"/>
    <w:rsid w:val="008C0757"/>
    <w:rsid w:val="008C0B60"/>
    <w:rsid w:val="008C1376"/>
    <w:rsid w:val="008C2203"/>
    <w:rsid w:val="008C25FB"/>
    <w:rsid w:val="008C2F37"/>
    <w:rsid w:val="008C2FD7"/>
    <w:rsid w:val="008C3052"/>
    <w:rsid w:val="008C32DC"/>
    <w:rsid w:val="008C336E"/>
    <w:rsid w:val="008C616C"/>
    <w:rsid w:val="008C7783"/>
    <w:rsid w:val="008C7924"/>
    <w:rsid w:val="008C7B7E"/>
    <w:rsid w:val="008D0BC8"/>
    <w:rsid w:val="008D120E"/>
    <w:rsid w:val="008D1458"/>
    <w:rsid w:val="008D17C0"/>
    <w:rsid w:val="008D1A2B"/>
    <w:rsid w:val="008D2CCB"/>
    <w:rsid w:val="008D37D2"/>
    <w:rsid w:val="008D398D"/>
    <w:rsid w:val="008D4599"/>
    <w:rsid w:val="008D4957"/>
    <w:rsid w:val="008D67DF"/>
    <w:rsid w:val="008D6C5A"/>
    <w:rsid w:val="008D7787"/>
    <w:rsid w:val="008D78F0"/>
    <w:rsid w:val="008E0903"/>
    <w:rsid w:val="008E1C4B"/>
    <w:rsid w:val="008E1E7E"/>
    <w:rsid w:val="008E206F"/>
    <w:rsid w:val="008E2823"/>
    <w:rsid w:val="008E3325"/>
    <w:rsid w:val="008E3575"/>
    <w:rsid w:val="008E3641"/>
    <w:rsid w:val="008E435F"/>
    <w:rsid w:val="008E488F"/>
    <w:rsid w:val="008E4DFE"/>
    <w:rsid w:val="008E603F"/>
    <w:rsid w:val="008E694F"/>
    <w:rsid w:val="008E6B91"/>
    <w:rsid w:val="008E7471"/>
    <w:rsid w:val="008F01A8"/>
    <w:rsid w:val="008F0646"/>
    <w:rsid w:val="008F0BEA"/>
    <w:rsid w:val="008F1567"/>
    <w:rsid w:val="008F223B"/>
    <w:rsid w:val="008F2700"/>
    <w:rsid w:val="008F2816"/>
    <w:rsid w:val="008F285A"/>
    <w:rsid w:val="008F2DA6"/>
    <w:rsid w:val="008F47D6"/>
    <w:rsid w:val="008F592E"/>
    <w:rsid w:val="008F5E0C"/>
    <w:rsid w:val="008F629E"/>
    <w:rsid w:val="008F65C8"/>
    <w:rsid w:val="008F7BEA"/>
    <w:rsid w:val="008F7D9E"/>
    <w:rsid w:val="009008D9"/>
    <w:rsid w:val="00901438"/>
    <w:rsid w:val="0090156C"/>
    <w:rsid w:val="00901889"/>
    <w:rsid w:val="00902783"/>
    <w:rsid w:val="0090405A"/>
    <w:rsid w:val="00906EFD"/>
    <w:rsid w:val="0090716B"/>
    <w:rsid w:val="00907C1B"/>
    <w:rsid w:val="009107E6"/>
    <w:rsid w:val="00911010"/>
    <w:rsid w:val="00911171"/>
    <w:rsid w:val="0091190B"/>
    <w:rsid w:val="00911BFC"/>
    <w:rsid w:val="00911F0B"/>
    <w:rsid w:val="00912157"/>
    <w:rsid w:val="009133BC"/>
    <w:rsid w:val="00913759"/>
    <w:rsid w:val="00914D90"/>
    <w:rsid w:val="009152EC"/>
    <w:rsid w:val="009153EA"/>
    <w:rsid w:val="009164A1"/>
    <w:rsid w:val="00916D71"/>
    <w:rsid w:val="00917FA7"/>
    <w:rsid w:val="00920BB0"/>
    <w:rsid w:val="00922237"/>
    <w:rsid w:val="009224C3"/>
    <w:rsid w:val="009231F0"/>
    <w:rsid w:val="0092337A"/>
    <w:rsid w:val="009239C5"/>
    <w:rsid w:val="00924588"/>
    <w:rsid w:val="00924DB0"/>
    <w:rsid w:val="00924FBC"/>
    <w:rsid w:val="00925757"/>
    <w:rsid w:val="00925900"/>
    <w:rsid w:val="00925AB8"/>
    <w:rsid w:val="0092665F"/>
    <w:rsid w:val="00926B64"/>
    <w:rsid w:val="00927067"/>
    <w:rsid w:val="0093018D"/>
    <w:rsid w:val="00932CC7"/>
    <w:rsid w:val="00933BF8"/>
    <w:rsid w:val="00934333"/>
    <w:rsid w:val="00934EA9"/>
    <w:rsid w:val="00934EF7"/>
    <w:rsid w:val="00935444"/>
    <w:rsid w:val="0093590E"/>
    <w:rsid w:val="00936421"/>
    <w:rsid w:val="00936CDA"/>
    <w:rsid w:val="00936E85"/>
    <w:rsid w:val="009372F4"/>
    <w:rsid w:val="0093780F"/>
    <w:rsid w:val="00940224"/>
    <w:rsid w:val="009406BE"/>
    <w:rsid w:val="00941075"/>
    <w:rsid w:val="00941121"/>
    <w:rsid w:val="00941408"/>
    <w:rsid w:val="0094168C"/>
    <w:rsid w:val="009424E0"/>
    <w:rsid w:val="00942691"/>
    <w:rsid w:val="00943476"/>
    <w:rsid w:val="00944D59"/>
    <w:rsid w:val="00944EF7"/>
    <w:rsid w:val="00945B4B"/>
    <w:rsid w:val="00946019"/>
    <w:rsid w:val="009466D5"/>
    <w:rsid w:val="009468A3"/>
    <w:rsid w:val="0094695F"/>
    <w:rsid w:val="00946C6D"/>
    <w:rsid w:val="00946CCE"/>
    <w:rsid w:val="00947341"/>
    <w:rsid w:val="00951530"/>
    <w:rsid w:val="00951EA4"/>
    <w:rsid w:val="00952450"/>
    <w:rsid w:val="00953326"/>
    <w:rsid w:val="00954500"/>
    <w:rsid w:val="00954B80"/>
    <w:rsid w:val="00954C34"/>
    <w:rsid w:val="00954FE9"/>
    <w:rsid w:val="00955EAA"/>
    <w:rsid w:val="0095638C"/>
    <w:rsid w:val="00956A8B"/>
    <w:rsid w:val="00957154"/>
    <w:rsid w:val="0095762F"/>
    <w:rsid w:val="009604FC"/>
    <w:rsid w:val="0096060F"/>
    <w:rsid w:val="00960F19"/>
    <w:rsid w:val="0096100D"/>
    <w:rsid w:val="00961D86"/>
    <w:rsid w:val="00962633"/>
    <w:rsid w:val="00962BBA"/>
    <w:rsid w:val="00962DDB"/>
    <w:rsid w:val="00963169"/>
    <w:rsid w:val="00964523"/>
    <w:rsid w:val="00964F0E"/>
    <w:rsid w:val="009653C7"/>
    <w:rsid w:val="0096547A"/>
    <w:rsid w:val="00965864"/>
    <w:rsid w:val="0096598A"/>
    <w:rsid w:val="009667D8"/>
    <w:rsid w:val="00966FC6"/>
    <w:rsid w:val="009670FA"/>
    <w:rsid w:val="00967115"/>
    <w:rsid w:val="009675BC"/>
    <w:rsid w:val="00967FC0"/>
    <w:rsid w:val="0097042E"/>
    <w:rsid w:val="00970CBC"/>
    <w:rsid w:val="0097103B"/>
    <w:rsid w:val="009710BD"/>
    <w:rsid w:val="00971BEE"/>
    <w:rsid w:val="00972215"/>
    <w:rsid w:val="009730AE"/>
    <w:rsid w:val="00975140"/>
    <w:rsid w:val="00975338"/>
    <w:rsid w:val="009753BC"/>
    <w:rsid w:val="0097577E"/>
    <w:rsid w:val="00975E40"/>
    <w:rsid w:val="0097604F"/>
    <w:rsid w:val="0097622C"/>
    <w:rsid w:val="009765C5"/>
    <w:rsid w:val="00976E4F"/>
    <w:rsid w:val="0097759C"/>
    <w:rsid w:val="009778AA"/>
    <w:rsid w:val="00977AFA"/>
    <w:rsid w:val="00977ED8"/>
    <w:rsid w:val="009804D1"/>
    <w:rsid w:val="00980818"/>
    <w:rsid w:val="00982693"/>
    <w:rsid w:val="0098271F"/>
    <w:rsid w:val="0098277E"/>
    <w:rsid w:val="0098281B"/>
    <w:rsid w:val="00983938"/>
    <w:rsid w:val="00983FC0"/>
    <w:rsid w:val="009849BC"/>
    <w:rsid w:val="00984B56"/>
    <w:rsid w:val="0098500F"/>
    <w:rsid w:val="009855D2"/>
    <w:rsid w:val="009856C7"/>
    <w:rsid w:val="0098591D"/>
    <w:rsid w:val="00985935"/>
    <w:rsid w:val="009861F9"/>
    <w:rsid w:val="00986767"/>
    <w:rsid w:val="0098693F"/>
    <w:rsid w:val="009869B2"/>
    <w:rsid w:val="00986B3B"/>
    <w:rsid w:val="00986D95"/>
    <w:rsid w:val="00987208"/>
    <w:rsid w:val="009905D7"/>
    <w:rsid w:val="009908EA"/>
    <w:rsid w:val="00990F39"/>
    <w:rsid w:val="009912DA"/>
    <w:rsid w:val="00992C59"/>
    <w:rsid w:val="00993965"/>
    <w:rsid w:val="00993F92"/>
    <w:rsid w:val="00995596"/>
    <w:rsid w:val="00995656"/>
    <w:rsid w:val="009963CB"/>
    <w:rsid w:val="00996679"/>
    <w:rsid w:val="00997307"/>
    <w:rsid w:val="009A04EB"/>
    <w:rsid w:val="009A0FB8"/>
    <w:rsid w:val="009A1AD9"/>
    <w:rsid w:val="009A3F51"/>
    <w:rsid w:val="009A5472"/>
    <w:rsid w:val="009A55AB"/>
    <w:rsid w:val="009A55C0"/>
    <w:rsid w:val="009A5AEC"/>
    <w:rsid w:val="009A63DF"/>
    <w:rsid w:val="009A6AEC"/>
    <w:rsid w:val="009A793F"/>
    <w:rsid w:val="009A7A5C"/>
    <w:rsid w:val="009A7BB4"/>
    <w:rsid w:val="009B0165"/>
    <w:rsid w:val="009B096F"/>
    <w:rsid w:val="009B0B1D"/>
    <w:rsid w:val="009B1374"/>
    <w:rsid w:val="009B149D"/>
    <w:rsid w:val="009B1B7D"/>
    <w:rsid w:val="009B1CE2"/>
    <w:rsid w:val="009B2439"/>
    <w:rsid w:val="009B246B"/>
    <w:rsid w:val="009B2980"/>
    <w:rsid w:val="009B2C25"/>
    <w:rsid w:val="009B2C5A"/>
    <w:rsid w:val="009B2E09"/>
    <w:rsid w:val="009B2EA1"/>
    <w:rsid w:val="009B3DA6"/>
    <w:rsid w:val="009B48E6"/>
    <w:rsid w:val="009B4EA8"/>
    <w:rsid w:val="009B52AD"/>
    <w:rsid w:val="009B5A2E"/>
    <w:rsid w:val="009B5BC0"/>
    <w:rsid w:val="009B5EF1"/>
    <w:rsid w:val="009B6A49"/>
    <w:rsid w:val="009B703F"/>
    <w:rsid w:val="009B72D3"/>
    <w:rsid w:val="009B7665"/>
    <w:rsid w:val="009B7BC5"/>
    <w:rsid w:val="009B7C1E"/>
    <w:rsid w:val="009B7EC4"/>
    <w:rsid w:val="009C0ACB"/>
    <w:rsid w:val="009C0ADD"/>
    <w:rsid w:val="009C0BE1"/>
    <w:rsid w:val="009C1902"/>
    <w:rsid w:val="009C1A41"/>
    <w:rsid w:val="009C1AB1"/>
    <w:rsid w:val="009C1FF8"/>
    <w:rsid w:val="009C209B"/>
    <w:rsid w:val="009C29B8"/>
    <w:rsid w:val="009C2A0C"/>
    <w:rsid w:val="009C31E5"/>
    <w:rsid w:val="009C3AAE"/>
    <w:rsid w:val="009C43E7"/>
    <w:rsid w:val="009C5140"/>
    <w:rsid w:val="009C52C4"/>
    <w:rsid w:val="009C536D"/>
    <w:rsid w:val="009C5A61"/>
    <w:rsid w:val="009C5A64"/>
    <w:rsid w:val="009C5B83"/>
    <w:rsid w:val="009C5DDD"/>
    <w:rsid w:val="009C6999"/>
    <w:rsid w:val="009C6F6D"/>
    <w:rsid w:val="009C747E"/>
    <w:rsid w:val="009C7727"/>
    <w:rsid w:val="009D0836"/>
    <w:rsid w:val="009D0CEB"/>
    <w:rsid w:val="009D195C"/>
    <w:rsid w:val="009D271C"/>
    <w:rsid w:val="009D2BA6"/>
    <w:rsid w:val="009D3556"/>
    <w:rsid w:val="009D35E1"/>
    <w:rsid w:val="009D3E2E"/>
    <w:rsid w:val="009D3F13"/>
    <w:rsid w:val="009D4686"/>
    <w:rsid w:val="009D49E5"/>
    <w:rsid w:val="009D5037"/>
    <w:rsid w:val="009D5FA0"/>
    <w:rsid w:val="009D6011"/>
    <w:rsid w:val="009D60E1"/>
    <w:rsid w:val="009D63AA"/>
    <w:rsid w:val="009D63B9"/>
    <w:rsid w:val="009D663F"/>
    <w:rsid w:val="009D6A79"/>
    <w:rsid w:val="009D6DB1"/>
    <w:rsid w:val="009D7279"/>
    <w:rsid w:val="009D7647"/>
    <w:rsid w:val="009E0406"/>
    <w:rsid w:val="009E0B73"/>
    <w:rsid w:val="009E0E9C"/>
    <w:rsid w:val="009E0FD1"/>
    <w:rsid w:val="009E126C"/>
    <w:rsid w:val="009E1E7D"/>
    <w:rsid w:val="009E20EF"/>
    <w:rsid w:val="009E210B"/>
    <w:rsid w:val="009E2401"/>
    <w:rsid w:val="009E2A18"/>
    <w:rsid w:val="009E347C"/>
    <w:rsid w:val="009E3E07"/>
    <w:rsid w:val="009E4742"/>
    <w:rsid w:val="009E477A"/>
    <w:rsid w:val="009E51A6"/>
    <w:rsid w:val="009E579E"/>
    <w:rsid w:val="009E5EC8"/>
    <w:rsid w:val="009E5F45"/>
    <w:rsid w:val="009E6036"/>
    <w:rsid w:val="009E6351"/>
    <w:rsid w:val="009E66AF"/>
    <w:rsid w:val="009E7378"/>
    <w:rsid w:val="009F0678"/>
    <w:rsid w:val="009F085C"/>
    <w:rsid w:val="009F1D08"/>
    <w:rsid w:val="009F2530"/>
    <w:rsid w:val="009F2772"/>
    <w:rsid w:val="009F2F1B"/>
    <w:rsid w:val="009F32D2"/>
    <w:rsid w:val="009F3519"/>
    <w:rsid w:val="009F3590"/>
    <w:rsid w:val="009F362A"/>
    <w:rsid w:val="009F3A8B"/>
    <w:rsid w:val="009F3F71"/>
    <w:rsid w:val="009F4212"/>
    <w:rsid w:val="009F4A02"/>
    <w:rsid w:val="009F5CB7"/>
    <w:rsid w:val="009F7187"/>
    <w:rsid w:val="009F72C6"/>
    <w:rsid w:val="009F799E"/>
    <w:rsid w:val="009F7A44"/>
    <w:rsid w:val="009F7FA2"/>
    <w:rsid w:val="00A0019B"/>
    <w:rsid w:val="00A00858"/>
    <w:rsid w:val="00A010F7"/>
    <w:rsid w:val="00A01208"/>
    <w:rsid w:val="00A018EC"/>
    <w:rsid w:val="00A01AA2"/>
    <w:rsid w:val="00A01CA3"/>
    <w:rsid w:val="00A02D34"/>
    <w:rsid w:val="00A03716"/>
    <w:rsid w:val="00A03E85"/>
    <w:rsid w:val="00A04247"/>
    <w:rsid w:val="00A05E80"/>
    <w:rsid w:val="00A0623B"/>
    <w:rsid w:val="00A07162"/>
    <w:rsid w:val="00A077CF"/>
    <w:rsid w:val="00A07BC1"/>
    <w:rsid w:val="00A1033E"/>
    <w:rsid w:val="00A109CE"/>
    <w:rsid w:val="00A111FD"/>
    <w:rsid w:val="00A11412"/>
    <w:rsid w:val="00A12A10"/>
    <w:rsid w:val="00A12DFE"/>
    <w:rsid w:val="00A1362D"/>
    <w:rsid w:val="00A14C5C"/>
    <w:rsid w:val="00A14D15"/>
    <w:rsid w:val="00A15283"/>
    <w:rsid w:val="00A15C0A"/>
    <w:rsid w:val="00A17D22"/>
    <w:rsid w:val="00A20366"/>
    <w:rsid w:val="00A21007"/>
    <w:rsid w:val="00A21CC9"/>
    <w:rsid w:val="00A221B6"/>
    <w:rsid w:val="00A23A26"/>
    <w:rsid w:val="00A2436A"/>
    <w:rsid w:val="00A24C34"/>
    <w:rsid w:val="00A25D62"/>
    <w:rsid w:val="00A2613E"/>
    <w:rsid w:val="00A27B83"/>
    <w:rsid w:val="00A300DF"/>
    <w:rsid w:val="00A30177"/>
    <w:rsid w:val="00A30516"/>
    <w:rsid w:val="00A32087"/>
    <w:rsid w:val="00A32377"/>
    <w:rsid w:val="00A33A0F"/>
    <w:rsid w:val="00A33E40"/>
    <w:rsid w:val="00A34B8F"/>
    <w:rsid w:val="00A368D5"/>
    <w:rsid w:val="00A36A70"/>
    <w:rsid w:val="00A377CB"/>
    <w:rsid w:val="00A37CB6"/>
    <w:rsid w:val="00A37EE2"/>
    <w:rsid w:val="00A40107"/>
    <w:rsid w:val="00A40124"/>
    <w:rsid w:val="00A40352"/>
    <w:rsid w:val="00A410A3"/>
    <w:rsid w:val="00A4179E"/>
    <w:rsid w:val="00A41EB1"/>
    <w:rsid w:val="00A42226"/>
    <w:rsid w:val="00A426A2"/>
    <w:rsid w:val="00A440D0"/>
    <w:rsid w:val="00A441BA"/>
    <w:rsid w:val="00A446B0"/>
    <w:rsid w:val="00A45210"/>
    <w:rsid w:val="00A4601F"/>
    <w:rsid w:val="00A46740"/>
    <w:rsid w:val="00A46DF2"/>
    <w:rsid w:val="00A47974"/>
    <w:rsid w:val="00A47E41"/>
    <w:rsid w:val="00A501D0"/>
    <w:rsid w:val="00A51AE3"/>
    <w:rsid w:val="00A5264A"/>
    <w:rsid w:val="00A52654"/>
    <w:rsid w:val="00A5313B"/>
    <w:rsid w:val="00A53354"/>
    <w:rsid w:val="00A53781"/>
    <w:rsid w:val="00A54426"/>
    <w:rsid w:val="00A5474F"/>
    <w:rsid w:val="00A55804"/>
    <w:rsid w:val="00A563D9"/>
    <w:rsid w:val="00A564EC"/>
    <w:rsid w:val="00A568E8"/>
    <w:rsid w:val="00A56EFC"/>
    <w:rsid w:val="00A570A0"/>
    <w:rsid w:val="00A57617"/>
    <w:rsid w:val="00A57E31"/>
    <w:rsid w:val="00A57E32"/>
    <w:rsid w:val="00A57FDD"/>
    <w:rsid w:val="00A6013F"/>
    <w:rsid w:val="00A60619"/>
    <w:rsid w:val="00A612AD"/>
    <w:rsid w:val="00A618E1"/>
    <w:rsid w:val="00A61D37"/>
    <w:rsid w:val="00A62A2C"/>
    <w:rsid w:val="00A63BAB"/>
    <w:rsid w:val="00A63D8C"/>
    <w:rsid w:val="00A645E4"/>
    <w:rsid w:val="00A6480F"/>
    <w:rsid w:val="00A64D08"/>
    <w:rsid w:val="00A65576"/>
    <w:rsid w:val="00A655BC"/>
    <w:rsid w:val="00A66A87"/>
    <w:rsid w:val="00A66DDC"/>
    <w:rsid w:val="00A6737F"/>
    <w:rsid w:val="00A700D9"/>
    <w:rsid w:val="00A7054A"/>
    <w:rsid w:val="00A70FB0"/>
    <w:rsid w:val="00A710F8"/>
    <w:rsid w:val="00A713A4"/>
    <w:rsid w:val="00A71532"/>
    <w:rsid w:val="00A7246B"/>
    <w:rsid w:val="00A72520"/>
    <w:rsid w:val="00A72CB0"/>
    <w:rsid w:val="00A72FF7"/>
    <w:rsid w:val="00A73572"/>
    <w:rsid w:val="00A739FB"/>
    <w:rsid w:val="00A73A92"/>
    <w:rsid w:val="00A73FA0"/>
    <w:rsid w:val="00A74562"/>
    <w:rsid w:val="00A74DEF"/>
    <w:rsid w:val="00A74E36"/>
    <w:rsid w:val="00A74EFB"/>
    <w:rsid w:val="00A7503D"/>
    <w:rsid w:val="00A75610"/>
    <w:rsid w:val="00A75CA5"/>
    <w:rsid w:val="00A76D78"/>
    <w:rsid w:val="00A76E90"/>
    <w:rsid w:val="00A76F0E"/>
    <w:rsid w:val="00A777AC"/>
    <w:rsid w:val="00A7780A"/>
    <w:rsid w:val="00A81659"/>
    <w:rsid w:val="00A8195C"/>
    <w:rsid w:val="00A822FF"/>
    <w:rsid w:val="00A82698"/>
    <w:rsid w:val="00A8324E"/>
    <w:rsid w:val="00A844C4"/>
    <w:rsid w:val="00A84574"/>
    <w:rsid w:val="00A84991"/>
    <w:rsid w:val="00A85051"/>
    <w:rsid w:val="00A8688B"/>
    <w:rsid w:val="00A86E4E"/>
    <w:rsid w:val="00A871B9"/>
    <w:rsid w:val="00A876C7"/>
    <w:rsid w:val="00A877D5"/>
    <w:rsid w:val="00A90183"/>
    <w:rsid w:val="00A903A2"/>
    <w:rsid w:val="00A9078C"/>
    <w:rsid w:val="00A910EA"/>
    <w:rsid w:val="00A916EF"/>
    <w:rsid w:val="00A918A5"/>
    <w:rsid w:val="00A919E0"/>
    <w:rsid w:val="00A91A9F"/>
    <w:rsid w:val="00A91DB3"/>
    <w:rsid w:val="00A91E9C"/>
    <w:rsid w:val="00A923B9"/>
    <w:rsid w:val="00A92755"/>
    <w:rsid w:val="00A92C38"/>
    <w:rsid w:val="00A93A47"/>
    <w:rsid w:val="00A942C1"/>
    <w:rsid w:val="00A942ED"/>
    <w:rsid w:val="00A9430C"/>
    <w:rsid w:val="00A970D4"/>
    <w:rsid w:val="00A9797E"/>
    <w:rsid w:val="00A97994"/>
    <w:rsid w:val="00AA0732"/>
    <w:rsid w:val="00AA0B53"/>
    <w:rsid w:val="00AA199A"/>
    <w:rsid w:val="00AA1D38"/>
    <w:rsid w:val="00AA2052"/>
    <w:rsid w:val="00AA28AB"/>
    <w:rsid w:val="00AA3021"/>
    <w:rsid w:val="00AA33FF"/>
    <w:rsid w:val="00AA3AFF"/>
    <w:rsid w:val="00AA6024"/>
    <w:rsid w:val="00AA6851"/>
    <w:rsid w:val="00AA7253"/>
    <w:rsid w:val="00AA7B8A"/>
    <w:rsid w:val="00AA7E5D"/>
    <w:rsid w:val="00AB024A"/>
    <w:rsid w:val="00AB0311"/>
    <w:rsid w:val="00AB1309"/>
    <w:rsid w:val="00AB160D"/>
    <w:rsid w:val="00AB18F5"/>
    <w:rsid w:val="00AB1AD0"/>
    <w:rsid w:val="00AB1F3D"/>
    <w:rsid w:val="00AB333A"/>
    <w:rsid w:val="00AB352D"/>
    <w:rsid w:val="00AB3AC9"/>
    <w:rsid w:val="00AB49F7"/>
    <w:rsid w:val="00AB4EB3"/>
    <w:rsid w:val="00AB53DA"/>
    <w:rsid w:val="00AB5988"/>
    <w:rsid w:val="00AB684B"/>
    <w:rsid w:val="00AB68A9"/>
    <w:rsid w:val="00AB6ACB"/>
    <w:rsid w:val="00AB6B2A"/>
    <w:rsid w:val="00AB6FE9"/>
    <w:rsid w:val="00AB786E"/>
    <w:rsid w:val="00AB7C26"/>
    <w:rsid w:val="00AB7C5E"/>
    <w:rsid w:val="00AC0681"/>
    <w:rsid w:val="00AC0AC5"/>
    <w:rsid w:val="00AC0E0F"/>
    <w:rsid w:val="00AC1C88"/>
    <w:rsid w:val="00AC1FD4"/>
    <w:rsid w:val="00AC2682"/>
    <w:rsid w:val="00AC47A5"/>
    <w:rsid w:val="00AC4D60"/>
    <w:rsid w:val="00AC4D89"/>
    <w:rsid w:val="00AC6161"/>
    <w:rsid w:val="00AC6EF6"/>
    <w:rsid w:val="00AC7288"/>
    <w:rsid w:val="00AC7447"/>
    <w:rsid w:val="00AD0513"/>
    <w:rsid w:val="00AD0A4C"/>
    <w:rsid w:val="00AD11FB"/>
    <w:rsid w:val="00AD124A"/>
    <w:rsid w:val="00AD1884"/>
    <w:rsid w:val="00AD1A52"/>
    <w:rsid w:val="00AD1B2F"/>
    <w:rsid w:val="00AD208F"/>
    <w:rsid w:val="00AD232A"/>
    <w:rsid w:val="00AD2695"/>
    <w:rsid w:val="00AD26D7"/>
    <w:rsid w:val="00AD27F7"/>
    <w:rsid w:val="00AD2865"/>
    <w:rsid w:val="00AD2912"/>
    <w:rsid w:val="00AD2B1A"/>
    <w:rsid w:val="00AD3116"/>
    <w:rsid w:val="00AD3DA4"/>
    <w:rsid w:val="00AD40FA"/>
    <w:rsid w:val="00AD499E"/>
    <w:rsid w:val="00AD4BA7"/>
    <w:rsid w:val="00AD5421"/>
    <w:rsid w:val="00AD5AD1"/>
    <w:rsid w:val="00AD6115"/>
    <w:rsid w:val="00AD69EB"/>
    <w:rsid w:val="00AD6D5C"/>
    <w:rsid w:val="00AE19ED"/>
    <w:rsid w:val="00AE2D5F"/>
    <w:rsid w:val="00AE3384"/>
    <w:rsid w:val="00AE3579"/>
    <w:rsid w:val="00AE3A02"/>
    <w:rsid w:val="00AE4436"/>
    <w:rsid w:val="00AE5044"/>
    <w:rsid w:val="00AE50A4"/>
    <w:rsid w:val="00AE53EB"/>
    <w:rsid w:val="00AE5696"/>
    <w:rsid w:val="00AE5816"/>
    <w:rsid w:val="00AE5F3F"/>
    <w:rsid w:val="00AE64FE"/>
    <w:rsid w:val="00AE7157"/>
    <w:rsid w:val="00AE7C65"/>
    <w:rsid w:val="00AE7E90"/>
    <w:rsid w:val="00AF0636"/>
    <w:rsid w:val="00AF085A"/>
    <w:rsid w:val="00AF0E75"/>
    <w:rsid w:val="00AF0E88"/>
    <w:rsid w:val="00AF13E8"/>
    <w:rsid w:val="00AF1AFF"/>
    <w:rsid w:val="00AF1E8D"/>
    <w:rsid w:val="00AF2280"/>
    <w:rsid w:val="00AF3196"/>
    <w:rsid w:val="00AF3760"/>
    <w:rsid w:val="00AF427D"/>
    <w:rsid w:val="00AF4833"/>
    <w:rsid w:val="00AF4843"/>
    <w:rsid w:val="00AF54FA"/>
    <w:rsid w:val="00AF558B"/>
    <w:rsid w:val="00AF5627"/>
    <w:rsid w:val="00AF58FC"/>
    <w:rsid w:val="00AF5FEB"/>
    <w:rsid w:val="00AF618E"/>
    <w:rsid w:val="00AF6FCB"/>
    <w:rsid w:val="00AF732A"/>
    <w:rsid w:val="00AF76C7"/>
    <w:rsid w:val="00B002FE"/>
    <w:rsid w:val="00B01171"/>
    <w:rsid w:val="00B01871"/>
    <w:rsid w:val="00B03138"/>
    <w:rsid w:val="00B03A2C"/>
    <w:rsid w:val="00B03A9C"/>
    <w:rsid w:val="00B03DE9"/>
    <w:rsid w:val="00B03E9A"/>
    <w:rsid w:val="00B040F9"/>
    <w:rsid w:val="00B04304"/>
    <w:rsid w:val="00B04A31"/>
    <w:rsid w:val="00B056FF"/>
    <w:rsid w:val="00B05AD3"/>
    <w:rsid w:val="00B05F17"/>
    <w:rsid w:val="00B061BD"/>
    <w:rsid w:val="00B06428"/>
    <w:rsid w:val="00B065EB"/>
    <w:rsid w:val="00B06E80"/>
    <w:rsid w:val="00B07796"/>
    <w:rsid w:val="00B079AB"/>
    <w:rsid w:val="00B07FDA"/>
    <w:rsid w:val="00B102E0"/>
    <w:rsid w:val="00B11B37"/>
    <w:rsid w:val="00B12036"/>
    <w:rsid w:val="00B128CB"/>
    <w:rsid w:val="00B134CA"/>
    <w:rsid w:val="00B138C5"/>
    <w:rsid w:val="00B13DAB"/>
    <w:rsid w:val="00B140EE"/>
    <w:rsid w:val="00B1456E"/>
    <w:rsid w:val="00B146DA"/>
    <w:rsid w:val="00B14876"/>
    <w:rsid w:val="00B14E54"/>
    <w:rsid w:val="00B151AA"/>
    <w:rsid w:val="00B159A3"/>
    <w:rsid w:val="00B16332"/>
    <w:rsid w:val="00B17753"/>
    <w:rsid w:val="00B21460"/>
    <w:rsid w:val="00B218BE"/>
    <w:rsid w:val="00B21CE9"/>
    <w:rsid w:val="00B21EE6"/>
    <w:rsid w:val="00B21F2E"/>
    <w:rsid w:val="00B21F73"/>
    <w:rsid w:val="00B223EB"/>
    <w:rsid w:val="00B23093"/>
    <w:rsid w:val="00B230D6"/>
    <w:rsid w:val="00B233ED"/>
    <w:rsid w:val="00B238A6"/>
    <w:rsid w:val="00B23DE9"/>
    <w:rsid w:val="00B23DFB"/>
    <w:rsid w:val="00B2432A"/>
    <w:rsid w:val="00B24FF3"/>
    <w:rsid w:val="00B257C3"/>
    <w:rsid w:val="00B27271"/>
    <w:rsid w:val="00B30456"/>
    <w:rsid w:val="00B308D2"/>
    <w:rsid w:val="00B30E1F"/>
    <w:rsid w:val="00B31509"/>
    <w:rsid w:val="00B3154C"/>
    <w:rsid w:val="00B326F5"/>
    <w:rsid w:val="00B33C5B"/>
    <w:rsid w:val="00B3407F"/>
    <w:rsid w:val="00B36343"/>
    <w:rsid w:val="00B3653C"/>
    <w:rsid w:val="00B36628"/>
    <w:rsid w:val="00B37DEC"/>
    <w:rsid w:val="00B40558"/>
    <w:rsid w:val="00B40F00"/>
    <w:rsid w:val="00B41969"/>
    <w:rsid w:val="00B41A01"/>
    <w:rsid w:val="00B41E29"/>
    <w:rsid w:val="00B421E6"/>
    <w:rsid w:val="00B42437"/>
    <w:rsid w:val="00B428CE"/>
    <w:rsid w:val="00B437A7"/>
    <w:rsid w:val="00B43CA3"/>
    <w:rsid w:val="00B44BE3"/>
    <w:rsid w:val="00B44E1C"/>
    <w:rsid w:val="00B451B7"/>
    <w:rsid w:val="00B451B8"/>
    <w:rsid w:val="00B453A1"/>
    <w:rsid w:val="00B455C1"/>
    <w:rsid w:val="00B4619F"/>
    <w:rsid w:val="00B464FC"/>
    <w:rsid w:val="00B466AD"/>
    <w:rsid w:val="00B471DC"/>
    <w:rsid w:val="00B474F0"/>
    <w:rsid w:val="00B47C5D"/>
    <w:rsid w:val="00B51046"/>
    <w:rsid w:val="00B511F6"/>
    <w:rsid w:val="00B515FB"/>
    <w:rsid w:val="00B51680"/>
    <w:rsid w:val="00B5196A"/>
    <w:rsid w:val="00B51DB4"/>
    <w:rsid w:val="00B52343"/>
    <w:rsid w:val="00B53440"/>
    <w:rsid w:val="00B53F7C"/>
    <w:rsid w:val="00B543B5"/>
    <w:rsid w:val="00B54455"/>
    <w:rsid w:val="00B54857"/>
    <w:rsid w:val="00B54C69"/>
    <w:rsid w:val="00B54E67"/>
    <w:rsid w:val="00B55A7E"/>
    <w:rsid w:val="00B55D38"/>
    <w:rsid w:val="00B55FCD"/>
    <w:rsid w:val="00B5614E"/>
    <w:rsid w:val="00B56EDC"/>
    <w:rsid w:val="00B570BC"/>
    <w:rsid w:val="00B57EDB"/>
    <w:rsid w:val="00B60316"/>
    <w:rsid w:val="00B6061C"/>
    <w:rsid w:val="00B60A07"/>
    <w:rsid w:val="00B611AB"/>
    <w:rsid w:val="00B61318"/>
    <w:rsid w:val="00B62127"/>
    <w:rsid w:val="00B626EE"/>
    <w:rsid w:val="00B62AA6"/>
    <w:rsid w:val="00B62BF3"/>
    <w:rsid w:val="00B635F9"/>
    <w:rsid w:val="00B63817"/>
    <w:rsid w:val="00B63B13"/>
    <w:rsid w:val="00B649C7"/>
    <w:rsid w:val="00B64B54"/>
    <w:rsid w:val="00B65655"/>
    <w:rsid w:val="00B659F1"/>
    <w:rsid w:val="00B66397"/>
    <w:rsid w:val="00B66C71"/>
    <w:rsid w:val="00B66E64"/>
    <w:rsid w:val="00B67F0E"/>
    <w:rsid w:val="00B70A4C"/>
    <w:rsid w:val="00B7122F"/>
    <w:rsid w:val="00B714CC"/>
    <w:rsid w:val="00B72166"/>
    <w:rsid w:val="00B7289C"/>
    <w:rsid w:val="00B73586"/>
    <w:rsid w:val="00B736E9"/>
    <w:rsid w:val="00B73C59"/>
    <w:rsid w:val="00B73D5C"/>
    <w:rsid w:val="00B74533"/>
    <w:rsid w:val="00B746D6"/>
    <w:rsid w:val="00B7588C"/>
    <w:rsid w:val="00B76205"/>
    <w:rsid w:val="00B7626A"/>
    <w:rsid w:val="00B76379"/>
    <w:rsid w:val="00B7683C"/>
    <w:rsid w:val="00B776E0"/>
    <w:rsid w:val="00B8058E"/>
    <w:rsid w:val="00B80EFB"/>
    <w:rsid w:val="00B8159E"/>
    <w:rsid w:val="00B81B14"/>
    <w:rsid w:val="00B81B56"/>
    <w:rsid w:val="00B8257D"/>
    <w:rsid w:val="00B83A86"/>
    <w:rsid w:val="00B852CB"/>
    <w:rsid w:val="00B85624"/>
    <w:rsid w:val="00B85F87"/>
    <w:rsid w:val="00B85F98"/>
    <w:rsid w:val="00B85FA2"/>
    <w:rsid w:val="00B86430"/>
    <w:rsid w:val="00B8663C"/>
    <w:rsid w:val="00B86C62"/>
    <w:rsid w:val="00B872EE"/>
    <w:rsid w:val="00B87F3E"/>
    <w:rsid w:val="00B87FF1"/>
    <w:rsid w:val="00B9079B"/>
    <w:rsid w:val="00B91E8E"/>
    <w:rsid w:val="00B91F1E"/>
    <w:rsid w:val="00B92D28"/>
    <w:rsid w:val="00B936FB"/>
    <w:rsid w:val="00B939E8"/>
    <w:rsid w:val="00B939EB"/>
    <w:rsid w:val="00B93A62"/>
    <w:rsid w:val="00B93E97"/>
    <w:rsid w:val="00B93F96"/>
    <w:rsid w:val="00B948DD"/>
    <w:rsid w:val="00B94E9A"/>
    <w:rsid w:val="00B94FCE"/>
    <w:rsid w:val="00B9587B"/>
    <w:rsid w:val="00B958D0"/>
    <w:rsid w:val="00B95AD9"/>
    <w:rsid w:val="00B95F4B"/>
    <w:rsid w:val="00B9605D"/>
    <w:rsid w:val="00B96848"/>
    <w:rsid w:val="00B96F57"/>
    <w:rsid w:val="00B97172"/>
    <w:rsid w:val="00B97520"/>
    <w:rsid w:val="00BA03C5"/>
    <w:rsid w:val="00BA1B4D"/>
    <w:rsid w:val="00BA1CA3"/>
    <w:rsid w:val="00BA2251"/>
    <w:rsid w:val="00BA47EC"/>
    <w:rsid w:val="00BA4B2B"/>
    <w:rsid w:val="00BA4E71"/>
    <w:rsid w:val="00BA51AD"/>
    <w:rsid w:val="00BA56CD"/>
    <w:rsid w:val="00BA581B"/>
    <w:rsid w:val="00BA62FD"/>
    <w:rsid w:val="00BA717C"/>
    <w:rsid w:val="00BA7196"/>
    <w:rsid w:val="00BA76E6"/>
    <w:rsid w:val="00BA7AC8"/>
    <w:rsid w:val="00BA7BB7"/>
    <w:rsid w:val="00BB1577"/>
    <w:rsid w:val="00BB1BEE"/>
    <w:rsid w:val="00BB1D2B"/>
    <w:rsid w:val="00BB1E7E"/>
    <w:rsid w:val="00BB213B"/>
    <w:rsid w:val="00BB21E2"/>
    <w:rsid w:val="00BB220E"/>
    <w:rsid w:val="00BB23A1"/>
    <w:rsid w:val="00BB27CB"/>
    <w:rsid w:val="00BB2E3A"/>
    <w:rsid w:val="00BB2FE2"/>
    <w:rsid w:val="00BB316D"/>
    <w:rsid w:val="00BB3555"/>
    <w:rsid w:val="00BB3727"/>
    <w:rsid w:val="00BB4483"/>
    <w:rsid w:val="00BB46E1"/>
    <w:rsid w:val="00BB4B35"/>
    <w:rsid w:val="00BB4BAC"/>
    <w:rsid w:val="00BB4D18"/>
    <w:rsid w:val="00BB5140"/>
    <w:rsid w:val="00BB55FA"/>
    <w:rsid w:val="00BB5923"/>
    <w:rsid w:val="00BB62B9"/>
    <w:rsid w:val="00BB6DD8"/>
    <w:rsid w:val="00BB7147"/>
    <w:rsid w:val="00BB7D2A"/>
    <w:rsid w:val="00BB7ECD"/>
    <w:rsid w:val="00BC128F"/>
    <w:rsid w:val="00BC138B"/>
    <w:rsid w:val="00BC18F6"/>
    <w:rsid w:val="00BC1DC7"/>
    <w:rsid w:val="00BC247B"/>
    <w:rsid w:val="00BC2B17"/>
    <w:rsid w:val="00BC2B7D"/>
    <w:rsid w:val="00BC3B5C"/>
    <w:rsid w:val="00BC43F3"/>
    <w:rsid w:val="00BC4A1F"/>
    <w:rsid w:val="00BC4A48"/>
    <w:rsid w:val="00BC4C59"/>
    <w:rsid w:val="00BC5240"/>
    <w:rsid w:val="00BC53B1"/>
    <w:rsid w:val="00BC5412"/>
    <w:rsid w:val="00BC590E"/>
    <w:rsid w:val="00BC6432"/>
    <w:rsid w:val="00BC65F3"/>
    <w:rsid w:val="00BC6BCB"/>
    <w:rsid w:val="00BC734E"/>
    <w:rsid w:val="00BD04B8"/>
    <w:rsid w:val="00BD09F7"/>
    <w:rsid w:val="00BD0D31"/>
    <w:rsid w:val="00BD14A0"/>
    <w:rsid w:val="00BD2591"/>
    <w:rsid w:val="00BD3237"/>
    <w:rsid w:val="00BD338B"/>
    <w:rsid w:val="00BD43D3"/>
    <w:rsid w:val="00BD50A0"/>
    <w:rsid w:val="00BD5703"/>
    <w:rsid w:val="00BD5911"/>
    <w:rsid w:val="00BD5B79"/>
    <w:rsid w:val="00BD5F57"/>
    <w:rsid w:val="00BD6823"/>
    <w:rsid w:val="00BD69D1"/>
    <w:rsid w:val="00BD6EDB"/>
    <w:rsid w:val="00BD72AF"/>
    <w:rsid w:val="00BE086D"/>
    <w:rsid w:val="00BE0BBE"/>
    <w:rsid w:val="00BE11CB"/>
    <w:rsid w:val="00BE1644"/>
    <w:rsid w:val="00BE1F25"/>
    <w:rsid w:val="00BE2194"/>
    <w:rsid w:val="00BE26E3"/>
    <w:rsid w:val="00BE2A5D"/>
    <w:rsid w:val="00BE2DC9"/>
    <w:rsid w:val="00BE3560"/>
    <w:rsid w:val="00BE4409"/>
    <w:rsid w:val="00BE5948"/>
    <w:rsid w:val="00BE5A45"/>
    <w:rsid w:val="00BE5F24"/>
    <w:rsid w:val="00BE7321"/>
    <w:rsid w:val="00BE732F"/>
    <w:rsid w:val="00BF01C9"/>
    <w:rsid w:val="00BF084B"/>
    <w:rsid w:val="00BF0921"/>
    <w:rsid w:val="00BF0B4A"/>
    <w:rsid w:val="00BF0E09"/>
    <w:rsid w:val="00BF0F51"/>
    <w:rsid w:val="00BF2CB4"/>
    <w:rsid w:val="00BF32E9"/>
    <w:rsid w:val="00BF3E68"/>
    <w:rsid w:val="00BF4535"/>
    <w:rsid w:val="00BF4948"/>
    <w:rsid w:val="00BF4A62"/>
    <w:rsid w:val="00BF4C82"/>
    <w:rsid w:val="00BF5994"/>
    <w:rsid w:val="00BF6FAB"/>
    <w:rsid w:val="00BF7511"/>
    <w:rsid w:val="00C001B8"/>
    <w:rsid w:val="00C0036F"/>
    <w:rsid w:val="00C00621"/>
    <w:rsid w:val="00C006F8"/>
    <w:rsid w:val="00C00846"/>
    <w:rsid w:val="00C0119D"/>
    <w:rsid w:val="00C0188D"/>
    <w:rsid w:val="00C019F0"/>
    <w:rsid w:val="00C01EAA"/>
    <w:rsid w:val="00C026BC"/>
    <w:rsid w:val="00C032BF"/>
    <w:rsid w:val="00C032DC"/>
    <w:rsid w:val="00C034D8"/>
    <w:rsid w:val="00C049CA"/>
    <w:rsid w:val="00C04D03"/>
    <w:rsid w:val="00C0589E"/>
    <w:rsid w:val="00C06CE6"/>
    <w:rsid w:val="00C07212"/>
    <w:rsid w:val="00C074E7"/>
    <w:rsid w:val="00C07579"/>
    <w:rsid w:val="00C102CB"/>
    <w:rsid w:val="00C10591"/>
    <w:rsid w:val="00C10C19"/>
    <w:rsid w:val="00C12448"/>
    <w:rsid w:val="00C13315"/>
    <w:rsid w:val="00C13F98"/>
    <w:rsid w:val="00C147C7"/>
    <w:rsid w:val="00C14D75"/>
    <w:rsid w:val="00C152BD"/>
    <w:rsid w:val="00C154B6"/>
    <w:rsid w:val="00C158A4"/>
    <w:rsid w:val="00C159F1"/>
    <w:rsid w:val="00C1682B"/>
    <w:rsid w:val="00C16EEA"/>
    <w:rsid w:val="00C1721F"/>
    <w:rsid w:val="00C17CDD"/>
    <w:rsid w:val="00C2061A"/>
    <w:rsid w:val="00C20860"/>
    <w:rsid w:val="00C21936"/>
    <w:rsid w:val="00C21B2C"/>
    <w:rsid w:val="00C22420"/>
    <w:rsid w:val="00C227B3"/>
    <w:rsid w:val="00C22C04"/>
    <w:rsid w:val="00C22DCC"/>
    <w:rsid w:val="00C2305E"/>
    <w:rsid w:val="00C2347C"/>
    <w:rsid w:val="00C23E9B"/>
    <w:rsid w:val="00C23EBA"/>
    <w:rsid w:val="00C24902"/>
    <w:rsid w:val="00C24945"/>
    <w:rsid w:val="00C249B8"/>
    <w:rsid w:val="00C24B0E"/>
    <w:rsid w:val="00C24BE6"/>
    <w:rsid w:val="00C24E00"/>
    <w:rsid w:val="00C25200"/>
    <w:rsid w:val="00C256A6"/>
    <w:rsid w:val="00C26A10"/>
    <w:rsid w:val="00C27286"/>
    <w:rsid w:val="00C2732F"/>
    <w:rsid w:val="00C30211"/>
    <w:rsid w:val="00C30541"/>
    <w:rsid w:val="00C30933"/>
    <w:rsid w:val="00C3126F"/>
    <w:rsid w:val="00C31B1B"/>
    <w:rsid w:val="00C31BEC"/>
    <w:rsid w:val="00C31CA7"/>
    <w:rsid w:val="00C31FEC"/>
    <w:rsid w:val="00C328ED"/>
    <w:rsid w:val="00C32E4E"/>
    <w:rsid w:val="00C33231"/>
    <w:rsid w:val="00C33D4D"/>
    <w:rsid w:val="00C34C5D"/>
    <w:rsid w:val="00C35705"/>
    <w:rsid w:val="00C35C3C"/>
    <w:rsid w:val="00C366A5"/>
    <w:rsid w:val="00C366E9"/>
    <w:rsid w:val="00C374CB"/>
    <w:rsid w:val="00C4100A"/>
    <w:rsid w:val="00C413B2"/>
    <w:rsid w:val="00C420B1"/>
    <w:rsid w:val="00C43EF5"/>
    <w:rsid w:val="00C43F46"/>
    <w:rsid w:val="00C44299"/>
    <w:rsid w:val="00C44CFA"/>
    <w:rsid w:val="00C454A9"/>
    <w:rsid w:val="00C46652"/>
    <w:rsid w:val="00C46BB8"/>
    <w:rsid w:val="00C50510"/>
    <w:rsid w:val="00C506DA"/>
    <w:rsid w:val="00C5090D"/>
    <w:rsid w:val="00C50E02"/>
    <w:rsid w:val="00C51024"/>
    <w:rsid w:val="00C5264F"/>
    <w:rsid w:val="00C5299B"/>
    <w:rsid w:val="00C532E7"/>
    <w:rsid w:val="00C53A10"/>
    <w:rsid w:val="00C53A43"/>
    <w:rsid w:val="00C53BBD"/>
    <w:rsid w:val="00C53DF7"/>
    <w:rsid w:val="00C547CB"/>
    <w:rsid w:val="00C54ADA"/>
    <w:rsid w:val="00C553EE"/>
    <w:rsid w:val="00C55B64"/>
    <w:rsid w:val="00C56112"/>
    <w:rsid w:val="00C568A2"/>
    <w:rsid w:val="00C56B30"/>
    <w:rsid w:val="00C573A8"/>
    <w:rsid w:val="00C60083"/>
    <w:rsid w:val="00C604EF"/>
    <w:rsid w:val="00C605CB"/>
    <w:rsid w:val="00C60816"/>
    <w:rsid w:val="00C60E1F"/>
    <w:rsid w:val="00C6299F"/>
    <w:rsid w:val="00C63CAE"/>
    <w:rsid w:val="00C64D5E"/>
    <w:rsid w:val="00C6628B"/>
    <w:rsid w:val="00C6643F"/>
    <w:rsid w:val="00C664B5"/>
    <w:rsid w:val="00C66A2F"/>
    <w:rsid w:val="00C67B85"/>
    <w:rsid w:val="00C7002A"/>
    <w:rsid w:val="00C700CC"/>
    <w:rsid w:val="00C70479"/>
    <w:rsid w:val="00C71185"/>
    <w:rsid w:val="00C718CF"/>
    <w:rsid w:val="00C71A08"/>
    <w:rsid w:val="00C71BB6"/>
    <w:rsid w:val="00C72F18"/>
    <w:rsid w:val="00C758F4"/>
    <w:rsid w:val="00C762B6"/>
    <w:rsid w:val="00C768C7"/>
    <w:rsid w:val="00C76AD8"/>
    <w:rsid w:val="00C77C3C"/>
    <w:rsid w:val="00C77EDD"/>
    <w:rsid w:val="00C80022"/>
    <w:rsid w:val="00C80840"/>
    <w:rsid w:val="00C809E1"/>
    <w:rsid w:val="00C81196"/>
    <w:rsid w:val="00C81405"/>
    <w:rsid w:val="00C81A88"/>
    <w:rsid w:val="00C81CF9"/>
    <w:rsid w:val="00C823DC"/>
    <w:rsid w:val="00C824D1"/>
    <w:rsid w:val="00C831DE"/>
    <w:rsid w:val="00C8377A"/>
    <w:rsid w:val="00C83EC3"/>
    <w:rsid w:val="00C84472"/>
    <w:rsid w:val="00C84856"/>
    <w:rsid w:val="00C84E40"/>
    <w:rsid w:val="00C8579C"/>
    <w:rsid w:val="00C86135"/>
    <w:rsid w:val="00C86449"/>
    <w:rsid w:val="00C86629"/>
    <w:rsid w:val="00C86CBE"/>
    <w:rsid w:val="00C903A1"/>
    <w:rsid w:val="00C90764"/>
    <w:rsid w:val="00C913AD"/>
    <w:rsid w:val="00C913FB"/>
    <w:rsid w:val="00C91FF4"/>
    <w:rsid w:val="00C92810"/>
    <w:rsid w:val="00C92ADE"/>
    <w:rsid w:val="00C9319E"/>
    <w:rsid w:val="00C93250"/>
    <w:rsid w:val="00C93582"/>
    <w:rsid w:val="00C93CF7"/>
    <w:rsid w:val="00C93E20"/>
    <w:rsid w:val="00C94A09"/>
    <w:rsid w:val="00C94A3B"/>
    <w:rsid w:val="00C94E89"/>
    <w:rsid w:val="00C96FB2"/>
    <w:rsid w:val="00C971F9"/>
    <w:rsid w:val="00C97C9F"/>
    <w:rsid w:val="00C97E8B"/>
    <w:rsid w:val="00CA03EB"/>
    <w:rsid w:val="00CA0C02"/>
    <w:rsid w:val="00CA0E27"/>
    <w:rsid w:val="00CA1CCC"/>
    <w:rsid w:val="00CA1E65"/>
    <w:rsid w:val="00CA3616"/>
    <w:rsid w:val="00CA3783"/>
    <w:rsid w:val="00CA3B4A"/>
    <w:rsid w:val="00CA3D41"/>
    <w:rsid w:val="00CA45C4"/>
    <w:rsid w:val="00CA5092"/>
    <w:rsid w:val="00CA53F5"/>
    <w:rsid w:val="00CA56DE"/>
    <w:rsid w:val="00CA5F33"/>
    <w:rsid w:val="00CA60CD"/>
    <w:rsid w:val="00CA64E7"/>
    <w:rsid w:val="00CA6E7D"/>
    <w:rsid w:val="00CA7672"/>
    <w:rsid w:val="00CB0929"/>
    <w:rsid w:val="00CB0AD0"/>
    <w:rsid w:val="00CB12AB"/>
    <w:rsid w:val="00CB230C"/>
    <w:rsid w:val="00CB28A5"/>
    <w:rsid w:val="00CB2E04"/>
    <w:rsid w:val="00CB5207"/>
    <w:rsid w:val="00CB52C6"/>
    <w:rsid w:val="00CB5526"/>
    <w:rsid w:val="00CB5A5D"/>
    <w:rsid w:val="00CB5DA5"/>
    <w:rsid w:val="00CB62B3"/>
    <w:rsid w:val="00CB65CF"/>
    <w:rsid w:val="00CB6BA1"/>
    <w:rsid w:val="00CB7116"/>
    <w:rsid w:val="00CB7167"/>
    <w:rsid w:val="00CB7741"/>
    <w:rsid w:val="00CB7A54"/>
    <w:rsid w:val="00CB7CD1"/>
    <w:rsid w:val="00CC053D"/>
    <w:rsid w:val="00CC0DFD"/>
    <w:rsid w:val="00CC158F"/>
    <w:rsid w:val="00CC1D58"/>
    <w:rsid w:val="00CC20FD"/>
    <w:rsid w:val="00CC22DA"/>
    <w:rsid w:val="00CC2D4D"/>
    <w:rsid w:val="00CC3AB6"/>
    <w:rsid w:val="00CC40AC"/>
    <w:rsid w:val="00CC44EF"/>
    <w:rsid w:val="00CC4DB9"/>
    <w:rsid w:val="00CC51AA"/>
    <w:rsid w:val="00CC5FC2"/>
    <w:rsid w:val="00CC6A20"/>
    <w:rsid w:val="00CC6B52"/>
    <w:rsid w:val="00CC7807"/>
    <w:rsid w:val="00CC78A6"/>
    <w:rsid w:val="00CC79A9"/>
    <w:rsid w:val="00CC7EFE"/>
    <w:rsid w:val="00CD11C6"/>
    <w:rsid w:val="00CD142E"/>
    <w:rsid w:val="00CD1BD0"/>
    <w:rsid w:val="00CD1CA2"/>
    <w:rsid w:val="00CD28B4"/>
    <w:rsid w:val="00CD2D05"/>
    <w:rsid w:val="00CD33B3"/>
    <w:rsid w:val="00CD3446"/>
    <w:rsid w:val="00CD3D62"/>
    <w:rsid w:val="00CD3EDF"/>
    <w:rsid w:val="00CD4593"/>
    <w:rsid w:val="00CD4810"/>
    <w:rsid w:val="00CD5184"/>
    <w:rsid w:val="00CD5AC5"/>
    <w:rsid w:val="00CD6D38"/>
    <w:rsid w:val="00CD6EAF"/>
    <w:rsid w:val="00CD6EDF"/>
    <w:rsid w:val="00CD704E"/>
    <w:rsid w:val="00CE0CF6"/>
    <w:rsid w:val="00CE12D0"/>
    <w:rsid w:val="00CE1EA5"/>
    <w:rsid w:val="00CE1F29"/>
    <w:rsid w:val="00CE20FE"/>
    <w:rsid w:val="00CE4646"/>
    <w:rsid w:val="00CE479B"/>
    <w:rsid w:val="00CE4B81"/>
    <w:rsid w:val="00CE4E37"/>
    <w:rsid w:val="00CE6C83"/>
    <w:rsid w:val="00CE6C8F"/>
    <w:rsid w:val="00CE70B8"/>
    <w:rsid w:val="00CE73E5"/>
    <w:rsid w:val="00CE75AD"/>
    <w:rsid w:val="00CF0054"/>
    <w:rsid w:val="00CF0F1F"/>
    <w:rsid w:val="00CF10B0"/>
    <w:rsid w:val="00CF10C7"/>
    <w:rsid w:val="00CF1D1C"/>
    <w:rsid w:val="00CF2522"/>
    <w:rsid w:val="00CF2AC6"/>
    <w:rsid w:val="00CF35A4"/>
    <w:rsid w:val="00CF362C"/>
    <w:rsid w:val="00CF3CC5"/>
    <w:rsid w:val="00CF41FA"/>
    <w:rsid w:val="00CF4809"/>
    <w:rsid w:val="00CF4875"/>
    <w:rsid w:val="00CF5078"/>
    <w:rsid w:val="00CF57E1"/>
    <w:rsid w:val="00CF6DC1"/>
    <w:rsid w:val="00CF7108"/>
    <w:rsid w:val="00CF7854"/>
    <w:rsid w:val="00CF7ACF"/>
    <w:rsid w:val="00CF7DE8"/>
    <w:rsid w:val="00D007D8"/>
    <w:rsid w:val="00D017DB"/>
    <w:rsid w:val="00D01857"/>
    <w:rsid w:val="00D01A0C"/>
    <w:rsid w:val="00D02412"/>
    <w:rsid w:val="00D03395"/>
    <w:rsid w:val="00D033B8"/>
    <w:rsid w:val="00D043AB"/>
    <w:rsid w:val="00D049C1"/>
    <w:rsid w:val="00D05175"/>
    <w:rsid w:val="00D060E6"/>
    <w:rsid w:val="00D06289"/>
    <w:rsid w:val="00D06616"/>
    <w:rsid w:val="00D06A13"/>
    <w:rsid w:val="00D0714E"/>
    <w:rsid w:val="00D077F6"/>
    <w:rsid w:val="00D079FE"/>
    <w:rsid w:val="00D07B66"/>
    <w:rsid w:val="00D07D45"/>
    <w:rsid w:val="00D10DC7"/>
    <w:rsid w:val="00D13169"/>
    <w:rsid w:val="00D13381"/>
    <w:rsid w:val="00D1362C"/>
    <w:rsid w:val="00D13943"/>
    <w:rsid w:val="00D13A13"/>
    <w:rsid w:val="00D14C4E"/>
    <w:rsid w:val="00D14CE0"/>
    <w:rsid w:val="00D15400"/>
    <w:rsid w:val="00D15B70"/>
    <w:rsid w:val="00D15D77"/>
    <w:rsid w:val="00D16536"/>
    <w:rsid w:val="00D16839"/>
    <w:rsid w:val="00D16DD9"/>
    <w:rsid w:val="00D16ED3"/>
    <w:rsid w:val="00D16FC7"/>
    <w:rsid w:val="00D17045"/>
    <w:rsid w:val="00D17643"/>
    <w:rsid w:val="00D17937"/>
    <w:rsid w:val="00D17B2C"/>
    <w:rsid w:val="00D20193"/>
    <w:rsid w:val="00D21529"/>
    <w:rsid w:val="00D2257F"/>
    <w:rsid w:val="00D22D09"/>
    <w:rsid w:val="00D23233"/>
    <w:rsid w:val="00D23312"/>
    <w:rsid w:val="00D233BF"/>
    <w:rsid w:val="00D23671"/>
    <w:rsid w:val="00D23BC6"/>
    <w:rsid w:val="00D24232"/>
    <w:rsid w:val="00D24862"/>
    <w:rsid w:val="00D24CBE"/>
    <w:rsid w:val="00D24FE7"/>
    <w:rsid w:val="00D25967"/>
    <w:rsid w:val="00D25B2A"/>
    <w:rsid w:val="00D27565"/>
    <w:rsid w:val="00D275C8"/>
    <w:rsid w:val="00D3040B"/>
    <w:rsid w:val="00D30833"/>
    <w:rsid w:val="00D31E8D"/>
    <w:rsid w:val="00D335F8"/>
    <w:rsid w:val="00D3438D"/>
    <w:rsid w:val="00D34881"/>
    <w:rsid w:val="00D34F29"/>
    <w:rsid w:val="00D350B3"/>
    <w:rsid w:val="00D355F8"/>
    <w:rsid w:val="00D358AD"/>
    <w:rsid w:val="00D36F08"/>
    <w:rsid w:val="00D413F7"/>
    <w:rsid w:val="00D417DB"/>
    <w:rsid w:val="00D41AE5"/>
    <w:rsid w:val="00D41ED8"/>
    <w:rsid w:val="00D42EDB"/>
    <w:rsid w:val="00D433D6"/>
    <w:rsid w:val="00D44016"/>
    <w:rsid w:val="00D44366"/>
    <w:rsid w:val="00D44A9F"/>
    <w:rsid w:val="00D450DB"/>
    <w:rsid w:val="00D45901"/>
    <w:rsid w:val="00D45A08"/>
    <w:rsid w:val="00D4621B"/>
    <w:rsid w:val="00D46361"/>
    <w:rsid w:val="00D46864"/>
    <w:rsid w:val="00D46928"/>
    <w:rsid w:val="00D47522"/>
    <w:rsid w:val="00D47951"/>
    <w:rsid w:val="00D47D8C"/>
    <w:rsid w:val="00D47DE6"/>
    <w:rsid w:val="00D47EE1"/>
    <w:rsid w:val="00D505D7"/>
    <w:rsid w:val="00D50822"/>
    <w:rsid w:val="00D50A5E"/>
    <w:rsid w:val="00D51536"/>
    <w:rsid w:val="00D5277B"/>
    <w:rsid w:val="00D52A2A"/>
    <w:rsid w:val="00D52A5A"/>
    <w:rsid w:val="00D52A71"/>
    <w:rsid w:val="00D52E31"/>
    <w:rsid w:val="00D53262"/>
    <w:rsid w:val="00D53B45"/>
    <w:rsid w:val="00D551AD"/>
    <w:rsid w:val="00D55233"/>
    <w:rsid w:val="00D553B5"/>
    <w:rsid w:val="00D558E9"/>
    <w:rsid w:val="00D55D66"/>
    <w:rsid w:val="00D561D9"/>
    <w:rsid w:val="00D56293"/>
    <w:rsid w:val="00D56431"/>
    <w:rsid w:val="00D57CAD"/>
    <w:rsid w:val="00D609FF"/>
    <w:rsid w:val="00D6131E"/>
    <w:rsid w:val="00D618E5"/>
    <w:rsid w:val="00D61C89"/>
    <w:rsid w:val="00D61FDE"/>
    <w:rsid w:val="00D63100"/>
    <w:rsid w:val="00D63DC1"/>
    <w:rsid w:val="00D63FCE"/>
    <w:rsid w:val="00D641EC"/>
    <w:rsid w:val="00D6479E"/>
    <w:rsid w:val="00D65273"/>
    <w:rsid w:val="00D65373"/>
    <w:rsid w:val="00D653A0"/>
    <w:rsid w:val="00D654F3"/>
    <w:rsid w:val="00D65DAC"/>
    <w:rsid w:val="00D66420"/>
    <w:rsid w:val="00D66573"/>
    <w:rsid w:val="00D66CFF"/>
    <w:rsid w:val="00D706C6"/>
    <w:rsid w:val="00D71192"/>
    <w:rsid w:val="00D711CC"/>
    <w:rsid w:val="00D71461"/>
    <w:rsid w:val="00D71A69"/>
    <w:rsid w:val="00D71DD1"/>
    <w:rsid w:val="00D736A7"/>
    <w:rsid w:val="00D737D0"/>
    <w:rsid w:val="00D73B75"/>
    <w:rsid w:val="00D74062"/>
    <w:rsid w:val="00D74CA2"/>
    <w:rsid w:val="00D74CEF"/>
    <w:rsid w:val="00D7522F"/>
    <w:rsid w:val="00D75592"/>
    <w:rsid w:val="00D77146"/>
    <w:rsid w:val="00D77488"/>
    <w:rsid w:val="00D77AC5"/>
    <w:rsid w:val="00D80701"/>
    <w:rsid w:val="00D80FDF"/>
    <w:rsid w:val="00D81904"/>
    <w:rsid w:val="00D81DF4"/>
    <w:rsid w:val="00D825B1"/>
    <w:rsid w:val="00D82B06"/>
    <w:rsid w:val="00D8309C"/>
    <w:rsid w:val="00D83168"/>
    <w:rsid w:val="00D83337"/>
    <w:rsid w:val="00D83DC1"/>
    <w:rsid w:val="00D8403E"/>
    <w:rsid w:val="00D84598"/>
    <w:rsid w:val="00D84E3C"/>
    <w:rsid w:val="00D8588C"/>
    <w:rsid w:val="00D85A98"/>
    <w:rsid w:val="00D86062"/>
    <w:rsid w:val="00D86FAB"/>
    <w:rsid w:val="00D87799"/>
    <w:rsid w:val="00D877BC"/>
    <w:rsid w:val="00D87A3A"/>
    <w:rsid w:val="00D901E6"/>
    <w:rsid w:val="00D903C1"/>
    <w:rsid w:val="00D91288"/>
    <w:rsid w:val="00D9153F"/>
    <w:rsid w:val="00D91991"/>
    <w:rsid w:val="00D91A21"/>
    <w:rsid w:val="00D9342B"/>
    <w:rsid w:val="00D93C24"/>
    <w:rsid w:val="00D94509"/>
    <w:rsid w:val="00D94EBB"/>
    <w:rsid w:val="00D94F8B"/>
    <w:rsid w:val="00D9555B"/>
    <w:rsid w:val="00D95C8C"/>
    <w:rsid w:val="00D9626F"/>
    <w:rsid w:val="00D96D65"/>
    <w:rsid w:val="00D972D7"/>
    <w:rsid w:val="00D97492"/>
    <w:rsid w:val="00DA0481"/>
    <w:rsid w:val="00DA0484"/>
    <w:rsid w:val="00DA04C5"/>
    <w:rsid w:val="00DA05C0"/>
    <w:rsid w:val="00DA0765"/>
    <w:rsid w:val="00DA129C"/>
    <w:rsid w:val="00DA2B49"/>
    <w:rsid w:val="00DA2BC0"/>
    <w:rsid w:val="00DA310E"/>
    <w:rsid w:val="00DA479D"/>
    <w:rsid w:val="00DA4D99"/>
    <w:rsid w:val="00DA548F"/>
    <w:rsid w:val="00DA5833"/>
    <w:rsid w:val="00DA65A0"/>
    <w:rsid w:val="00DA7147"/>
    <w:rsid w:val="00DA7762"/>
    <w:rsid w:val="00DA7EAF"/>
    <w:rsid w:val="00DB07BB"/>
    <w:rsid w:val="00DB099A"/>
    <w:rsid w:val="00DB1BB5"/>
    <w:rsid w:val="00DB2AEA"/>
    <w:rsid w:val="00DB32C2"/>
    <w:rsid w:val="00DB3B47"/>
    <w:rsid w:val="00DB4532"/>
    <w:rsid w:val="00DB4BC3"/>
    <w:rsid w:val="00DB4E3E"/>
    <w:rsid w:val="00DB54A8"/>
    <w:rsid w:val="00DB5644"/>
    <w:rsid w:val="00DB5CBC"/>
    <w:rsid w:val="00DB6195"/>
    <w:rsid w:val="00DB66A1"/>
    <w:rsid w:val="00DB6757"/>
    <w:rsid w:val="00DB6ED1"/>
    <w:rsid w:val="00DB7B0A"/>
    <w:rsid w:val="00DC02FE"/>
    <w:rsid w:val="00DC130D"/>
    <w:rsid w:val="00DC1C17"/>
    <w:rsid w:val="00DC1D25"/>
    <w:rsid w:val="00DC292D"/>
    <w:rsid w:val="00DC2FC5"/>
    <w:rsid w:val="00DC3309"/>
    <w:rsid w:val="00DC4C58"/>
    <w:rsid w:val="00DC5056"/>
    <w:rsid w:val="00DC5438"/>
    <w:rsid w:val="00DC5518"/>
    <w:rsid w:val="00DC683B"/>
    <w:rsid w:val="00DC6CAB"/>
    <w:rsid w:val="00DC6F05"/>
    <w:rsid w:val="00DC731C"/>
    <w:rsid w:val="00DC7369"/>
    <w:rsid w:val="00DC7F0D"/>
    <w:rsid w:val="00DD0675"/>
    <w:rsid w:val="00DD0863"/>
    <w:rsid w:val="00DD0977"/>
    <w:rsid w:val="00DD0C3D"/>
    <w:rsid w:val="00DD10CA"/>
    <w:rsid w:val="00DD11FE"/>
    <w:rsid w:val="00DD182C"/>
    <w:rsid w:val="00DD1E65"/>
    <w:rsid w:val="00DD2A53"/>
    <w:rsid w:val="00DD2F14"/>
    <w:rsid w:val="00DD3C24"/>
    <w:rsid w:val="00DD6E8A"/>
    <w:rsid w:val="00DD72A9"/>
    <w:rsid w:val="00DD7D72"/>
    <w:rsid w:val="00DE1260"/>
    <w:rsid w:val="00DE19E4"/>
    <w:rsid w:val="00DE2ABB"/>
    <w:rsid w:val="00DE2D4A"/>
    <w:rsid w:val="00DE2DF7"/>
    <w:rsid w:val="00DE2E89"/>
    <w:rsid w:val="00DE31CF"/>
    <w:rsid w:val="00DE3274"/>
    <w:rsid w:val="00DE32FD"/>
    <w:rsid w:val="00DE34E5"/>
    <w:rsid w:val="00DE367C"/>
    <w:rsid w:val="00DE39FD"/>
    <w:rsid w:val="00DE3EC5"/>
    <w:rsid w:val="00DE4078"/>
    <w:rsid w:val="00DE431E"/>
    <w:rsid w:val="00DE49C1"/>
    <w:rsid w:val="00DE50C7"/>
    <w:rsid w:val="00DE52A9"/>
    <w:rsid w:val="00DE565C"/>
    <w:rsid w:val="00DE5798"/>
    <w:rsid w:val="00DE70A9"/>
    <w:rsid w:val="00DE727B"/>
    <w:rsid w:val="00DE72F6"/>
    <w:rsid w:val="00DE74C4"/>
    <w:rsid w:val="00DF0700"/>
    <w:rsid w:val="00DF0B1E"/>
    <w:rsid w:val="00DF1381"/>
    <w:rsid w:val="00DF143D"/>
    <w:rsid w:val="00DF1A55"/>
    <w:rsid w:val="00DF32CD"/>
    <w:rsid w:val="00DF3D24"/>
    <w:rsid w:val="00DF4121"/>
    <w:rsid w:val="00DF5CEB"/>
    <w:rsid w:val="00DF7F82"/>
    <w:rsid w:val="00E000CA"/>
    <w:rsid w:val="00E00653"/>
    <w:rsid w:val="00E00D8B"/>
    <w:rsid w:val="00E011E2"/>
    <w:rsid w:val="00E01A1F"/>
    <w:rsid w:val="00E020B0"/>
    <w:rsid w:val="00E02272"/>
    <w:rsid w:val="00E02546"/>
    <w:rsid w:val="00E02A16"/>
    <w:rsid w:val="00E02C8F"/>
    <w:rsid w:val="00E02E08"/>
    <w:rsid w:val="00E034A3"/>
    <w:rsid w:val="00E0359A"/>
    <w:rsid w:val="00E03626"/>
    <w:rsid w:val="00E03CA3"/>
    <w:rsid w:val="00E03FCA"/>
    <w:rsid w:val="00E05549"/>
    <w:rsid w:val="00E057F8"/>
    <w:rsid w:val="00E062B2"/>
    <w:rsid w:val="00E064B5"/>
    <w:rsid w:val="00E0651E"/>
    <w:rsid w:val="00E0702B"/>
    <w:rsid w:val="00E07638"/>
    <w:rsid w:val="00E07D0D"/>
    <w:rsid w:val="00E100AF"/>
    <w:rsid w:val="00E1119F"/>
    <w:rsid w:val="00E11338"/>
    <w:rsid w:val="00E11958"/>
    <w:rsid w:val="00E11ADE"/>
    <w:rsid w:val="00E12AF8"/>
    <w:rsid w:val="00E13464"/>
    <w:rsid w:val="00E1378F"/>
    <w:rsid w:val="00E13B41"/>
    <w:rsid w:val="00E13E5D"/>
    <w:rsid w:val="00E1448A"/>
    <w:rsid w:val="00E1455E"/>
    <w:rsid w:val="00E150F8"/>
    <w:rsid w:val="00E15D83"/>
    <w:rsid w:val="00E16997"/>
    <w:rsid w:val="00E16B7C"/>
    <w:rsid w:val="00E16F40"/>
    <w:rsid w:val="00E172B9"/>
    <w:rsid w:val="00E17F93"/>
    <w:rsid w:val="00E202EA"/>
    <w:rsid w:val="00E20665"/>
    <w:rsid w:val="00E2148A"/>
    <w:rsid w:val="00E22492"/>
    <w:rsid w:val="00E22DE1"/>
    <w:rsid w:val="00E243DA"/>
    <w:rsid w:val="00E248BB"/>
    <w:rsid w:val="00E24F41"/>
    <w:rsid w:val="00E252C8"/>
    <w:rsid w:val="00E256E8"/>
    <w:rsid w:val="00E259F2"/>
    <w:rsid w:val="00E26CC1"/>
    <w:rsid w:val="00E30A15"/>
    <w:rsid w:val="00E30F11"/>
    <w:rsid w:val="00E314A5"/>
    <w:rsid w:val="00E31696"/>
    <w:rsid w:val="00E31DAF"/>
    <w:rsid w:val="00E332CD"/>
    <w:rsid w:val="00E34544"/>
    <w:rsid w:val="00E34657"/>
    <w:rsid w:val="00E34731"/>
    <w:rsid w:val="00E3483D"/>
    <w:rsid w:val="00E34E5D"/>
    <w:rsid w:val="00E358BF"/>
    <w:rsid w:val="00E36054"/>
    <w:rsid w:val="00E376FE"/>
    <w:rsid w:val="00E37BC8"/>
    <w:rsid w:val="00E40282"/>
    <w:rsid w:val="00E40A7D"/>
    <w:rsid w:val="00E40B17"/>
    <w:rsid w:val="00E40E80"/>
    <w:rsid w:val="00E41157"/>
    <w:rsid w:val="00E41BCA"/>
    <w:rsid w:val="00E41FE1"/>
    <w:rsid w:val="00E426F5"/>
    <w:rsid w:val="00E42A15"/>
    <w:rsid w:val="00E42EDD"/>
    <w:rsid w:val="00E4395F"/>
    <w:rsid w:val="00E43AC0"/>
    <w:rsid w:val="00E43F1B"/>
    <w:rsid w:val="00E4480A"/>
    <w:rsid w:val="00E44861"/>
    <w:rsid w:val="00E448EB"/>
    <w:rsid w:val="00E44901"/>
    <w:rsid w:val="00E44C93"/>
    <w:rsid w:val="00E44D55"/>
    <w:rsid w:val="00E452D8"/>
    <w:rsid w:val="00E45BFA"/>
    <w:rsid w:val="00E4636D"/>
    <w:rsid w:val="00E46391"/>
    <w:rsid w:val="00E4736A"/>
    <w:rsid w:val="00E47617"/>
    <w:rsid w:val="00E47806"/>
    <w:rsid w:val="00E47BCC"/>
    <w:rsid w:val="00E50574"/>
    <w:rsid w:val="00E507FA"/>
    <w:rsid w:val="00E515CD"/>
    <w:rsid w:val="00E53A82"/>
    <w:rsid w:val="00E53BCB"/>
    <w:rsid w:val="00E5428C"/>
    <w:rsid w:val="00E542E3"/>
    <w:rsid w:val="00E546CE"/>
    <w:rsid w:val="00E547F0"/>
    <w:rsid w:val="00E54E6A"/>
    <w:rsid w:val="00E54F47"/>
    <w:rsid w:val="00E54F84"/>
    <w:rsid w:val="00E55673"/>
    <w:rsid w:val="00E56C74"/>
    <w:rsid w:val="00E574B6"/>
    <w:rsid w:val="00E60168"/>
    <w:rsid w:val="00E605E2"/>
    <w:rsid w:val="00E606BD"/>
    <w:rsid w:val="00E6071F"/>
    <w:rsid w:val="00E60D73"/>
    <w:rsid w:val="00E6268E"/>
    <w:rsid w:val="00E62E7D"/>
    <w:rsid w:val="00E6368A"/>
    <w:rsid w:val="00E6424C"/>
    <w:rsid w:val="00E64396"/>
    <w:rsid w:val="00E658C5"/>
    <w:rsid w:val="00E65F65"/>
    <w:rsid w:val="00E66EF6"/>
    <w:rsid w:val="00E67D41"/>
    <w:rsid w:val="00E70000"/>
    <w:rsid w:val="00E703DC"/>
    <w:rsid w:val="00E70B63"/>
    <w:rsid w:val="00E70CCA"/>
    <w:rsid w:val="00E70F13"/>
    <w:rsid w:val="00E710A0"/>
    <w:rsid w:val="00E71381"/>
    <w:rsid w:val="00E714A5"/>
    <w:rsid w:val="00E71F45"/>
    <w:rsid w:val="00E7226F"/>
    <w:rsid w:val="00E722E2"/>
    <w:rsid w:val="00E72DDE"/>
    <w:rsid w:val="00E732CA"/>
    <w:rsid w:val="00E7461D"/>
    <w:rsid w:val="00E750F2"/>
    <w:rsid w:val="00E75686"/>
    <w:rsid w:val="00E75CE4"/>
    <w:rsid w:val="00E75FE5"/>
    <w:rsid w:val="00E760DE"/>
    <w:rsid w:val="00E76ED1"/>
    <w:rsid w:val="00E77D22"/>
    <w:rsid w:val="00E8047B"/>
    <w:rsid w:val="00E81597"/>
    <w:rsid w:val="00E81CBC"/>
    <w:rsid w:val="00E81CF4"/>
    <w:rsid w:val="00E81F28"/>
    <w:rsid w:val="00E82373"/>
    <w:rsid w:val="00E82937"/>
    <w:rsid w:val="00E83B96"/>
    <w:rsid w:val="00E84487"/>
    <w:rsid w:val="00E84898"/>
    <w:rsid w:val="00E84D1C"/>
    <w:rsid w:val="00E8643D"/>
    <w:rsid w:val="00E87FB4"/>
    <w:rsid w:val="00E903E1"/>
    <w:rsid w:val="00E90A0F"/>
    <w:rsid w:val="00E90B1A"/>
    <w:rsid w:val="00E90C12"/>
    <w:rsid w:val="00E90D7C"/>
    <w:rsid w:val="00E90F78"/>
    <w:rsid w:val="00E913ED"/>
    <w:rsid w:val="00E918B8"/>
    <w:rsid w:val="00E91A34"/>
    <w:rsid w:val="00E92225"/>
    <w:rsid w:val="00E92867"/>
    <w:rsid w:val="00E92B43"/>
    <w:rsid w:val="00E92EC5"/>
    <w:rsid w:val="00E93186"/>
    <w:rsid w:val="00E93428"/>
    <w:rsid w:val="00E93ABD"/>
    <w:rsid w:val="00E94145"/>
    <w:rsid w:val="00E943E5"/>
    <w:rsid w:val="00E945EF"/>
    <w:rsid w:val="00E9533D"/>
    <w:rsid w:val="00E9671E"/>
    <w:rsid w:val="00E9692D"/>
    <w:rsid w:val="00E971FC"/>
    <w:rsid w:val="00EA02FD"/>
    <w:rsid w:val="00EA0302"/>
    <w:rsid w:val="00EA1029"/>
    <w:rsid w:val="00EA153C"/>
    <w:rsid w:val="00EA21D7"/>
    <w:rsid w:val="00EA2C6A"/>
    <w:rsid w:val="00EA2D27"/>
    <w:rsid w:val="00EA3951"/>
    <w:rsid w:val="00EA3AE1"/>
    <w:rsid w:val="00EA6575"/>
    <w:rsid w:val="00EA67AB"/>
    <w:rsid w:val="00EB0170"/>
    <w:rsid w:val="00EB10B0"/>
    <w:rsid w:val="00EB163C"/>
    <w:rsid w:val="00EB1F5F"/>
    <w:rsid w:val="00EB229A"/>
    <w:rsid w:val="00EB2399"/>
    <w:rsid w:val="00EB23E0"/>
    <w:rsid w:val="00EB281F"/>
    <w:rsid w:val="00EB3686"/>
    <w:rsid w:val="00EB5B96"/>
    <w:rsid w:val="00EB6DEF"/>
    <w:rsid w:val="00EB6E19"/>
    <w:rsid w:val="00EB7121"/>
    <w:rsid w:val="00EC0022"/>
    <w:rsid w:val="00EC0A4D"/>
    <w:rsid w:val="00EC0D74"/>
    <w:rsid w:val="00EC0E1B"/>
    <w:rsid w:val="00EC1487"/>
    <w:rsid w:val="00EC16D3"/>
    <w:rsid w:val="00EC195E"/>
    <w:rsid w:val="00EC24A8"/>
    <w:rsid w:val="00EC2DAE"/>
    <w:rsid w:val="00EC3C65"/>
    <w:rsid w:val="00EC3D12"/>
    <w:rsid w:val="00EC4D52"/>
    <w:rsid w:val="00EC54A5"/>
    <w:rsid w:val="00EC5E75"/>
    <w:rsid w:val="00EC6B1D"/>
    <w:rsid w:val="00EC7179"/>
    <w:rsid w:val="00EC725E"/>
    <w:rsid w:val="00EC7582"/>
    <w:rsid w:val="00EC7BED"/>
    <w:rsid w:val="00ED00B4"/>
    <w:rsid w:val="00ED0143"/>
    <w:rsid w:val="00ED1785"/>
    <w:rsid w:val="00ED193F"/>
    <w:rsid w:val="00ED21C0"/>
    <w:rsid w:val="00ED25C0"/>
    <w:rsid w:val="00ED288F"/>
    <w:rsid w:val="00ED2ACF"/>
    <w:rsid w:val="00ED2E18"/>
    <w:rsid w:val="00ED3FEF"/>
    <w:rsid w:val="00ED4DF0"/>
    <w:rsid w:val="00ED54B8"/>
    <w:rsid w:val="00ED6557"/>
    <w:rsid w:val="00ED7002"/>
    <w:rsid w:val="00ED73A7"/>
    <w:rsid w:val="00ED76ED"/>
    <w:rsid w:val="00EE091D"/>
    <w:rsid w:val="00EE0A21"/>
    <w:rsid w:val="00EE0AE5"/>
    <w:rsid w:val="00EE0D2E"/>
    <w:rsid w:val="00EE1461"/>
    <w:rsid w:val="00EE16F7"/>
    <w:rsid w:val="00EE1FE1"/>
    <w:rsid w:val="00EE2131"/>
    <w:rsid w:val="00EE21BD"/>
    <w:rsid w:val="00EE2577"/>
    <w:rsid w:val="00EE2F2A"/>
    <w:rsid w:val="00EE4268"/>
    <w:rsid w:val="00EE474A"/>
    <w:rsid w:val="00EE51AD"/>
    <w:rsid w:val="00EE58C4"/>
    <w:rsid w:val="00EE5B30"/>
    <w:rsid w:val="00EE5D53"/>
    <w:rsid w:val="00EE5DAF"/>
    <w:rsid w:val="00EE6208"/>
    <w:rsid w:val="00EE622C"/>
    <w:rsid w:val="00EE7152"/>
    <w:rsid w:val="00EE78CF"/>
    <w:rsid w:val="00EE78E2"/>
    <w:rsid w:val="00EE7C7A"/>
    <w:rsid w:val="00EF0132"/>
    <w:rsid w:val="00EF1041"/>
    <w:rsid w:val="00EF143C"/>
    <w:rsid w:val="00EF148D"/>
    <w:rsid w:val="00EF14DB"/>
    <w:rsid w:val="00EF168D"/>
    <w:rsid w:val="00EF1B87"/>
    <w:rsid w:val="00EF2944"/>
    <w:rsid w:val="00EF3337"/>
    <w:rsid w:val="00EF3B03"/>
    <w:rsid w:val="00EF4471"/>
    <w:rsid w:val="00EF505D"/>
    <w:rsid w:val="00EF52A3"/>
    <w:rsid w:val="00EF5AF2"/>
    <w:rsid w:val="00EF5E92"/>
    <w:rsid w:val="00EF6443"/>
    <w:rsid w:val="00EF6915"/>
    <w:rsid w:val="00EF7786"/>
    <w:rsid w:val="00F00D4F"/>
    <w:rsid w:val="00F01083"/>
    <w:rsid w:val="00F01B58"/>
    <w:rsid w:val="00F023F7"/>
    <w:rsid w:val="00F02B88"/>
    <w:rsid w:val="00F02CBB"/>
    <w:rsid w:val="00F02CF8"/>
    <w:rsid w:val="00F035FA"/>
    <w:rsid w:val="00F036CB"/>
    <w:rsid w:val="00F03734"/>
    <w:rsid w:val="00F04B2E"/>
    <w:rsid w:val="00F04CE2"/>
    <w:rsid w:val="00F055EF"/>
    <w:rsid w:val="00F0566F"/>
    <w:rsid w:val="00F0567D"/>
    <w:rsid w:val="00F060FC"/>
    <w:rsid w:val="00F06177"/>
    <w:rsid w:val="00F0618A"/>
    <w:rsid w:val="00F063D5"/>
    <w:rsid w:val="00F07830"/>
    <w:rsid w:val="00F07C86"/>
    <w:rsid w:val="00F10D68"/>
    <w:rsid w:val="00F1111A"/>
    <w:rsid w:val="00F113EF"/>
    <w:rsid w:val="00F1141E"/>
    <w:rsid w:val="00F1155E"/>
    <w:rsid w:val="00F1232B"/>
    <w:rsid w:val="00F12756"/>
    <w:rsid w:val="00F14264"/>
    <w:rsid w:val="00F148E5"/>
    <w:rsid w:val="00F149A5"/>
    <w:rsid w:val="00F14E39"/>
    <w:rsid w:val="00F16B03"/>
    <w:rsid w:val="00F16DCB"/>
    <w:rsid w:val="00F17097"/>
    <w:rsid w:val="00F173C6"/>
    <w:rsid w:val="00F17533"/>
    <w:rsid w:val="00F176BF"/>
    <w:rsid w:val="00F179FE"/>
    <w:rsid w:val="00F207E7"/>
    <w:rsid w:val="00F207ED"/>
    <w:rsid w:val="00F20BE7"/>
    <w:rsid w:val="00F22091"/>
    <w:rsid w:val="00F220AF"/>
    <w:rsid w:val="00F2212D"/>
    <w:rsid w:val="00F227FD"/>
    <w:rsid w:val="00F232D1"/>
    <w:rsid w:val="00F234E7"/>
    <w:rsid w:val="00F241C3"/>
    <w:rsid w:val="00F24911"/>
    <w:rsid w:val="00F24C3F"/>
    <w:rsid w:val="00F25278"/>
    <w:rsid w:val="00F25B82"/>
    <w:rsid w:val="00F27190"/>
    <w:rsid w:val="00F278A6"/>
    <w:rsid w:val="00F2793C"/>
    <w:rsid w:val="00F27A29"/>
    <w:rsid w:val="00F304E0"/>
    <w:rsid w:val="00F30665"/>
    <w:rsid w:val="00F30AD4"/>
    <w:rsid w:val="00F3198A"/>
    <w:rsid w:val="00F32580"/>
    <w:rsid w:val="00F3269A"/>
    <w:rsid w:val="00F329F8"/>
    <w:rsid w:val="00F332FB"/>
    <w:rsid w:val="00F334D4"/>
    <w:rsid w:val="00F33C09"/>
    <w:rsid w:val="00F34045"/>
    <w:rsid w:val="00F35209"/>
    <w:rsid w:val="00F3538C"/>
    <w:rsid w:val="00F35521"/>
    <w:rsid w:val="00F35E0C"/>
    <w:rsid w:val="00F35F32"/>
    <w:rsid w:val="00F4060A"/>
    <w:rsid w:val="00F40991"/>
    <w:rsid w:val="00F4107E"/>
    <w:rsid w:val="00F41204"/>
    <w:rsid w:val="00F413E8"/>
    <w:rsid w:val="00F414D3"/>
    <w:rsid w:val="00F41708"/>
    <w:rsid w:val="00F4271E"/>
    <w:rsid w:val="00F42AD5"/>
    <w:rsid w:val="00F42AE1"/>
    <w:rsid w:val="00F42B4D"/>
    <w:rsid w:val="00F438DA"/>
    <w:rsid w:val="00F4411C"/>
    <w:rsid w:val="00F448B8"/>
    <w:rsid w:val="00F44EB6"/>
    <w:rsid w:val="00F4559A"/>
    <w:rsid w:val="00F463E5"/>
    <w:rsid w:val="00F47298"/>
    <w:rsid w:val="00F472EE"/>
    <w:rsid w:val="00F4744F"/>
    <w:rsid w:val="00F51599"/>
    <w:rsid w:val="00F52A32"/>
    <w:rsid w:val="00F52D7B"/>
    <w:rsid w:val="00F52F93"/>
    <w:rsid w:val="00F532DC"/>
    <w:rsid w:val="00F53564"/>
    <w:rsid w:val="00F5386B"/>
    <w:rsid w:val="00F53ACC"/>
    <w:rsid w:val="00F53C3B"/>
    <w:rsid w:val="00F545C6"/>
    <w:rsid w:val="00F549E2"/>
    <w:rsid w:val="00F54ECC"/>
    <w:rsid w:val="00F5502B"/>
    <w:rsid w:val="00F5573C"/>
    <w:rsid w:val="00F557AC"/>
    <w:rsid w:val="00F557C3"/>
    <w:rsid w:val="00F55B41"/>
    <w:rsid w:val="00F55CC0"/>
    <w:rsid w:val="00F55FF5"/>
    <w:rsid w:val="00F570DF"/>
    <w:rsid w:val="00F5719C"/>
    <w:rsid w:val="00F5772D"/>
    <w:rsid w:val="00F577F9"/>
    <w:rsid w:val="00F60FE9"/>
    <w:rsid w:val="00F61505"/>
    <w:rsid w:val="00F629D0"/>
    <w:rsid w:val="00F639D8"/>
    <w:rsid w:val="00F644EE"/>
    <w:rsid w:val="00F64B6D"/>
    <w:rsid w:val="00F64C91"/>
    <w:rsid w:val="00F6594C"/>
    <w:rsid w:val="00F659F5"/>
    <w:rsid w:val="00F65C4B"/>
    <w:rsid w:val="00F65FBF"/>
    <w:rsid w:val="00F66836"/>
    <w:rsid w:val="00F66CB1"/>
    <w:rsid w:val="00F66CDF"/>
    <w:rsid w:val="00F66E69"/>
    <w:rsid w:val="00F67CFA"/>
    <w:rsid w:val="00F70506"/>
    <w:rsid w:val="00F7052C"/>
    <w:rsid w:val="00F70A3B"/>
    <w:rsid w:val="00F70DA6"/>
    <w:rsid w:val="00F71108"/>
    <w:rsid w:val="00F71478"/>
    <w:rsid w:val="00F716AD"/>
    <w:rsid w:val="00F719B3"/>
    <w:rsid w:val="00F71B9A"/>
    <w:rsid w:val="00F71F09"/>
    <w:rsid w:val="00F721E2"/>
    <w:rsid w:val="00F72B77"/>
    <w:rsid w:val="00F73B02"/>
    <w:rsid w:val="00F73FDC"/>
    <w:rsid w:val="00F7444F"/>
    <w:rsid w:val="00F74501"/>
    <w:rsid w:val="00F74B8D"/>
    <w:rsid w:val="00F7592F"/>
    <w:rsid w:val="00F75F9B"/>
    <w:rsid w:val="00F7665F"/>
    <w:rsid w:val="00F76665"/>
    <w:rsid w:val="00F76971"/>
    <w:rsid w:val="00F77764"/>
    <w:rsid w:val="00F77E4C"/>
    <w:rsid w:val="00F80176"/>
    <w:rsid w:val="00F80783"/>
    <w:rsid w:val="00F80E04"/>
    <w:rsid w:val="00F815D2"/>
    <w:rsid w:val="00F824E5"/>
    <w:rsid w:val="00F826FB"/>
    <w:rsid w:val="00F82E29"/>
    <w:rsid w:val="00F839FF"/>
    <w:rsid w:val="00F83D82"/>
    <w:rsid w:val="00F83FF7"/>
    <w:rsid w:val="00F844BB"/>
    <w:rsid w:val="00F844C4"/>
    <w:rsid w:val="00F845F8"/>
    <w:rsid w:val="00F84B4C"/>
    <w:rsid w:val="00F84C36"/>
    <w:rsid w:val="00F851B3"/>
    <w:rsid w:val="00F8573F"/>
    <w:rsid w:val="00F85DEF"/>
    <w:rsid w:val="00F86835"/>
    <w:rsid w:val="00F900B2"/>
    <w:rsid w:val="00F907B9"/>
    <w:rsid w:val="00F90FA2"/>
    <w:rsid w:val="00F91291"/>
    <w:rsid w:val="00F9198D"/>
    <w:rsid w:val="00F91DE0"/>
    <w:rsid w:val="00F9239F"/>
    <w:rsid w:val="00F928EE"/>
    <w:rsid w:val="00F9310D"/>
    <w:rsid w:val="00F93B80"/>
    <w:rsid w:val="00F94250"/>
    <w:rsid w:val="00F9426F"/>
    <w:rsid w:val="00F9460C"/>
    <w:rsid w:val="00F94CC4"/>
    <w:rsid w:val="00F94EBD"/>
    <w:rsid w:val="00F9511E"/>
    <w:rsid w:val="00F958BB"/>
    <w:rsid w:val="00F96C2A"/>
    <w:rsid w:val="00F97B31"/>
    <w:rsid w:val="00FA0016"/>
    <w:rsid w:val="00FA0415"/>
    <w:rsid w:val="00FA068A"/>
    <w:rsid w:val="00FA071A"/>
    <w:rsid w:val="00FA07EC"/>
    <w:rsid w:val="00FA0B0E"/>
    <w:rsid w:val="00FA0BD0"/>
    <w:rsid w:val="00FA0C53"/>
    <w:rsid w:val="00FA0DB1"/>
    <w:rsid w:val="00FA12EE"/>
    <w:rsid w:val="00FA20B1"/>
    <w:rsid w:val="00FA261D"/>
    <w:rsid w:val="00FA2A25"/>
    <w:rsid w:val="00FA356C"/>
    <w:rsid w:val="00FA395F"/>
    <w:rsid w:val="00FA3A0B"/>
    <w:rsid w:val="00FA443F"/>
    <w:rsid w:val="00FA7B5C"/>
    <w:rsid w:val="00FA7EBD"/>
    <w:rsid w:val="00FB0100"/>
    <w:rsid w:val="00FB158B"/>
    <w:rsid w:val="00FB1CFB"/>
    <w:rsid w:val="00FB2929"/>
    <w:rsid w:val="00FB2BF3"/>
    <w:rsid w:val="00FB2C76"/>
    <w:rsid w:val="00FB2DAA"/>
    <w:rsid w:val="00FB335D"/>
    <w:rsid w:val="00FB384C"/>
    <w:rsid w:val="00FB3AF8"/>
    <w:rsid w:val="00FB3B79"/>
    <w:rsid w:val="00FB3D58"/>
    <w:rsid w:val="00FB4780"/>
    <w:rsid w:val="00FB5605"/>
    <w:rsid w:val="00FB5CE9"/>
    <w:rsid w:val="00FB5DA0"/>
    <w:rsid w:val="00FB5EF9"/>
    <w:rsid w:val="00FB5F5B"/>
    <w:rsid w:val="00FB62C1"/>
    <w:rsid w:val="00FC0716"/>
    <w:rsid w:val="00FC09EC"/>
    <w:rsid w:val="00FC108C"/>
    <w:rsid w:val="00FC16C3"/>
    <w:rsid w:val="00FC184E"/>
    <w:rsid w:val="00FC2362"/>
    <w:rsid w:val="00FC280B"/>
    <w:rsid w:val="00FC28C9"/>
    <w:rsid w:val="00FC28E3"/>
    <w:rsid w:val="00FC297B"/>
    <w:rsid w:val="00FC2DB1"/>
    <w:rsid w:val="00FC4063"/>
    <w:rsid w:val="00FC40C7"/>
    <w:rsid w:val="00FC4D19"/>
    <w:rsid w:val="00FC51AB"/>
    <w:rsid w:val="00FC6074"/>
    <w:rsid w:val="00FC67A8"/>
    <w:rsid w:val="00FC693B"/>
    <w:rsid w:val="00FC7221"/>
    <w:rsid w:val="00FC7847"/>
    <w:rsid w:val="00FC7E74"/>
    <w:rsid w:val="00FD077D"/>
    <w:rsid w:val="00FD0D19"/>
    <w:rsid w:val="00FD1A09"/>
    <w:rsid w:val="00FD1B4A"/>
    <w:rsid w:val="00FD2249"/>
    <w:rsid w:val="00FD2378"/>
    <w:rsid w:val="00FD3FB7"/>
    <w:rsid w:val="00FD459D"/>
    <w:rsid w:val="00FD4E4E"/>
    <w:rsid w:val="00FD5951"/>
    <w:rsid w:val="00FD5EE1"/>
    <w:rsid w:val="00FD5F7B"/>
    <w:rsid w:val="00FD6531"/>
    <w:rsid w:val="00FD6538"/>
    <w:rsid w:val="00FD7718"/>
    <w:rsid w:val="00FD7B77"/>
    <w:rsid w:val="00FD7EB9"/>
    <w:rsid w:val="00FE019F"/>
    <w:rsid w:val="00FE02E1"/>
    <w:rsid w:val="00FE0591"/>
    <w:rsid w:val="00FE07FC"/>
    <w:rsid w:val="00FE156B"/>
    <w:rsid w:val="00FE2047"/>
    <w:rsid w:val="00FE26F3"/>
    <w:rsid w:val="00FE2C52"/>
    <w:rsid w:val="00FE2FCA"/>
    <w:rsid w:val="00FE392F"/>
    <w:rsid w:val="00FE4100"/>
    <w:rsid w:val="00FE436C"/>
    <w:rsid w:val="00FE4A34"/>
    <w:rsid w:val="00FE4D05"/>
    <w:rsid w:val="00FE4F18"/>
    <w:rsid w:val="00FE68F5"/>
    <w:rsid w:val="00FE69AE"/>
    <w:rsid w:val="00FE7144"/>
    <w:rsid w:val="00FE72FD"/>
    <w:rsid w:val="00FE7726"/>
    <w:rsid w:val="00FE7C4E"/>
    <w:rsid w:val="00FF041A"/>
    <w:rsid w:val="00FF05F0"/>
    <w:rsid w:val="00FF08D2"/>
    <w:rsid w:val="00FF0DB1"/>
    <w:rsid w:val="00FF14E0"/>
    <w:rsid w:val="00FF18FB"/>
    <w:rsid w:val="00FF1D65"/>
    <w:rsid w:val="00FF2850"/>
    <w:rsid w:val="00FF4B0A"/>
    <w:rsid w:val="00FF6EB8"/>
    <w:rsid w:val="00FF6F7F"/>
    <w:rsid w:val="00FF705B"/>
    <w:rsid w:val="00FF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qFormat/>
    <w:rsid w:val="00432A6E"/>
    <w:pPr>
      <w:keepNext/>
      <w:spacing w:before="480" w:after="600" w:line="312" w:lineRule="atLeast"/>
      <w:ind w:firstLine="0"/>
      <w:jc w:val="center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"/>
    <w:next w:val="a"/>
    <w:link w:val="2Char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,段1.2,一、二...,标题四、1、2...,标题 4 Char"/>
    <w:basedOn w:val="a"/>
    <w:next w:val="a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qFormat/>
    <w:rsid w:val="00EF5AF2"/>
    <w:pPr>
      <w:keepNext/>
      <w:keepLines/>
      <w:spacing w:before="120"/>
      <w:outlineLvl w:val="4"/>
    </w:pPr>
    <w:rPr>
      <w:rFonts w:eastAsia="楷体_GB2312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607F5"/>
    <w:rPr>
      <w:rFonts w:ascii="Arial" w:eastAsia="黑体" w:hAnsi="Arial"/>
      <w:bCs/>
      <w:kern w:val="2"/>
      <w:sz w:val="21"/>
      <w:szCs w:val="21"/>
      <w:lang w:val="en-US" w:eastAsia="zh-CN" w:bidi="ar-SA"/>
    </w:rPr>
  </w:style>
  <w:style w:type="paragraph" w:styleId="30">
    <w:name w:val="toc 3"/>
    <w:basedOn w:val="a"/>
    <w:next w:val="a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character" w:customStyle="1" w:styleId="a3">
    <w:name w:val="表文字"/>
    <w:basedOn w:val="a0"/>
    <w:rsid w:val="00CC0DFD"/>
    <w:rPr>
      <w:sz w:val="18"/>
    </w:rPr>
  </w:style>
  <w:style w:type="paragraph" w:customStyle="1" w:styleId="a4">
    <w:name w:val="提示"/>
    <w:basedOn w:val="a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5">
    <w:name w:val="图片"/>
    <w:basedOn w:val="a"/>
    <w:next w:val="a"/>
    <w:rsid w:val="00EF5AF2"/>
    <w:pPr>
      <w:spacing w:before="120" w:after="120" w:line="240" w:lineRule="auto"/>
      <w:ind w:firstLine="0"/>
      <w:jc w:val="center"/>
    </w:pPr>
  </w:style>
  <w:style w:type="paragraph" w:customStyle="1" w:styleId="a6">
    <w:name w:val="注意"/>
    <w:basedOn w:val="a"/>
    <w:autoRedefine/>
    <w:rsid w:val="00A21007"/>
    <w:pPr>
      <w:spacing w:before="120" w:after="120"/>
      <w:ind w:left="425" w:right="425" w:firstLine="0"/>
    </w:pPr>
    <w:rPr>
      <w:rFonts w:eastAsia="楷体"/>
    </w:rPr>
  </w:style>
  <w:style w:type="paragraph" w:styleId="a7">
    <w:name w:val="footer"/>
    <w:basedOn w:val="a"/>
    <w:rsid w:val="008E4DFE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paragraph" w:styleId="a8">
    <w:name w:val="Body Text First Indent"/>
    <w:basedOn w:val="a"/>
    <w:link w:val="Char"/>
    <w:rsid w:val="008E4DFE"/>
    <w:pPr>
      <w:spacing w:line="312" w:lineRule="atLeast"/>
      <w:ind w:firstLineChars="200" w:firstLine="200"/>
    </w:pPr>
  </w:style>
  <w:style w:type="character" w:customStyle="1" w:styleId="Char">
    <w:name w:val="正文首行缩进 Char"/>
    <w:basedOn w:val="a0"/>
    <w:link w:val="a8"/>
    <w:rsid w:val="00076549"/>
    <w:rPr>
      <w:rFonts w:eastAsia="宋体"/>
      <w:kern w:val="2"/>
      <w:sz w:val="21"/>
      <w:szCs w:val="21"/>
      <w:lang w:val="en-US" w:eastAsia="zh-CN" w:bidi="ar-SA"/>
    </w:rPr>
  </w:style>
  <w:style w:type="paragraph" w:styleId="a9">
    <w:name w:val="header"/>
    <w:basedOn w:val="a"/>
    <w:rsid w:val="008E4DFE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link w:val="-5Char"/>
    <w:autoRedefine/>
    <w:rsid w:val="003C3176"/>
    <w:pPr>
      <w:adjustRightInd w:val="0"/>
      <w:spacing w:before="120" w:after="120"/>
      <w:ind w:firstLine="0"/>
      <w:jc w:val="center"/>
      <w:textAlignment w:val="center"/>
    </w:pPr>
    <w:rPr>
      <w:kern w:val="21"/>
      <w:sz w:val="18"/>
      <w:szCs w:val="20"/>
    </w:rPr>
  </w:style>
  <w:style w:type="character" w:customStyle="1" w:styleId="-5Char">
    <w:name w:val="图题-小5宋，居中 Char"/>
    <w:basedOn w:val="a0"/>
    <w:link w:val="-5"/>
    <w:rsid w:val="003C3176"/>
    <w:rPr>
      <w:kern w:val="21"/>
      <w:sz w:val="18"/>
    </w:rPr>
  </w:style>
  <w:style w:type="paragraph" w:customStyle="1" w:styleId="aa">
    <w:name w:val="下空半行"/>
    <w:basedOn w:val="a"/>
    <w:link w:val="Char0"/>
    <w:autoRedefine/>
    <w:rsid w:val="007E6AE4"/>
    <w:pPr>
      <w:spacing w:after="80"/>
      <w:ind w:firstLine="420"/>
    </w:pPr>
    <w:rPr>
      <w:szCs w:val="20"/>
    </w:rPr>
  </w:style>
  <w:style w:type="character" w:customStyle="1" w:styleId="Char0">
    <w:name w:val="下空半行 Char"/>
    <w:basedOn w:val="a0"/>
    <w:link w:val="aa"/>
    <w:rsid w:val="007E6AE4"/>
    <w:rPr>
      <w:kern w:val="2"/>
      <w:sz w:val="21"/>
    </w:rPr>
  </w:style>
  <w:style w:type="paragraph" w:customStyle="1" w:styleId="ab">
    <w:name w:val="上下空半行"/>
    <w:basedOn w:val="a"/>
    <w:link w:val="Char1"/>
    <w:autoRedefine/>
    <w:rsid w:val="006A7731"/>
    <w:pPr>
      <w:spacing w:before="80" w:after="80"/>
    </w:pPr>
  </w:style>
  <w:style w:type="character" w:customStyle="1" w:styleId="Char1">
    <w:name w:val="上下空半行 Char1"/>
    <w:basedOn w:val="a0"/>
    <w:link w:val="ab"/>
    <w:rsid w:val="006A7731"/>
    <w:rPr>
      <w:kern w:val="2"/>
      <w:sz w:val="21"/>
      <w:szCs w:val="21"/>
    </w:rPr>
  </w:style>
  <w:style w:type="paragraph" w:customStyle="1" w:styleId="ac">
    <w:name w:val="上空半行"/>
    <w:basedOn w:val="a"/>
    <w:link w:val="Char2"/>
    <w:autoRedefine/>
    <w:rsid w:val="007E6AE4"/>
    <w:pPr>
      <w:spacing w:before="80"/>
    </w:pPr>
  </w:style>
  <w:style w:type="character" w:customStyle="1" w:styleId="Char2">
    <w:name w:val="上空半行 Char"/>
    <w:link w:val="ac"/>
    <w:rsid w:val="007E6AE4"/>
    <w:rPr>
      <w:kern w:val="2"/>
      <w:sz w:val="21"/>
      <w:szCs w:val="21"/>
    </w:rPr>
  </w:style>
  <w:style w:type="paragraph" w:styleId="11">
    <w:name w:val="toc 1"/>
    <w:aliases w:val="第一章  引言"/>
    <w:basedOn w:val="a"/>
    <w:next w:val="a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"/>
    <w:next w:val="a"/>
    <w:autoRedefine/>
    <w:semiHidden/>
    <w:rsid w:val="00EF5AF2"/>
    <w:rPr>
      <w:sz w:val="18"/>
      <w:szCs w:val="20"/>
    </w:rPr>
  </w:style>
  <w:style w:type="paragraph" w:customStyle="1" w:styleId="ad">
    <w:name w:val="程序"/>
    <w:basedOn w:val="a"/>
    <w:autoRedefine/>
    <w:rsid w:val="00713D4B"/>
    <w:pPr>
      <w:spacing w:line="240" w:lineRule="exact"/>
      <w:ind w:left="425" w:right="425" w:firstLine="0"/>
    </w:pPr>
    <w:rPr>
      <w:rFonts w:ascii="宋体" w:hAnsi="Courier New"/>
      <w:sz w:val="18"/>
      <w:szCs w:val="18"/>
    </w:rPr>
  </w:style>
  <w:style w:type="paragraph" w:customStyle="1" w:styleId="ae">
    <w:name w:val="表头"/>
    <w:basedOn w:val="a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">
    <w:name w:val="注意程序"/>
    <w:basedOn w:val="a6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table" w:styleId="af0">
    <w:name w:val="Table Grid"/>
    <w:basedOn w:val="a1"/>
    <w:rsid w:val="00CB230C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缩进1"/>
    <w:basedOn w:val="a"/>
    <w:link w:val="1Char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character" w:customStyle="1" w:styleId="1Char">
    <w:name w:val="正文缩进1 Char"/>
    <w:basedOn w:val="a0"/>
    <w:link w:val="12"/>
    <w:rsid w:val="00C56112"/>
    <w:rPr>
      <w:rFonts w:eastAsia="宋体"/>
      <w:sz w:val="21"/>
      <w:lang w:val="en-US" w:eastAsia="zh-CN" w:bidi="ar-SA"/>
    </w:rPr>
  </w:style>
  <w:style w:type="paragraph" w:customStyle="1" w:styleId="af1">
    <w:name w:val="注意两空"/>
    <w:basedOn w:val="13"/>
    <w:rsid w:val="00C56112"/>
    <w:pPr>
      <w:spacing w:before="120" w:after="120"/>
      <w:ind w:left="1020" w:right="391" w:hanging="595"/>
    </w:pPr>
    <w:rPr>
      <w:rFonts w:ascii="黑体" w:eastAsia="黑体"/>
    </w:rPr>
  </w:style>
  <w:style w:type="paragraph" w:customStyle="1" w:styleId="13">
    <w:name w:val="注意1"/>
    <w:basedOn w:val="12"/>
    <w:rsid w:val="00C56112"/>
    <w:pPr>
      <w:spacing w:beforeLines="50" w:afterLines="50"/>
      <w:ind w:leftChars="400" w:left="400" w:rightChars="200" w:right="200" w:firstLine="0"/>
    </w:pPr>
    <w:rPr>
      <w:rFonts w:eastAsia="楷体_GB2312"/>
    </w:rPr>
  </w:style>
  <w:style w:type="paragraph" w:customStyle="1" w:styleId="af2">
    <w:name w:val="上空下空"/>
    <w:basedOn w:val="12"/>
    <w:rsid w:val="00C56112"/>
    <w:pPr>
      <w:spacing w:before="120" w:after="120"/>
    </w:pPr>
  </w:style>
  <w:style w:type="paragraph" w:customStyle="1" w:styleId="af3">
    <w:name w:val="上空"/>
    <w:basedOn w:val="12"/>
    <w:rsid w:val="00C56112"/>
    <w:pPr>
      <w:spacing w:before="120"/>
    </w:pPr>
  </w:style>
  <w:style w:type="paragraph" w:customStyle="1" w:styleId="af4">
    <w:name w:val="下空"/>
    <w:basedOn w:val="12"/>
    <w:rsid w:val="00C56112"/>
    <w:pPr>
      <w:spacing w:after="120"/>
    </w:pPr>
  </w:style>
  <w:style w:type="paragraph" w:customStyle="1" w:styleId="af5">
    <w:name w:val="上下空"/>
    <w:basedOn w:val="af3"/>
    <w:rsid w:val="00C56112"/>
    <w:pPr>
      <w:spacing w:after="120"/>
    </w:pPr>
  </w:style>
  <w:style w:type="paragraph" w:customStyle="1" w:styleId="af6">
    <w:name w:val="加图"/>
    <w:basedOn w:val="12"/>
    <w:rsid w:val="00C56112"/>
    <w:pPr>
      <w:spacing w:before="120" w:after="120"/>
      <w:ind w:leftChars="500" w:left="500" w:rightChars="200" w:right="200" w:firstLine="0"/>
    </w:pPr>
  </w:style>
  <w:style w:type="character" w:styleId="af7">
    <w:name w:val="page number"/>
    <w:basedOn w:val="a0"/>
    <w:rsid w:val="00C3126F"/>
  </w:style>
  <w:style w:type="paragraph" w:customStyle="1" w:styleId="af8">
    <w:name w:val="注意、小技巧"/>
    <w:autoRedefine/>
    <w:rsid w:val="008D17C0"/>
    <w:pPr>
      <w:spacing w:beforeLines="50" w:afterLines="50" w:line="312" w:lineRule="atLeast"/>
      <w:ind w:leftChars="190" w:left="399" w:rightChars="200" w:right="420"/>
      <w:jc w:val="both"/>
    </w:pPr>
    <w:rPr>
      <w:rFonts w:eastAsia="楷体_GB2312"/>
      <w:sz w:val="21"/>
    </w:rPr>
  </w:style>
  <w:style w:type="paragraph" w:customStyle="1" w:styleId="af9">
    <w:name w:val="回行齐字"/>
    <w:basedOn w:val="a"/>
    <w:next w:val="12"/>
    <w:rsid w:val="00C56112"/>
    <w:pPr>
      <w:autoSpaceDE w:val="0"/>
      <w:autoSpaceDN w:val="0"/>
      <w:adjustRightInd w:val="0"/>
      <w:snapToGrid/>
      <w:spacing w:line="312" w:lineRule="atLeast"/>
      <w:ind w:left="737" w:hanging="312"/>
      <w:textAlignment w:val="baseline"/>
    </w:pPr>
    <w:rPr>
      <w:kern w:val="0"/>
      <w:szCs w:val="20"/>
    </w:rPr>
  </w:style>
  <w:style w:type="paragraph" w:customStyle="1" w:styleId="afa">
    <w:name w:val="表题"/>
    <w:aliases w:val="小5黑,居中"/>
    <w:next w:val="-5"/>
    <w:rsid w:val="00C56112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styleId="afb">
    <w:name w:val="Normal Indent"/>
    <w:basedOn w:val="a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paragraph" w:customStyle="1" w:styleId="afc">
    <w:name w:val="图"/>
    <w:rsid w:val="008D17C0"/>
    <w:pPr>
      <w:spacing w:before="120"/>
      <w:jc w:val="center"/>
    </w:pPr>
    <w:rPr>
      <w:sz w:val="21"/>
    </w:rPr>
  </w:style>
  <w:style w:type="paragraph" w:styleId="afd">
    <w:name w:val="Body Text Indent"/>
    <w:basedOn w:val="a"/>
    <w:rsid w:val="00D46864"/>
    <w:pPr>
      <w:spacing w:after="120"/>
      <w:ind w:leftChars="200" w:left="420"/>
    </w:pPr>
  </w:style>
  <w:style w:type="paragraph" w:styleId="afe">
    <w:name w:val="Body Text"/>
    <w:basedOn w:val="a"/>
    <w:link w:val="Char3"/>
    <w:rsid w:val="00297E03"/>
    <w:pPr>
      <w:spacing w:after="120"/>
    </w:pPr>
  </w:style>
  <w:style w:type="character" w:customStyle="1" w:styleId="Char3">
    <w:name w:val="正文文本 Char"/>
    <w:basedOn w:val="a0"/>
    <w:link w:val="afe"/>
    <w:rsid w:val="00297E03"/>
    <w:rPr>
      <w:kern w:val="2"/>
      <w:sz w:val="21"/>
      <w:szCs w:val="21"/>
    </w:rPr>
  </w:style>
  <w:style w:type="paragraph" w:customStyle="1" w:styleId="1">
    <w:name w:val="项目1"/>
    <w:autoRedefine/>
    <w:rsid w:val="007E6AE4"/>
    <w:pPr>
      <w:widowControl w:val="0"/>
      <w:numPr>
        <w:numId w:val="33"/>
      </w:numPr>
      <w:spacing w:line="312" w:lineRule="atLeast"/>
      <w:jc w:val="both"/>
    </w:pPr>
    <w:rPr>
      <w:sz w:val="21"/>
    </w:rPr>
  </w:style>
  <w:style w:type="paragraph" w:customStyle="1" w:styleId="aff">
    <w:name w:val="图题"/>
    <w:rsid w:val="00297E03"/>
    <w:pPr>
      <w:spacing w:before="120" w:after="120"/>
      <w:jc w:val="center"/>
    </w:pPr>
    <w:rPr>
      <w:kern w:val="2"/>
      <w:sz w:val="18"/>
    </w:rPr>
  </w:style>
  <w:style w:type="paragraph" w:customStyle="1" w:styleId="aff0">
    <w:name w:val="内容提要"/>
    <w:rsid w:val="00297E03"/>
    <w:pPr>
      <w:spacing w:line="312" w:lineRule="atLeast"/>
      <w:ind w:leftChars="400" w:left="400" w:rightChars="400" w:right="400" w:firstLineChars="200" w:firstLine="200"/>
    </w:pPr>
    <w:rPr>
      <w:sz w:val="18"/>
    </w:rPr>
  </w:style>
  <w:style w:type="paragraph" w:customStyle="1" w:styleId="aff1">
    <w:name w:val="注意后文字"/>
    <w:basedOn w:val="a"/>
    <w:next w:val="afb"/>
    <w:autoRedefine/>
    <w:rsid w:val="00297E03"/>
    <w:pPr>
      <w:shd w:val="pct10" w:color="auto" w:fill="FFFFFF"/>
      <w:snapToGrid/>
      <w:spacing w:before="60" w:after="60" w:line="240" w:lineRule="auto"/>
      <w:ind w:left="425" w:right="425"/>
      <w:textAlignment w:val="center"/>
    </w:pPr>
    <w:rPr>
      <w:rFonts w:eastAsia="楷体_GB2312"/>
      <w:szCs w:val="24"/>
    </w:rPr>
  </w:style>
  <w:style w:type="paragraph" w:customStyle="1" w:styleId="-">
    <w:name w:val="图-居中"/>
    <w:autoRedefine/>
    <w:rsid w:val="00297E03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2">
    <w:name w:val="FollowedHyperlink"/>
    <w:basedOn w:val="a0"/>
    <w:rsid w:val="00297E03"/>
    <w:rPr>
      <w:color w:val="800080"/>
      <w:u w:val="single"/>
    </w:rPr>
  </w:style>
  <w:style w:type="character" w:styleId="aff3">
    <w:name w:val="Placeholder Text"/>
    <w:basedOn w:val="a0"/>
    <w:uiPriority w:val="99"/>
    <w:semiHidden/>
    <w:rsid w:val="008507A7"/>
    <w:rPr>
      <w:color w:val="808080"/>
    </w:rPr>
  </w:style>
  <w:style w:type="paragraph" w:styleId="aff4">
    <w:name w:val="Balloon Text"/>
    <w:basedOn w:val="a"/>
    <w:link w:val="Char4"/>
    <w:rsid w:val="008507A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f4"/>
    <w:rsid w:val="008507A7"/>
    <w:rPr>
      <w:kern w:val="2"/>
      <w:sz w:val="18"/>
      <w:szCs w:val="18"/>
    </w:rPr>
  </w:style>
  <w:style w:type="paragraph" w:customStyle="1" w:styleId="aff5">
    <w:name w:val="样式 下空半行 +"/>
    <w:basedOn w:val="aa"/>
    <w:rsid w:val="007E6AE4"/>
    <w:rPr>
      <w:kern w:val="0"/>
    </w:rPr>
  </w:style>
  <w:style w:type="paragraph" w:customStyle="1" w:styleId="0">
    <w:name w:val="样式 正文首行缩进 + 小五 左 首行缩进:  0 字符"/>
    <w:basedOn w:val="a8"/>
    <w:autoRedefine/>
    <w:rsid w:val="00AB18F5"/>
    <w:pPr>
      <w:jc w:val="left"/>
    </w:pPr>
    <w:rPr>
      <w:rFonts w:cs="宋体"/>
      <w:sz w:val="18"/>
      <w:szCs w:val="20"/>
    </w:rPr>
  </w:style>
  <w:style w:type="paragraph" w:customStyle="1" w:styleId="aff6">
    <w:name w:val="正文首行缩进 + 小五"/>
    <w:basedOn w:val="a8"/>
    <w:autoRedefine/>
    <w:rsid w:val="005D5F42"/>
    <w:pPr>
      <w:spacing w:line="280" w:lineRule="exact"/>
      <w:ind w:firstLineChars="0" w:firstLine="425"/>
    </w:pPr>
    <w:rPr>
      <w:rFonts w:cs="宋体"/>
      <w:sz w:val="18"/>
      <w:szCs w:val="20"/>
    </w:rPr>
  </w:style>
  <w:style w:type="paragraph" w:customStyle="1" w:styleId="aff7">
    <w:name w:val="正文点悬挂"/>
    <w:basedOn w:val="a"/>
    <w:rsid w:val="00BD14A0"/>
    <w:pPr>
      <w:tabs>
        <w:tab w:val="num" w:pos="360"/>
      </w:tabs>
      <w:adjustRightInd w:val="0"/>
      <w:spacing w:line="312" w:lineRule="atLeast"/>
      <w:ind w:left="709" w:hanging="284"/>
    </w:pPr>
  </w:style>
  <w:style w:type="paragraph" w:customStyle="1" w:styleId="aff8">
    <w:name w:val="递归模型样式"/>
    <w:basedOn w:val="a"/>
    <w:autoRedefine/>
    <w:rsid w:val="00BD14A0"/>
    <w:pPr>
      <w:spacing w:line="280" w:lineRule="exact"/>
      <w:ind w:left="425" w:firstLine="0"/>
    </w:pPr>
    <w:rPr>
      <w:rFonts w:cs="宋体"/>
      <w:sz w:val="18"/>
      <w:szCs w:val="20"/>
    </w:rPr>
  </w:style>
  <w:style w:type="paragraph" w:customStyle="1" w:styleId="21">
    <w:name w:val="程序2"/>
    <w:basedOn w:val="a"/>
    <w:link w:val="2Char0"/>
    <w:autoRedefine/>
    <w:rsid w:val="00BD14A0"/>
    <w:pPr>
      <w:autoSpaceDE w:val="0"/>
      <w:autoSpaceDN w:val="0"/>
      <w:adjustRightInd w:val="0"/>
      <w:spacing w:line="240" w:lineRule="exact"/>
      <w:ind w:left="420" w:firstLine="6"/>
      <w:textAlignment w:val="baseline"/>
    </w:pPr>
    <w:rPr>
      <w:rFonts w:ascii="宋体" w:hAnsi="Courier New"/>
      <w:kern w:val="0"/>
      <w:sz w:val="18"/>
      <w:szCs w:val="20"/>
    </w:rPr>
  </w:style>
  <w:style w:type="paragraph" w:customStyle="1" w:styleId="aff9">
    <w:name w:val="图注"/>
    <w:basedOn w:val="a"/>
    <w:link w:val="Char5"/>
    <w:rsid w:val="00BD14A0"/>
    <w:pPr>
      <w:spacing w:after="120"/>
      <w:ind w:firstLine="0"/>
      <w:jc w:val="center"/>
    </w:pPr>
    <w:rPr>
      <w:sz w:val="18"/>
    </w:rPr>
  </w:style>
  <w:style w:type="character" w:customStyle="1" w:styleId="Char5">
    <w:name w:val="图注 Char"/>
    <w:basedOn w:val="a0"/>
    <w:link w:val="aff9"/>
    <w:rsid w:val="00BD14A0"/>
    <w:rPr>
      <w:kern w:val="2"/>
      <w:sz w:val="18"/>
      <w:szCs w:val="21"/>
    </w:rPr>
  </w:style>
  <w:style w:type="paragraph" w:customStyle="1" w:styleId="affa">
    <w:name w:val="五级标题"/>
    <w:basedOn w:val="12"/>
    <w:rsid w:val="00BD14A0"/>
    <w:pPr>
      <w:spacing w:before="120"/>
    </w:pPr>
    <w:rPr>
      <w:rFonts w:ascii="楷体_GB2312" w:eastAsia="楷体_GB2312"/>
      <w:color w:val="000000"/>
    </w:rPr>
  </w:style>
  <w:style w:type="paragraph" w:customStyle="1" w:styleId="affb">
    <w:name w:val="清单"/>
    <w:basedOn w:val="12"/>
    <w:autoRedefine/>
    <w:rsid w:val="00BD14A0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paragraph" w:customStyle="1" w:styleId="affc">
    <w:name w:val="加阴影"/>
    <w:basedOn w:val="12"/>
    <w:rsid w:val="00BD14A0"/>
    <w:pPr>
      <w:shd w:val="pct5" w:color="auto" w:fill="F3F3F3"/>
      <w:spacing w:before="120" w:after="120"/>
      <w:ind w:left="425" w:right="425" w:firstLine="0"/>
    </w:pPr>
    <w:rPr>
      <w:rFonts w:eastAsia="楷体_GB2312"/>
    </w:rPr>
  </w:style>
  <w:style w:type="paragraph" w:customStyle="1" w:styleId="22">
    <w:name w:val="图片2"/>
    <w:basedOn w:val="12"/>
    <w:next w:val="23"/>
    <w:link w:val="2Char1"/>
    <w:rsid w:val="00BD14A0"/>
    <w:pPr>
      <w:tabs>
        <w:tab w:val="center" w:pos="2100"/>
        <w:tab w:val="center" w:pos="6075"/>
      </w:tabs>
      <w:spacing w:before="120"/>
      <w:ind w:firstLine="0"/>
    </w:pPr>
    <w:rPr>
      <w:sz w:val="18"/>
    </w:rPr>
  </w:style>
  <w:style w:type="paragraph" w:customStyle="1" w:styleId="23">
    <w:name w:val="图注2"/>
    <w:basedOn w:val="12"/>
    <w:next w:val="12"/>
    <w:rsid w:val="00BD14A0"/>
    <w:pPr>
      <w:tabs>
        <w:tab w:val="center" w:pos="2100"/>
        <w:tab w:val="center" w:pos="6075"/>
      </w:tabs>
      <w:spacing w:before="120" w:after="120"/>
      <w:ind w:firstLine="0"/>
    </w:pPr>
    <w:rPr>
      <w:sz w:val="18"/>
    </w:rPr>
  </w:style>
  <w:style w:type="paragraph" w:customStyle="1" w:styleId="affd">
    <w:name w:val="小章"/>
    <w:basedOn w:val="12"/>
    <w:rsid w:val="00BD14A0"/>
    <w:pPr>
      <w:spacing w:before="120" w:after="120"/>
    </w:pPr>
    <w:rPr>
      <w:rFonts w:ascii="Arial" w:eastAsia="黑体" w:hAnsi="Arial" w:cs="Arial"/>
      <w:sz w:val="15"/>
    </w:rPr>
  </w:style>
  <w:style w:type="paragraph" w:customStyle="1" w:styleId="affe">
    <w:name w:val="六级标题"/>
    <w:basedOn w:val="12"/>
    <w:rsid w:val="00BD14A0"/>
    <w:pPr>
      <w:spacing w:before="120"/>
    </w:pPr>
    <w:rPr>
      <w:rFonts w:eastAsia="仿宋_GB2312"/>
    </w:rPr>
  </w:style>
  <w:style w:type="paragraph" w:customStyle="1" w:styleId="afff">
    <w:name w:val="阴影"/>
    <w:basedOn w:val="12"/>
    <w:rsid w:val="00BD14A0"/>
    <w:pPr>
      <w:shd w:val="clear" w:color="auto" w:fill="E6E6E6"/>
      <w:spacing w:line="260" w:lineRule="exact"/>
      <w:ind w:leftChars="200" w:left="200" w:firstLine="6"/>
      <w:textAlignment w:val="center"/>
    </w:pPr>
    <w:rPr>
      <w:rFonts w:ascii="Courier New" w:hAnsi="Courier New"/>
      <w:sz w:val="18"/>
    </w:rPr>
  </w:style>
  <w:style w:type="paragraph" w:customStyle="1" w:styleId="24">
    <w:name w:val="阴影2"/>
    <w:basedOn w:val="afff"/>
    <w:rsid w:val="00BD14A0"/>
  </w:style>
  <w:style w:type="paragraph" w:customStyle="1" w:styleId="afff0">
    <w:name w:val="样式 下空半行 + (中文) 黑体"/>
    <w:basedOn w:val="aa"/>
    <w:rsid w:val="00BD14A0"/>
    <w:rPr>
      <w:rFonts w:eastAsia="黑体"/>
    </w:rPr>
  </w:style>
  <w:style w:type="paragraph" w:customStyle="1" w:styleId="afff1">
    <w:name w:val="二级标题"/>
    <w:next w:val="a"/>
    <w:rsid w:val="00BD14A0"/>
    <w:pPr>
      <w:keepNext/>
      <w:widowControl w:val="0"/>
      <w:autoSpaceDE w:val="0"/>
      <w:autoSpaceDN w:val="0"/>
      <w:adjustRightInd w:val="0"/>
      <w:spacing w:before="360" w:after="360" w:line="312" w:lineRule="atLeast"/>
      <w:jc w:val="center"/>
      <w:textAlignment w:val="baseline"/>
    </w:pPr>
    <w:rPr>
      <w:sz w:val="28"/>
    </w:rPr>
  </w:style>
  <w:style w:type="paragraph" w:customStyle="1" w:styleId="afff2">
    <w:name w:val="四级标题"/>
    <w:next w:val="a"/>
    <w:rsid w:val="00BD14A0"/>
    <w:pPr>
      <w:keepNext/>
      <w:widowControl w:val="0"/>
      <w:adjustRightInd w:val="0"/>
      <w:spacing w:before="120" w:after="120" w:line="312" w:lineRule="atLeast"/>
      <w:ind w:firstLine="425"/>
      <w:jc w:val="both"/>
      <w:textAlignment w:val="baseline"/>
    </w:pPr>
    <w:rPr>
      <w:rFonts w:ascii="Arial" w:eastAsia="黑体" w:hAnsi="Arial"/>
      <w:sz w:val="21"/>
    </w:rPr>
  </w:style>
  <w:style w:type="paragraph" w:styleId="afff3">
    <w:name w:val="Plain Text"/>
    <w:link w:val="Char6"/>
    <w:rsid w:val="00BD14A0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character" w:customStyle="1" w:styleId="Char6">
    <w:name w:val="纯文本 Char"/>
    <w:basedOn w:val="a0"/>
    <w:link w:val="afff3"/>
    <w:rsid w:val="00BD14A0"/>
    <w:rPr>
      <w:rFonts w:cs="Courier New"/>
      <w:sz w:val="21"/>
      <w:szCs w:val="21"/>
    </w:rPr>
  </w:style>
  <w:style w:type="paragraph" w:styleId="afff4">
    <w:name w:val="Date"/>
    <w:basedOn w:val="a"/>
    <w:next w:val="a"/>
    <w:link w:val="Char7"/>
    <w:rsid w:val="00BD14A0"/>
    <w:pPr>
      <w:ind w:leftChars="2500" w:left="100"/>
    </w:pPr>
  </w:style>
  <w:style w:type="character" w:customStyle="1" w:styleId="Char7">
    <w:name w:val="日期 Char"/>
    <w:basedOn w:val="a0"/>
    <w:link w:val="afff4"/>
    <w:rsid w:val="00BD14A0"/>
    <w:rPr>
      <w:kern w:val="2"/>
      <w:sz w:val="21"/>
      <w:szCs w:val="21"/>
    </w:rPr>
  </w:style>
  <w:style w:type="character" w:customStyle="1" w:styleId="2Char0">
    <w:name w:val="程序2 Char"/>
    <w:basedOn w:val="1Char"/>
    <w:link w:val="21"/>
    <w:rsid w:val="00BD14A0"/>
    <w:rPr>
      <w:rFonts w:ascii="宋体" w:hAnsi="Courier New"/>
      <w:sz w:val="18"/>
    </w:rPr>
  </w:style>
  <w:style w:type="paragraph" w:customStyle="1" w:styleId="afff5">
    <w:name w:val="项目符号"/>
    <w:autoRedefine/>
    <w:rsid w:val="00BD14A0"/>
    <w:pPr>
      <w:widowControl w:val="0"/>
      <w:tabs>
        <w:tab w:val="num" w:pos="785"/>
      </w:tabs>
      <w:spacing w:line="312" w:lineRule="atLeast"/>
      <w:ind w:left="785" w:hanging="360"/>
      <w:jc w:val="both"/>
    </w:pPr>
    <w:rPr>
      <w:sz w:val="21"/>
    </w:rPr>
  </w:style>
  <w:style w:type="character" w:customStyle="1" w:styleId="2Char1">
    <w:name w:val="图片2 Char"/>
    <w:basedOn w:val="1Char"/>
    <w:link w:val="22"/>
    <w:rsid w:val="00BD14A0"/>
    <w:rPr>
      <w:sz w:val="18"/>
    </w:rPr>
  </w:style>
  <w:style w:type="paragraph" w:customStyle="1" w:styleId="25">
    <w:name w:val="样式 程序2 + 宋体"/>
    <w:basedOn w:val="21"/>
    <w:autoRedefine/>
    <w:rsid w:val="00BD14A0"/>
    <w:rPr>
      <w:rFonts w:hAnsi="宋体"/>
      <w:kern w:val="2"/>
    </w:rPr>
  </w:style>
  <w:style w:type="paragraph" w:customStyle="1" w:styleId="210">
    <w:name w:val="样式 程序2 + 宋体1"/>
    <w:basedOn w:val="21"/>
    <w:autoRedefine/>
    <w:rsid w:val="00BD14A0"/>
    <w:rPr>
      <w:rFonts w:hAnsi="宋体"/>
    </w:rPr>
  </w:style>
  <w:style w:type="paragraph" w:customStyle="1" w:styleId="26">
    <w:name w:val="样式 正文首行缩进 + 小五 首行缩进:  2 字符"/>
    <w:basedOn w:val="a8"/>
    <w:autoRedefine/>
    <w:rsid w:val="00BD14A0"/>
    <w:pPr>
      <w:ind w:firstLineChars="0" w:firstLine="403"/>
    </w:pPr>
    <w:rPr>
      <w:rFonts w:cs="宋体"/>
      <w:sz w:val="18"/>
      <w:szCs w:val="20"/>
    </w:rPr>
  </w:style>
  <w:style w:type="paragraph" w:customStyle="1" w:styleId="afff6">
    <w:name w:val="样式 正文首行缩进 + 小五"/>
    <w:basedOn w:val="a8"/>
    <w:autoRedefine/>
    <w:rsid w:val="001166D1"/>
    <w:pPr>
      <w:ind w:firstLineChars="0" w:firstLine="420"/>
    </w:pPr>
    <w:rPr>
      <w:sz w:val="18"/>
    </w:rPr>
  </w:style>
  <w:style w:type="character" w:styleId="afff7">
    <w:name w:val="Strong"/>
    <w:basedOn w:val="a0"/>
    <w:uiPriority w:val="22"/>
    <w:qFormat/>
    <w:rsid w:val="007B468A"/>
    <w:rPr>
      <w:b/>
      <w:bCs/>
    </w:rPr>
  </w:style>
  <w:style w:type="paragraph" w:styleId="afff8">
    <w:name w:val="Normal (Web)"/>
    <w:basedOn w:val="a"/>
    <w:uiPriority w:val="99"/>
    <w:unhideWhenUsed/>
    <w:rsid w:val="00645B6D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BD04B8"/>
    <w:rPr>
      <w:kern w:val="2"/>
      <w:sz w:val="3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4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6009998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2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91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52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91754855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90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53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6B4E45-BBA5-4E65-9A18-E9B52A0B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1936</TotalTime>
  <Pages>1</Pages>
  <Words>109</Words>
  <Characters>625</Characters>
  <Application>Microsoft Office Word</Application>
  <DocSecurity>0</DocSecurity>
  <Lines>5</Lines>
  <Paragraphs>1</Paragraphs>
  <ScaleCrop>false</ScaleCrop>
  <Company>khp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1277</cp:revision>
  <dcterms:created xsi:type="dcterms:W3CDTF">2017-07-29T02:30:00Z</dcterms:created>
  <dcterms:modified xsi:type="dcterms:W3CDTF">2020-10-05T08:49:00Z</dcterms:modified>
</cp:coreProperties>
</file>