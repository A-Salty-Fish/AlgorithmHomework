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8BA" w:rsidRDefault="00C618BA" w:rsidP="00C618BA">
      <w:pPr>
        <w:pStyle w:val="3"/>
      </w:pPr>
      <w:bookmarkStart w:id="0" w:name="_Toc100978248"/>
      <w:bookmarkStart w:id="1" w:name="_Toc103738169"/>
      <w:bookmarkStart w:id="2" w:name="_Toc105914597"/>
      <w:bookmarkStart w:id="3" w:name="_Toc526071245"/>
      <w:r>
        <w:rPr>
          <w:rFonts w:hint="eastAsia"/>
        </w:rPr>
        <w:t>作业说明：</w:t>
      </w:r>
    </w:p>
    <w:p w:rsidR="00C618BA" w:rsidRDefault="00C618BA" w:rsidP="00C618BA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）所有作业题目发在本课程</w:t>
      </w:r>
      <w:r>
        <w:rPr>
          <w:rFonts w:hint="eastAsia"/>
        </w:rPr>
        <w:t>QQ</w:t>
      </w:r>
      <w:r>
        <w:rPr>
          <w:rFonts w:hint="eastAsia"/>
        </w:rPr>
        <w:t>群中。</w:t>
      </w:r>
    </w:p>
    <w:p w:rsidR="00C618BA" w:rsidRDefault="00C618BA" w:rsidP="00C618BA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）所有作业完成后发到邮箱：</w:t>
      </w:r>
      <w:r>
        <w:rPr>
          <w:rFonts w:hint="eastAsia"/>
        </w:rPr>
        <w:t>licb1964@126.com</w:t>
      </w:r>
      <w:r>
        <w:rPr>
          <w:rFonts w:hint="eastAsia"/>
        </w:rPr>
        <w:t>。</w:t>
      </w:r>
    </w:p>
    <w:p w:rsidR="00C618BA" w:rsidRDefault="00C618BA" w:rsidP="00C618BA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）作业的文件名为：</w:t>
      </w:r>
      <w:r>
        <w:rPr>
          <w:rFonts w:hint="eastAsia"/>
        </w:rPr>
        <w:t>"</w:t>
      </w:r>
      <w:r>
        <w:rPr>
          <w:rFonts w:hint="eastAsia"/>
        </w:rPr>
        <w:t>算法</w:t>
      </w:r>
      <w:r>
        <w:rPr>
          <w:rFonts w:hint="eastAsia"/>
        </w:rPr>
        <w:t>"-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作业次号，如</w:t>
      </w:r>
      <w:r>
        <w:rPr>
          <w:rFonts w:hint="eastAsia"/>
        </w:rPr>
        <w:t>2018001</w:t>
      </w:r>
      <w:r>
        <w:rPr>
          <w:rFonts w:hint="eastAsia"/>
        </w:rPr>
        <w:t>学号的学生的第</w:t>
      </w:r>
      <w:r>
        <w:rPr>
          <w:rFonts w:hint="eastAsia"/>
        </w:rPr>
        <w:t>3</w:t>
      </w:r>
      <w:r>
        <w:rPr>
          <w:rFonts w:hint="eastAsia"/>
        </w:rPr>
        <w:t>次作业的文件名是：算法</w:t>
      </w:r>
      <w:r>
        <w:rPr>
          <w:rFonts w:hint="eastAsia"/>
        </w:rPr>
        <w:t>-2018001-3.docx</w:t>
      </w:r>
      <w:r>
        <w:rPr>
          <w:rFonts w:hint="eastAsia"/>
        </w:rPr>
        <w:t>（均采用</w:t>
      </w:r>
      <w:r>
        <w:rPr>
          <w:rFonts w:hint="eastAsia"/>
        </w:rPr>
        <w:t>Word</w:t>
      </w:r>
      <w:r>
        <w:rPr>
          <w:rFonts w:hint="eastAsia"/>
        </w:rPr>
        <w:t>文档）。</w:t>
      </w:r>
    </w:p>
    <w:p w:rsidR="00C618BA" w:rsidRDefault="00C618BA" w:rsidP="00C618BA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）每次作业完成的截止时间是布置作业的下一周星期五。</w:t>
      </w:r>
    </w:p>
    <w:p w:rsidR="00C618BA" w:rsidRDefault="00C618BA" w:rsidP="00C618BA">
      <w:pPr>
        <w:pStyle w:val="a8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）每次作业计入平时成绩，主要按是否按照完成作业（</w:t>
      </w:r>
      <w:r>
        <w:rPr>
          <w:rFonts w:hint="eastAsia"/>
        </w:rPr>
        <w:t>60%</w:t>
      </w:r>
      <w:r>
        <w:rPr>
          <w:rFonts w:hint="eastAsia"/>
        </w:rPr>
        <w:t>）和正确性（</w:t>
      </w:r>
      <w:r>
        <w:rPr>
          <w:rFonts w:hint="eastAsia"/>
        </w:rPr>
        <w:t>40%</w:t>
      </w:r>
      <w:r>
        <w:rPr>
          <w:rFonts w:hint="eastAsia"/>
        </w:rPr>
        <w:t>）评分。</w:t>
      </w:r>
    </w:p>
    <w:p w:rsidR="00C618BA" w:rsidRDefault="001F2ED6" w:rsidP="00432A6E">
      <w:pPr>
        <w:pStyle w:val="10"/>
      </w:pPr>
      <w:r>
        <w:rPr>
          <w:rFonts w:hint="eastAsia"/>
        </w:rPr>
        <w:t>作业</w:t>
      </w:r>
      <w:r>
        <w:rPr>
          <w:rFonts w:hint="eastAsia"/>
        </w:rPr>
        <w:t>3</w:t>
      </w:r>
    </w:p>
    <w:bookmarkEnd w:id="0"/>
    <w:bookmarkEnd w:id="1"/>
    <w:bookmarkEnd w:id="2"/>
    <w:bookmarkEnd w:id="3"/>
    <w:p w:rsidR="00006891" w:rsidRDefault="00032538" w:rsidP="00006891">
      <w:pPr>
        <w:pStyle w:val="a8"/>
        <w:ind w:firstLine="420"/>
      </w:pPr>
      <w:r>
        <w:rPr>
          <w:rFonts w:hint="eastAsia"/>
        </w:rPr>
        <w:t>1</w:t>
      </w:r>
      <w:r w:rsidR="00006891">
        <w:rPr>
          <w:rFonts w:hint="eastAsia"/>
        </w:rPr>
        <w:t xml:space="preserve">. </w:t>
      </w:r>
      <w:r w:rsidR="00006891">
        <w:rPr>
          <w:rFonts w:hint="eastAsia"/>
        </w:rPr>
        <w:t>求解</w:t>
      </w:r>
      <w:r w:rsidR="00006891" w:rsidRPr="00E227DB">
        <w:t>会议安排问题。有一组会议</w:t>
      </w:r>
      <w:r w:rsidR="00006891" w:rsidRPr="006B09B5">
        <w:rPr>
          <w:i/>
        </w:rPr>
        <w:t>A</w:t>
      </w:r>
      <w:r w:rsidR="00006891" w:rsidRPr="00E227DB">
        <w:t>和一组会议室</w:t>
      </w:r>
      <w:r w:rsidR="00006891" w:rsidRPr="006B09B5">
        <w:rPr>
          <w:i/>
        </w:rPr>
        <w:t>B</w:t>
      </w:r>
      <w:r w:rsidR="00006891" w:rsidRPr="00E227DB">
        <w:t>，</w:t>
      </w:r>
      <w:r w:rsidR="00006891" w:rsidRPr="006B09B5">
        <w:rPr>
          <w:i/>
        </w:rPr>
        <w:t>A</w:t>
      </w:r>
      <w:r w:rsidR="00006891" w:rsidRPr="00E227DB">
        <w:t>[</w:t>
      </w:r>
      <w:r w:rsidR="00006891" w:rsidRPr="006B09B5">
        <w:rPr>
          <w:i/>
        </w:rPr>
        <w:t>i</w:t>
      </w:r>
      <w:r w:rsidR="00006891" w:rsidRPr="00E227DB">
        <w:t>]</w:t>
      </w:r>
      <w:r w:rsidR="00006891" w:rsidRPr="00E227DB">
        <w:t>表示第</w:t>
      </w:r>
      <w:r w:rsidR="00006891" w:rsidRPr="006B09B5">
        <w:rPr>
          <w:i/>
        </w:rPr>
        <w:t>i</w:t>
      </w:r>
      <w:r w:rsidR="00006891" w:rsidRPr="00E227DB">
        <w:t>个会议的参加人数，</w:t>
      </w:r>
      <w:r w:rsidR="00006891" w:rsidRPr="006B09B5">
        <w:rPr>
          <w:i/>
        </w:rPr>
        <w:t>B</w:t>
      </w:r>
      <w:r w:rsidR="00006891" w:rsidRPr="00E227DB">
        <w:t>[</w:t>
      </w:r>
      <w:r w:rsidR="00006891" w:rsidRPr="006B09B5">
        <w:rPr>
          <w:i/>
        </w:rPr>
        <w:t>j</w:t>
      </w:r>
      <w:r w:rsidR="00006891" w:rsidRPr="00E227DB">
        <w:t>]</w:t>
      </w:r>
      <w:r w:rsidR="00006891" w:rsidRPr="00E227DB">
        <w:t>表示第</w:t>
      </w:r>
      <w:r w:rsidR="00006891" w:rsidRPr="006B09B5">
        <w:rPr>
          <w:i/>
        </w:rPr>
        <w:t>j</w:t>
      </w:r>
      <w:r w:rsidR="00006891">
        <w:rPr>
          <w:rFonts w:hint="eastAsia"/>
        </w:rPr>
        <w:t>个</w:t>
      </w:r>
      <w:r w:rsidR="00006891" w:rsidRPr="00E227DB">
        <w:t>会议室最多可以容纳的人数。当且仅当</w:t>
      </w:r>
      <w:r w:rsidR="00006891" w:rsidRPr="006B09B5">
        <w:rPr>
          <w:i/>
        </w:rPr>
        <w:t>A</w:t>
      </w:r>
      <w:r w:rsidR="00006891" w:rsidRPr="00E227DB">
        <w:t>[</w:t>
      </w:r>
      <w:r w:rsidR="00006891" w:rsidRPr="006B09B5">
        <w:rPr>
          <w:i/>
        </w:rPr>
        <w:t>i</w:t>
      </w:r>
      <w:r w:rsidR="00006891" w:rsidRPr="00E227DB">
        <w:t>]</w:t>
      </w:r>
      <w:r w:rsidR="00006891">
        <w:rPr>
          <w:rFonts w:ascii="宋体" w:hAnsi="宋体" w:hint="eastAsia"/>
        </w:rPr>
        <w:t>≤</w:t>
      </w:r>
      <w:r w:rsidR="00006891" w:rsidRPr="006B09B5">
        <w:rPr>
          <w:i/>
        </w:rPr>
        <w:t>B</w:t>
      </w:r>
      <w:r w:rsidR="00006891" w:rsidRPr="00E227DB">
        <w:t>[</w:t>
      </w:r>
      <w:r w:rsidR="00006891" w:rsidRPr="006B09B5">
        <w:rPr>
          <w:i/>
        </w:rPr>
        <w:t>j</w:t>
      </w:r>
      <w:r w:rsidR="00006891" w:rsidRPr="00E227DB">
        <w:t>]</w:t>
      </w:r>
      <w:r w:rsidR="00006891" w:rsidRPr="00E227DB">
        <w:t>时，第</w:t>
      </w:r>
      <w:r w:rsidR="00006891" w:rsidRPr="006B09B5">
        <w:rPr>
          <w:i/>
        </w:rPr>
        <w:t>j</w:t>
      </w:r>
      <w:r w:rsidR="00006891" w:rsidRPr="00E227DB">
        <w:t>个会议室可以用于举办第</w:t>
      </w:r>
      <w:r w:rsidR="00006891" w:rsidRPr="006B09B5">
        <w:rPr>
          <w:i/>
        </w:rPr>
        <w:t>i</w:t>
      </w:r>
      <w:r w:rsidR="00006891" w:rsidRPr="00E227DB">
        <w:t>个会议。给定数组</w:t>
      </w:r>
      <w:r w:rsidR="00006891" w:rsidRPr="006B09B5">
        <w:rPr>
          <w:i/>
        </w:rPr>
        <w:t>A</w:t>
      </w:r>
      <w:r w:rsidR="00006891" w:rsidRPr="00E227DB">
        <w:t>和数组</w:t>
      </w:r>
      <w:r w:rsidR="00006891" w:rsidRPr="006B09B5">
        <w:rPr>
          <w:i/>
        </w:rPr>
        <w:t>B</w:t>
      </w:r>
      <w:r w:rsidR="00006891" w:rsidRPr="00E227DB">
        <w:t>，试问最多可以同时举办多少个会议。</w:t>
      </w:r>
      <w:r w:rsidR="00006891">
        <w:rPr>
          <w:rFonts w:hint="eastAsia"/>
        </w:rPr>
        <w:t>例如，</w:t>
      </w:r>
      <w:r w:rsidR="00006891" w:rsidRPr="006B09B5">
        <w:rPr>
          <w:i/>
        </w:rPr>
        <w:t>A</w:t>
      </w:r>
      <w:r w:rsidR="00006891">
        <w:rPr>
          <w:rFonts w:hint="eastAsia"/>
        </w:rPr>
        <w:t>[]</w:t>
      </w:r>
      <w:r w:rsidR="00006891" w:rsidRPr="00E227DB">
        <w:t>={1</w:t>
      </w:r>
      <w:r w:rsidR="00006891" w:rsidRPr="00E227DB">
        <w:t>，</w:t>
      </w:r>
      <w:r w:rsidR="00006891" w:rsidRPr="00E227DB">
        <w:t>2</w:t>
      </w:r>
      <w:r w:rsidR="00006891" w:rsidRPr="00E227DB">
        <w:t>，</w:t>
      </w:r>
      <w:r w:rsidR="00006891" w:rsidRPr="00E227DB">
        <w:t>3}</w:t>
      </w:r>
      <w:r w:rsidR="00006891">
        <w:rPr>
          <w:rFonts w:hint="eastAsia"/>
        </w:rPr>
        <w:t>，</w:t>
      </w:r>
      <w:r w:rsidR="00006891" w:rsidRPr="006B09B5">
        <w:rPr>
          <w:i/>
        </w:rPr>
        <w:t>B</w:t>
      </w:r>
      <w:r w:rsidR="00006891">
        <w:rPr>
          <w:rFonts w:hint="eastAsia"/>
        </w:rPr>
        <w:t>[]</w:t>
      </w:r>
      <w:r w:rsidR="00006891" w:rsidRPr="00E227DB">
        <w:t>={3</w:t>
      </w:r>
      <w:r w:rsidR="00006891" w:rsidRPr="00E227DB">
        <w:t>，</w:t>
      </w:r>
      <w:r w:rsidR="00006891" w:rsidRPr="00E227DB">
        <w:t>2</w:t>
      </w:r>
      <w:r w:rsidR="00006891" w:rsidRPr="00E227DB">
        <w:t>，</w:t>
      </w:r>
      <w:r w:rsidR="00006891" w:rsidRPr="00E227DB">
        <w:t>4}</w:t>
      </w:r>
      <w:r w:rsidR="00006891">
        <w:rPr>
          <w:rFonts w:hint="eastAsia"/>
        </w:rPr>
        <w:t>，结果为</w:t>
      </w:r>
      <w:r w:rsidR="00006891">
        <w:rPr>
          <w:rFonts w:hint="eastAsia"/>
        </w:rPr>
        <w:t>3</w:t>
      </w:r>
      <w:r w:rsidR="00006891">
        <w:rPr>
          <w:rFonts w:hint="eastAsia"/>
        </w:rPr>
        <w:t>；若</w:t>
      </w:r>
      <w:r w:rsidR="00006891" w:rsidRPr="006B09B5">
        <w:rPr>
          <w:i/>
        </w:rPr>
        <w:t>A</w:t>
      </w:r>
      <w:r w:rsidR="00006891">
        <w:rPr>
          <w:rFonts w:hint="eastAsia"/>
        </w:rPr>
        <w:t>[]</w:t>
      </w:r>
      <w:r w:rsidR="00006891" w:rsidRPr="00E227DB">
        <w:t>={3</w:t>
      </w:r>
      <w:r w:rsidR="00006891">
        <w:t>，</w:t>
      </w:r>
      <w:r w:rsidR="00006891" w:rsidRPr="00E227DB">
        <w:t>4</w:t>
      </w:r>
      <w:r w:rsidR="00006891">
        <w:t>，</w:t>
      </w:r>
      <w:r w:rsidR="00006891" w:rsidRPr="00E227DB">
        <w:t>3</w:t>
      </w:r>
      <w:r w:rsidR="00006891">
        <w:t>，</w:t>
      </w:r>
      <w:r w:rsidR="00006891" w:rsidRPr="00E227DB">
        <w:t>1}</w:t>
      </w:r>
      <w:r w:rsidR="00006891">
        <w:rPr>
          <w:rFonts w:hint="eastAsia"/>
        </w:rPr>
        <w:t>，</w:t>
      </w:r>
      <w:r w:rsidR="00006891" w:rsidRPr="006B09B5">
        <w:rPr>
          <w:i/>
        </w:rPr>
        <w:t>B</w:t>
      </w:r>
      <w:r w:rsidR="00006891">
        <w:rPr>
          <w:rFonts w:hint="eastAsia"/>
        </w:rPr>
        <w:t>[]</w:t>
      </w:r>
      <w:r w:rsidR="00006891" w:rsidRPr="00E227DB">
        <w:t>={1</w:t>
      </w:r>
      <w:r w:rsidR="00006891">
        <w:t>，</w:t>
      </w:r>
      <w:r w:rsidR="00006891" w:rsidRPr="00E227DB">
        <w:t>2</w:t>
      </w:r>
      <w:r w:rsidR="00006891">
        <w:t>，</w:t>
      </w:r>
      <w:r w:rsidR="00006891" w:rsidRPr="00E227DB">
        <w:t>2</w:t>
      </w:r>
      <w:r w:rsidR="00006891">
        <w:t>，</w:t>
      </w:r>
      <w:r w:rsidR="00006891" w:rsidRPr="00E227DB">
        <w:t>6}</w:t>
      </w:r>
      <w:r w:rsidR="00006891">
        <w:rPr>
          <w:rFonts w:hint="eastAsia"/>
        </w:rPr>
        <w:t>，结果为</w:t>
      </w:r>
      <w:r w:rsidR="00006891">
        <w:rPr>
          <w:rFonts w:hint="eastAsia"/>
        </w:rPr>
        <w:t>2.</w:t>
      </w:r>
    </w:p>
    <w:p w:rsidR="00C154B6" w:rsidRDefault="00C154B6" w:rsidP="00C154B6">
      <w:pPr>
        <w:pStyle w:val="a8"/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一个机器人只能向下和向右移动，每次只能移动一步，设计一个算法求它从（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）移动到（</w:t>
      </w:r>
      <w:r w:rsidRPr="0023377D">
        <w:rPr>
          <w:rFonts w:hint="eastAsia"/>
          <w:i/>
        </w:rPr>
        <w:t>m</w:t>
      </w:r>
      <w:r>
        <w:rPr>
          <w:rFonts w:hint="eastAsia"/>
        </w:rPr>
        <w:t>，</w:t>
      </w:r>
      <w:r w:rsidRPr="0023377D">
        <w:rPr>
          <w:rFonts w:hint="eastAsia"/>
          <w:i/>
        </w:rPr>
        <w:t>n</w:t>
      </w:r>
      <w:r>
        <w:rPr>
          <w:rFonts w:hint="eastAsia"/>
        </w:rPr>
        <w:t>）有多少条路径。</w:t>
      </w:r>
    </w:p>
    <w:p w:rsidR="009B5FDE" w:rsidRDefault="009B5FDE" w:rsidP="009B5FDE">
      <w:pPr>
        <w:pStyle w:val="a8"/>
        <w:ind w:firstLine="420"/>
      </w:pPr>
      <w:r>
        <w:rPr>
          <w:rFonts w:hint="eastAsia"/>
        </w:rPr>
        <w:t xml:space="preserve">3. </w:t>
      </w:r>
      <w:r w:rsidRPr="00DD7BDB">
        <w:t>两种水果杂交出一种新水果，现在给新水果取名，要求这个名字中包含了以前两种水果名字的字母，并且这个名字要尽量短。也就是说以前的一种水果名字</w:t>
      </w:r>
      <w:r w:rsidRPr="00DD7BDB">
        <w:t>arr1</w:t>
      </w:r>
      <w:r w:rsidRPr="00DD7BDB">
        <w:t>是新水果名字</w:t>
      </w:r>
      <w:r w:rsidRPr="00DD7BDB">
        <w:t>arr</w:t>
      </w:r>
      <w:r w:rsidRPr="00DD7BDB">
        <w:t>的子序列，另一种水果名字</w:t>
      </w:r>
      <w:r w:rsidRPr="00DD7BDB">
        <w:t>arr2</w:t>
      </w:r>
      <w:r w:rsidRPr="00DD7BDB">
        <w:t>也是新水果名字</w:t>
      </w:r>
      <w:r w:rsidRPr="00DD7BDB">
        <w:t>arr</w:t>
      </w:r>
      <w:r w:rsidRPr="00DD7BDB">
        <w:t>的子序列。</w:t>
      </w:r>
      <w:r>
        <w:rPr>
          <w:rFonts w:hint="eastAsia"/>
        </w:rPr>
        <w:t>设计一个算法</w:t>
      </w:r>
      <w:r w:rsidRPr="00DD7BDB">
        <w:t>求</w:t>
      </w:r>
      <w:r w:rsidRPr="00DD7BDB">
        <w:t>arr</w:t>
      </w:r>
      <w:r w:rsidRPr="00DD7BDB">
        <w:t>。</w:t>
      </w:r>
    </w:p>
    <w:p w:rsidR="009B5FDE" w:rsidRDefault="009B5FDE" w:rsidP="009B5FDE">
      <w:pPr>
        <w:pStyle w:val="a8"/>
        <w:ind w:firstLine="420"/>
      </w:pPr>
      <w:r>
        <w:rPr>
          <w:rFonts w:hint="eastAsia"/>
        </w:rPr>
        <w:t>例如：输入以下</w:t>
      </w:r>
      <w:r>
        <w:rPr>
          <w:rFonts w:hint="eastAsia"/>
        </w:rPr>
        <w:t>3</w:t>
      </w:r>
      <w:r>
        <w:rPr>
          <w:rFonts w:hint="eastAsia"/>
        </w:rPr>
        <w:t>组</w:t>
      </w:r>
      <w:r w:rsidRPr="00DD7BDB">
        <w:t>水果</w:t>
      </w:r>
      <w:r>
        <w:rPr>
          <w:rFonts w:hint="eastAsia"/>
        </w:rPr>
        <w:t>名称：</w:t>
      </w:r>
    </w:p>
    <w:p w:rsidR="009B5FDE" w:rsidRPr="00645B6D" w:rsidRDefault="009B5FDE" w:rsidP="009B5FDE">
      <w:pPr>
        <w:pStyle w:val="a8"/>
        <w:ind w:firstLine="420"/>
      </w:pPr>
      <w:r w:rsidRPr="00645B6D">
        <w:rPr>
          <w:rFonts w:hint="eastAsia"/>
        </w:rPr>
        <w:t>apple peach</w:t>
      </w:r>
    </w:p>
    <w:p w:rsidR="009B5FDE" w:rsidRPr="00645B6D" w:rsidRDefault="009B5FDE" w:rsidP="009B5FDE">
      <w:pPr>
        <w:pStyle w:val="a8"/>
        <w:ind w:firstLine="420"/>
      </w:pPr>
      <w:r w:rsidRPr="00645B6D">
        <w:rPr>
          <w:rFonts w:hint="eastAsia"/>
        </w:rPr>
        <w:t>ananas banana</w:t>
      </w:r>
    </w:p>
    <w:p w:rsidR="009B5FDE" w:rsidRPr="00645B6D" w:rsidRDefault="009B5FDE" w:rsidP="009B5FDE">
      <w:pPr>
        <w:pStyle w:val="a8"/>
        <w:ind w:firstLine="420"/>
      </w:pPr>
      <w:r w:rsidRPr="00645B6D">
        <w:rPr>
          <w:rFonts w:hint="eastAsia"/>
        </w:rPr>
        <w:t>pear peach</w:t>
      </w:r>
    </w:p>
    <w:p w:rsidR="009B5FDE" w:rsidRDefault="009B5FDE" w:rsidP="009B5FDE">
      <w:pPr>
        <w:pStyle w:val="a8"/>
        <w:ind w:firstLine="420"/>
      </w:pPr>
      <w:r>
        <w:rPr>
          <w:rFonts w:hint="eastAsia"/>
        </w:rPr>
        <w:t>输出的新</w:t>
      </w:r>
      <w:r w:rsidRPr="00DD7BDB">
        <w:t>水果</w:t>
      </w:r>
      <w:r>
        <w:rPr>
          <w:rFonts w:hint="eastAsia"/>
        </w:rPr>
        <w:t>名称如下：</w:t>
      </w:r>
    </w:p>
    <w:p w:rsidR="009B5FDE" w:rsidRPr="00645B6D" w:rsidRDefault="009B5FDE" w:rsidP="009B5FDE">
      <w:pPr>
        <w:pStyle w:val="a8"/>
        <w:ind w:firstLine="420"/>
      </w:pPr>
      <w:r w:rsidRPr="00645B6D">
        <w:rPr>
          <w:rFonts w:hint="eastAsia"/>
        </w:rPr>
        <w:t>appleach</w:t>
      </w:r>
    </w:p>
    <w:p w:rsidR="009B5FDE" w:rsidRPr="00645B6D" w:rsidRDefault="009B5FDE" w:rsidP="009B5FDE">
      <w:pPr>
        <w:pStyle w:val="a8"/>
        <w:ind w:firstLine="420"/>
      </w:pPr>
      <w:r w:rsidRPr="00645B6D">
        <w:rPr>
          <w:rFonts w:hint="eastAsia"/>
        </w:rPr>
        <w:t>bananas</w:t>
      </w:r>
    </w:p>
    <w:p w:rsidR="009B5FDE" w:rsidRPr="00645B6D" w:rsidRDefault="009B5FDE" w:rsidP="009B5FDE">
      <w:pPr>
        <w:pStyle w:val="a8"/>
        <w:ind w:firstLine="420"/>
      </w:pPr>
      <w:r w:rsidRPr="00645B6D">
        <w:rPr>
          <w:rFonts w:hint="eastAsia"/>
        </w:rPr>
        <w:t>pearch</w:t>
      </w:r>
    </w:p>
    <w:p w:rsidR="002B204B" w:rsidRDefault="00916872" w:rsidP="001D5F7A">
      <w:pPr>
        <w:pStyle w:val="a8"/>
        <w:ind w:firstLine="420"/>
        <w:rPr>
          <w:kern w:val="0"/>
        </w:rPr>
      </w:pPr>
      <w:r>
        <w:rPr>
          <w:rFonts w:hint="eastAsia"/>
          <w:kern w:val="0"/>
        </w:rPr>
        <w:t>4</w:t>
      </w:r>
      <w:r w:rsidR="002B204B">
        <w:rPr>
          <w:rFonts w:hint="eastAsia"/>
          <w:kern w:val="0"/>
        </w:rPr>
        <w:t xml:space="preserve">. </w:t>
      </w:r>
      <w:r w:rsidR="002B204B">
        <w:rPr>
          <w:rFonts w:hint="eastAsia"/>
          <w:kern w:val="0"/>
        </w:rPr>
        <w:t>给出一种方法求</w:t>
      </w:r>
      <w:r w:rsidR="002B204B">
        <w:rPr>
          <w:rFonts w:hint="eastAsia"/>
        </w:rPr>
        <w:t>无环带权连通图（所有权值非负）中从顶点</w:t>
      </w:r>
      <w:r w:rsidR="002B204B" w:rsidRPr="00AB42A6">
        <w:rPr>
          <w:rFonts w:hint="eastAsia"/>
          <w:i/>
        </w:rPr>
        <w:t>s</w:t>
      </w:r>
      <w:r w:rsidR="002B204B">
        <w:rPr>
          <w:rFonts w:hint="eastAsia"/>
        </w:rPr>
        <w:t>到顶点</w:t>
      </w:r>
      <w:r w:rsidR="002B204B" w:rsidRPr="00AB42A6">
        <w:rPr>
          <w:rFonts w:hint="eastAsia"/>
          <w:i/>
        </w:rPr>
        <w:t>t</w:t>
      </w:r>
      <w:r w:rsidR="002B204B">
        <w:rPr>
          <w:rFonts w:hint="eastAsia"/>
        </w:rPr>
        <w:t>的一条</w:t>
      </w:r>
      <w:r w:rsidR="002B204B">
        <w:rPr>
          <w:rFonts w:hint="eastAsia"/>
          <w:kern w:val="0"/>
        </w:rPr>
        <w:t>最长简单路径。</w:t>
      </w:r>
    </w:p>
    <w:sectPr w:rsidR="002B204B" w:rsidSect="006E00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0433" w:h="14742"/>
      <w:pgMar w:top="1276" w:right="1106" w:bottom="1276" w:left="1106" w:header="709" w:footer="82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1A2" w:rsidRDefault="00AC41A2">
      <w:r>
        <w:separator/>
      </w:r>
    </w:p>
    <w:p w:rsidR="00AC41A2" w:rsidRDefault="00AC41A2"/>
  </w:endnote>
  <w:endnote w:type="continuationSeparator" w:id="0">
    <w:p w:rsidR="00AC41A2" w:rsidRDefault="00AC41A2">
      <w:r>
        <w:continuationSeparator/>
      </w:r>
    </w:p>
    <w:p w:rsidR="00AC41A2" w:rsidRDefault="00AC41A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汉仪中黑简">
    <w:altName w:val="宋体"/>
    <w:charset w:val="86"/>
    <w:family w:val="modern"/>
    <w:pitch w:val="fixed"/>
    <w:sig w:usb0="00000001" w:usb1="080E0800" w:usb2="00000012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中等线简">
    <w:altName w:val="宋体"/>
    <w:charset w:val="86"/>
    <w:family w:val="auto"/>
    <w:pitch w:val="variable"/>
    <w:sig w:usb0="00000001" w:usb1="080E0800" w:usb2="00000012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698" w:rsidRDefault="00C64C57" w:rsidP="008A49F0">
    <w:pPr>
      <w:pStyle w:val="a7"/>
      <w:framePr w:wrap="around" w:vAnchor="text" w:hAnchor="margin" w:xAlign="center" w:y="1"/>
      <w:rPr>
        <w:rStyle w:val="af7"/>
      </w:rPr>
    </w:pPr>
    <w:r>
      <w:rPr>
        <w:rStyle w:val="af7"/>
      </w:rPr>
      <w:fldChar w:fldCharType="begin"/>
    </w:r>
    <w:r w:rsidR="00A82698"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6E1284">
      <w:rPr>
        <w:rStyle w:val="af7"/>
        <w:noProof/>
      </w:rPr>
      <w:t>2</w:t>
    </w:r>
    <w:r>
      <w:rPr>
        <w:rStyle w:val="af7"/>
      </w:rPr>
      <w:fldChar w:fldCharType="end"/>
    </w:r>
  </w:p>
  <w:p w:rsidR="00A82698" w:rsidRDefault="00A82698" w:rsidP="00942691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698" w:rsidRDefault="00C64C57" w:rsidP="008A49F0">
    <w:pPr>
      <w:pStyle w:val="a7"/>
      <w:framePr w:wrap="around" w:vAnchor="text" w:hAnchor="margin" w:xAlign="center" w:y="1"/>
      <w:rPr>
        <w:rStyle w:val="af7"/>
      </w:rPr>
    </w:pPr>
    <w:r>
      <w:rPr>
        <w:rStyle w:val="af7"/>
      </w:rPr>
      <w:fldChar w:fldCharType="begin"/>
    </w:r>
    <w:r w:rsidR="00A82698"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6E1284">
      <w:rPr>
        <w:rStyle w:val="af7"/>
        <w:noProof/>
      </w:rPr>
      <w:t>3</w:t>
    </w:r>
    <w:r>
      <w:rPr>
        <w:rStyle w:val="af7"/>
      </w:rPr>
      <w:fldChar w:fldCharType="end"/>
    </w:r>
  </w:p>
  <w:p w:rsidR="00A82698" w:rsidRDefault="00A82698" w:rsidP="002C57A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1A2" w:rsidRDefault="00AC41A2">
      <w:r>
        <w:separator/>
      </w:r>
    </w:p>
    <w:p w:rsidR="00AC41A2" w:rsidRDefault="00AC41A2"/>
  </w:footnote>
  <w:footnote w:type="continuationSeparator" w:id="0">
    <w:p w:rsidR="00AC41A2" w:rsidRDefault="00AC41A2">
      <w:r>
        <w:continuationSeparator/>
      </w:r>
    </w:p>
    <w:p w:rsidR="00AC41A2" w:rsidRDefault="00AC41A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698" w:rsidRDefault="00C64C57">
    <w:pPr>
      <w:pStyle w:val="a9"/>
      <w:pBdr>
        <w:bottom w:val="none" w:sz="0" w:space="0" w:color="auto"/>
      </w:pBdr>
    </w:pPr>
    <w:r>
      <w:rPr>
        <w:noProof/>
      </w:rPr>
      <w:pict>
        <v:line id="_x0000_s2094" style="position:absolute;left:0;text-align:left;z-index:251658240" from="5.25pt,20.55pt" to="409.5pt,20.55pt" strokeweight="3pt">
          <v:stroke linestyle="thinThin"/>
        </v:line>
      </w:pict>
    </w:r>
    <w:r w:rsidR="00A82698">
      <w:rPr>
        <w:rFonts w:hint="eastAsia"/>
      </w:rPr>
      <w:t>算法设计</w:t>
    </w:r>
  </w:p>
  <w:p w:rsidR="00A82698" w:rsidRDefault="00A8269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698" w:rsidRDefault="00C64C57" w:rsidP="003C0C76">
    <w:pPr>
      <w:pStyle w:val="a9"/>
      <w:pBdr>
        <w:bottom w:val="none" w:sz="0" w:space="0" w:color="auto"/>
      </w:pBdr>
    </w:pPr>
    <w:r>
      <w:rPr>
        <w:noProof/>
      </w:rPr>
      <w:pict>
        <v:group id="_x0000_s2064" style="position:absolute;left:0;text-align:left;margin-left:210.1pt;margin-top:-6.8pt;width:199.4pt;height:25.15pt;z-index:251657216" coordorigin="6062,573" coordsize="3634,503" o:regroupid="10">
          <v:line id="_x0000_s2065" style="position:absolute;flip:x y" from="6428,692" to="9546,694" strokecolor="#333">
            <v:stroke startarrowwidth="narrow" startarrowlength="short" endarrowwidth="narrow" endarrowlength="short"/>
          </v:line>
          <v:group id="_x0000_s2066" style="position:absolute;left:9544;top:684;width:152;height:283" coordorigin="9504,660" coordsize="152,283">
            <v:rect id="_x0000_s2067" style="position:absolute;left:9504;top:660;width:74;height:283;flip:x" fillcolor="black" stroked="f">
              <v:stroke startarrowwidth="narrow" startarrowlength="short" endarrowwidth="narrow" endarrowlength="short"/>
              <v:textbox inset="0,0,0,0"/>
            </v:rect>
            <v:rect id="_x0000_s2068" style="position:absolute;left:9571;top:660;width:85;height:283;flip:x" fillcolor="#969696" stroked="f">
              <v:stroke startarrowwidth="narrow" startarrowlength="short" endarrowwidth="narrow" endarrowlength="short"/>
              <v:textbox inset="0,0,0,0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9" type="#_x0000_t202" style="position:absolute;left:6360;top:573;width:2954;height:503;flip:x;mso-wrap-edited:f" filled="f" stroked="f">
            <v:textbox style="mso-next-textbox:#_x0000_s2069">
              <w:txbxContent>
                <w:p w:rsidR="00A82698" w:rsidRPr="001B222E" w:rsidRDefault="00A82698">
                  <w:pPr>
                    <w:ind w:firstLine="0"/>
                    <w:rPr>
                      <w:rFonts w:ascii="Arial" w:eastAsia="汉仪中等线简" w:hAnsi="Arial" w:cs="Arial"/>
                      <w:sz w:val="18"/>
                      <w:szCs w:val="18"/>
                    </w:rPr>
                  </w:pPr>
                  <w:r w:rsidRPr="001B222E">
                    <w:rPr>
                      <w:rFonts w:ascii="Arial" w:eastAsia="汉仪中等线简" w:hAnsi="Arial" w:cs="Arial"/>
                      <w:noProof/>
                      <w:sz w:val="18"/>
                      <w:szCs w:val="18"/>
                    </w:rPr>
                    <w:t>第</w:t>
                  </w:r>
                  <w:r w:rsidRPr="001B222E">
                    <w:rPr>
                      <w:rFonts w:ascii="Arial" w:eastAsia="汉仪中等线简" w:hAnsi="Arial" w:cs="Arial"/>
                      <w:noProof/>
                      <w:sz w:val="18"/>
                      <w:szCs w:val="18"/>
                    </w:rPr>
                    <w:t>1</w:t>
                  </w:r>
                  <w:r w:rsidRPr="001B222E">
                    <w:rPr>
                      <w:rFonts w:ascii="Arial" w:eastAsia="汉仪中等线简" w:hAnsi="Arial" w:cs="Arial"/>
                      <w:noProof/>
                      <w:sz w:val="18"/>
                      <w:szCs w:val="18"/>
                    </w:rPr>
                    <w:t>章</w:t>
                  </w:r>
                  <w:r w:rsidRPr="001B222E">
                    <w:rPr>
                      <w:rFonts w:ascii="Arial" w:eastAsia="汉仪中等线简" w:hAnsi="Arial" w:cs="Arial"/>
                      <w:noProof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Arial" w:eastAsia="汉仪中等线简" w:hAnsi="Arial" w:cs="Arial" w:hint="eastAsia"/>
                      <w:noProof/>
                      <w:sz w:val="18"/>
                      <w:szCs w:val="18"/>
                    </w:rPr>
                    <w:t>概论</w:t>
                  </w:r>
                </w:p>
              </w:txbxContent>
            </v:textbox>
          </v:shape>
          <v:line id="_x0000_s2070" style="position:absolute;flip:x" from="6062,1004" to="7196,1004" strokecolor="#333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698" w:rsidRDefault="00A82698">
    <w:pPr>
      <w:pStyle w:val="a9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0540"/>
    <w:multiLevelType w:val="hybridMultilevel"/>
    <w:tmpl w:val="37B2FCEE"/>
    <w:lvl w:ilvl="0" w:tplc="8D1E1B0A">
      <w:start w:val="1"/>
      <w:numFmt w:val="bullet"/>
      <w:lvlText w:val=""/>
      <w:lvlJc w:val="left"/>
      <w:pPr>
        <w:tabs>
          <w:tab w:val="num" w:pos="794"/>
        </w:tabs>
        <w:ind w:left="794" w:hanging="369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4903FFE"/>
    <w:multiLevelType w:val="hybridMultilevel"/>
    <w:tmpl w:val="461E3EA4"/>
    <w:lvl w:ilvl="0" w:tplc="6730F74E">
      <w:start w:val="1"/>
      <w:numFmt w:val="decimal"/>
      <w:lvlText w:val="%1:"/>
      <w:lvlJc w:val="left"/>
      <w:pPr>
        <w:tabs>
          <w:tab w:val="num" w:pos="785"/>
        </w:tabs>
        <w:ind w:left="743" w:hanging="318"/>
      </w:pPr>
      <w:rPr>
        <w:rFonts w:ascii="Times New Roman" w:eastAsia="宋体" w:hAnsi="Times New Roman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89D2B2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>
    <w:nsid w:val="09E70376"/>
    <w:multiLevelType w:val="hybridMultilevel"/>
    <w:tmpl w:val="C5E461E8"/>
    <w:lvl w:ilvl="0" w:tplc="513E4AEE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7327DAC"/>
    <w:multiLevelType w:val="hybridMultilevel"/>
    <w:tmpl w:val="FED6FEE8"/>
    <w:lvl w:ilvl="0" w:tplc="B6EAA5B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9A9F7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DA3F1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820D2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EE21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3ACDB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F2958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06108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6454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F413AE"/>
    <w:multiLevelType w:val="hybridMultilevel"/>
    <w:tmpl w:val="4AAE73FE"/>
    <w:lvl w:ilvl="0" w:tplc="0C66E03E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C936B7F"/>
    <w:multiLevelType w:val="hybridMultilevel"/>
    <w:tmpl w:val="51548E80"/>
    <w:lvl w:ilvl="0" w:tplc="5C6ACF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08E1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850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7670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F8DD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4C5F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9255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6A6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16CF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C5224D"/>
    <w:multiLevelType w:val="hybridMultilevel"/>
    <w:tmpl w:val="3F2AB28A"/>
    <w:lvl w:ilvl="0" w:tplc="638EDC9E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3DC6DA1"/>
    <w:multiLevelType w:val="hybridMultilevel"/>
    <w:tmpl w:val="F650F9E2"/>
    <w:lvl w:ilvl="0" w:tplc="9E0821CE">
      <w:start w:val="1"/>
      <w:numFmt w:val="bullet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>
    <w:nsid w:val="266B15E4"/>
    <w:multiLevelType w:val="hybridMultilevel"/>
    <w:tmpl w:val="37DE9C90"/>
    <w:lvl w:ilvl="0" w:tplc="BBA426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3CFE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6A42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7CA7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3E8B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1EF7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CC4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1EF0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F2E2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8F7DCA"/>
    <w:multiLevelType w:val="hybridMultilevel"/>
    <w:tmpl w:val="227A250A"/>
    <w:lvl w:ilvl="0" w:tplc="E698FA5C">
      <w:start w:val="1"/>
      <w:numFmt w:val="decimal"/>
      <w:lvlText w:val="%1."/>
      <w:lvlJc w:val="left"/>
      <w:pPr>
        <w:tabs>
          <w:tab w:val="num" w:pos="785"/>
        </w:tabs>
        <w:ind w:left="743" w:hanging="31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8A033B7"/>
    <w:multiLevelType w:val="hybridMultilevel"/>
    <w:tmpl w:val="3E8AB190"/>
    <w:lvl w:ilvl="0" w:tplc="9E407044">
      <w:start w:val="1"/>
      <w:numFmt w:val="bullet"/>
      <w:lvlText w:val=""/>
      <w:lvlJc w:val="left"/>
      <w:pPr>
        <w:tabs>
          <w:tab w:val="num" w:pos="714"/>
        </w:tabs>
        <w:ind w:left="714" w:hanging="289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2E84274E"/>
    <w:multiLevelType w:val="hybridMultilevel"/>
    <w:tmpl w:val="1F28B00E"/>
    <w:lvl w:ilvl="0" w:tplc="BDBECB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8C2C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50B6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40B2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48B0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FEC5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8615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3CBA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B6A0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2F0E93"/>
    <w:multiLevelType w:val="hybridMultilevel"/>
    <w:tmpl w:val="8FC64622"/>
    <w:lvl w:ilvl="0" w:tplc="7EAAC06C">
      <w:start w:val="1"/>
      <w:numFmt w:val="bullet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4">
    <w:nsid w:val="32D12B0B"/>
    <w:multiLevelType w:val="multilevel"/>
    <w:tmpl w:val="14AEA22E"/>
    <w:lvl w:ilvl="0">
      <w:start w:val="15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5">
    <w:nsid w:val="35362714"/>
    <w:multiLevelType w:val="hybridMultilevel"/>
    <w:tmpl w:val="2424EF42"/>
    <w:lvl w:ilvl="0" w:tplc="4E6AACB6">
      <w:start w:val="1"/>
      <w:numFmt w:val="bullet"/>
      <w:pStyle w:val="1"/>
      <w:lvlText w:val="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>
    <w:nsid w:val="39732E00"/>
    <w:multiLevelType w:val="multilevel"/>
    <w:tmpl w:val="F1B4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A5E6777"/>
    <w:multiLevelType w:val="hybridMultilevel"/>
    <w:tmpl w:val="95C08E8A"/>
    <w:lvl w:ilvl="0" w:tplc="AA0E50A0">
      <w:start w:val="1"/>
      <w:numFmt w:val="decimal"/>
      <w:lvlText w:val="（%1）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8">
    <w:nsid w:val="44373E0E"/>
    <w:multiLevelType w:val="singleLevel"/>
    <w:tmpl w:val="AE5EDD84"/>
    <w:lvl w:ilvl="0">
      <w:numFmt w:val="bullet"/>
      <w:lvlText w:val="●"/>
      <w:lvlJc w:val="left"/>
      <w:pPr>
        <w:tabs>
          <w:tab w:val="num" w:pos="630"/>
        </w:tabs>
        <w:ind w:left="630" w:hanging="210"/>
      </w:pPr>
      <w:rPr>
        <w:rFonts w:hint="eastAsia"/>
      </w:rPr>
    </w:lvl>
  </w:abstractNum>
  <w:abstractNum w:abstractNumId="19">
    <w:nsid w:val="54D830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0">
    <w:nsid w:val="55F44324"/>
    <w:multiLevelType w:val="multilevel"/>
    <w:tmpl w:val="2326E884"/>
    <w:lvl w:ilvl="0">
      <w:start w:val="15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1010"/>
        </w:tabs>
        <w:ind w:left="1010" w:hanging="58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05"/>
        </w:tabs>
        <w:ind w:left="320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30"/>
        </w:tabs>
        <w:ind w:left="363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40"/>
        </w:tabs>
        <w:ind w:left="4840" w:hanging="1440"/>
      </w:pPr>
      <w:rPr>
        <w:rFonts w:hint="eastAsia"/>
      </w:rPr>
    </w:lvl>
  </w:abstractNum>
  <w:abstractNum w:abstractNumId="21">
    <w:nsid w:val="58C431A4"/>
    <w:multiLevelType w:val="hybridMultilevel"/>
    <w:tmpl w:val="F8C6736A"/>
    <w:lvl w:ilvl="0" w:tplc="6AC216B2">
      <w:numFmt w:val="bullet"/>
      <w:lvlText w:val="·"/>
      <w:lvlJc w:val="left"/>
      <w:pPr>
        <w:tabs>
          <w:tab w:val="num" w:pos="785"/>
        </w:tabs>
        <w:ind w:left="785" w:hanging="360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5BD83231"/>
    <w:multiLevelType w:val="multilevel"/>
    <w:tmpl w:val="8AE26F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620B10C6"/>
    <w:multiLevelType w:val="multilevel"/>
    <w:tmpl w:val="38F4706E"/>
    <w:lvl w:ilvl="0">
      <w:start w:val="4"/>
      <w:numFmt w:val="decimal"/>
      <w:lvlText w:val="第%1章"/>
      <w:lvlJc w:val="left"/>
      <w:pPr>
        <w:tabs>
          <w:tab w:val="num" w:pos="1440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62800C76"/>
    <w:multiLevelType w:val="hybridMultilevel"/>
    <w:tmpl w:val="56C06B34"/>
    <w:lvl w:ilvl="0" w:tplc="F5788A1E">
      <w:start w:val="1"/>
      <w:numFmt w:val="bullet"/>
      <w:lvlText w:val="·"/>
      <w:lvlJc w:val="left"/>
      <w:pPr>
        <w:tabs>
          <w:tab w:val="num" w:pos="1145"/>
        </w:tabs>
        <w:ind w:left="765" w:hanging="340"/>
      </w:pPr>
      <w:rPr>
        <w:rFonts w:ascii="宋体" w:eastAsia="宋体" w:hAnsi="Symbo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CBB11E8"/>
    <w:multiLevelType w:val="hybridMultilevel"/>
    <w:tmpl w:val="34445ABC"/>
    <w:lvl w:ilvl="0" w:tplc="8BEA1304">
      <w:start w:val="1"/>
      <w:numFmt w:val="bullet"/>
      <w:lvlText w:val="·"/>
      <w:lvlJc w:val="left"/>
      <w:pPr>
        <w:tabs>
          <w:tab w:val="num" w:pos="785"/>
        </w:tabs>
        <w:ind w:left="743" w:hanging="318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6DA94861"/>
    <w:multiLevelType w:val="hybridMultilevel"/>
    <w:tmpl w:val="C8F845E8"/>
    <w:lvl w:ilvl="0" w:tplc="91A6F962">
      <w:start w:val="1"/>
      <w:numFmt w:val="bullet"/>
      <w:lvlText w:val=""/>
      <w:lvlJc w:val="left"/>
      <w:pPr>
        <w:tabs>
          <w:tab w:val="num" w:pos="845"/>
        </w:tabs>
        <w:ind w:left="84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74BF181A"/>
    <w:multiLevelType w:val="hybridMultilevel"/>
    <w:tmpl w:val="DE0E7036"/>
    <w:lvl w:ilvl="0" w:tplc="F636F91A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75D65FA8"/>
    <w:multiLevelType w:val="hybridMultilevel"/>
    <w:tmpl w:val="C08E8710"/>
    <w:lvl w:ilvl="0" w:tplc="24FEA386">
      <w:start w:val="1"/>
      <w:numFmt w:val="bullet"/>
      <w:lvlText w:val=""/>
      <w:lvlJc w:val="left"/>
      <w:pPr>
        <w:tabs>
          <w:tab w:val="num" w:pos="1145"/>
        </w:tabs>
        <w:ind w:left="765" w:hanging="34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18"/>
  </w:num>
  <w:num w:numId="4">
    <w:abstractNumId w:val="26"/>
  </w:num>
  <w:num w:numId="5">
    <w:abstractNumId w:val="23"/>
  </w:num>
  <w:num w:numId="6">
    <w:abstractNumId w:val="3"/>
  </w:num>
  <w:num w:numId="7">
    <w:abstractNumId w:val="25"/>
  </w:num>
  <w:num w:numId="8">
    <w:abstractNumId w:val="5"/>
  </w:num>
  <w:num w:numId="9">
    <w:abstractNumId w:val="7"/>
  </w:num>
  <w:num w:numId="10">
    <w:abstractNumId w:val="10"/>
  </w:num>
  <w:num w:numId="11">
    <w:abstractNumId w:val="1"/>
  </w:num>
  <w:num w:numId="12">
    <w:abstractNumId w:val="24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9"/>
  </w:num>
  <w:num w:numId="19">
    <w:abstractNumId w:val="28"/>
  </w:num>
  <w:num w:numId="20">
    <w:abstractNumId w:val="16"/>
  </w:num>
  <w:num w:numId="21">
    <w:abstractNumId w:val="9"/>
  </w:num>
  <w:num w:numId="22">
    <w:abstractNumId w:val="12"/>
  </w:num>
  <w:num w:numId="23">
    <w:abstractNumId w:val="17"/>
  </w:num>
  <w:num w:numId="24">
    <w:abstractNumId w:val="4"/>
  </w:num>
  <w:num w:numId="25">
    <w:abstractNumId w:val="21"/>
  </w:num>
  <w:num w:numId="26">
    <w:abstractNumId w:val="2"/>
  </w:num>
  <w:num w:numId="27">
    <w:abstractNumId w:val="20"/>
  </w:num>
  <w:num w:numId="28">
    <w:abstractNumId w:val="14"/>
  </w:num>
  <w:num w:numId="29">
    <w:abstractNumId w:val="6"/>
  </w:num>
  <w:num w:numId="30">
    <w:abstractNumId w:val="22"/>
  </w:num>
  <w:num w:numId="31">
    <w:abstractNumId w:val="13"/>
  </w:num>
  <w:num w:numId="32">
    <w:abstractNumId w:val="8"/>
  </w:num>
  <w:num w:numId="3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mirrorMargins/>
  <w:bordersDoNotSurroundHeader/>
  <w:bordersDoNotSurroundFooter/>
  <w:attachedTemplate r:id="rId1"/>
  <w:linkStyles/>
  <w:stylePaneFormatFilter w:val="3F0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9330">
      <o:colormenu v:ext="edit" fillcolor="none [2732]" strokecolor="maroon"/>
    </o:shapedefaults>
    <o:shapelayout v:ext="edit">
      <o:idmap v:ext="edit" data="2"/>
      <o:regrouptable v:ext="edit">
        <o:entry new="1" old="0"/>
        <o:entry new="2" old="1"/>
        <o:entry new="3" old="0"/>
        <o:entry new="4" old="3"/>
        <o:entry new="5" old="0"/>
        <o:entry new="6" old="5"/>
        <o:entry new="7" old="0"/>
        <o:entry new="8" old="0"/>
        <o:entry new="9" old="0"/>
        <o:entry new="10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76BB"/>
    <w:rsid w:val="00000335"/>
    <w:rsid w:val="0000084B"/>
    <w:rsid w:val="00001160"/>
    <w:rsid w:val="00001AB2"/>
    <w:rsid w:val="00001AB4"/>
    <w:rsid w:val="00002025"/>
    <w:rsid w:val="00003338"/>
    <w:rsid w:val="000057D3"/>
    <w:rsid w:val="00006457"/>
    <w:rsid w:val="00006891"/>
    <w:rsid w:val="00006BB5"/>
    <w:rsid w:val="00006E0A"/>
    <w:rsid w:val="000070FA"/>
    <w:rsid w:val="000072B8"/>
    <w:rsid w:val="00010650"/>
    <w:rsid w:val="00010F88"/>
    <w:rsid w:val="00011306"/>
    <w:rsid w:val="00012761"/>
    <w:rsid w:val="000136EA"/>
    <w:rsid w:val="0001400E"/>
    <w:rsid w:val="00015873"/>
    <w:rsid w:val="000159B8"/>
    <w:rsid w:val="00015CB4"/>
    <w:rsid w:val="00015D09"/>
    <w:rsid w:val="00016128"/>
    <w:rsid w:val="00016B04"/>
    <w:rsid w:val="0001743B"/>
    <w:rsid w:val="00017B0F"/>
    <w:rsid w:val="00017DF7"/>
    <w:rsid w:val="00020414"/>
    <w:rsid w:val="00020619"/>
    <w:rsid w:val="000210D6"/>
    <w:rsid w:val="0002127D"/>
    <w:rsid w:val="00022030"/>
    <w:rsid w:val="000232D6"/>
    <w:rsid w:val="000242B8"/>
    <w:rsid w:val="000242F0"/>
    <w:rsid w:val="000245A7"/>
    <w:rsid w:val="0002479D"/>
    <w:rsid w:val="0002541B"/>
    <w:rsid w:val="00026194"/>
    <w:rsid w:val="00026C8B"/>
    <w:rsid w:val="00026E5B"/>
    <w:rsid w:val="0002785C"/>
    <w:rsid w:val="00027C31"/>
    <w:rsid w:val="00027CC8"/>
    <w:rsid w:val="000305FF"/>
    <w:rsid w:val="00030789"/>
    <w:rsid w:val="00030AFE"/>
    <w:rsid w:val="00030D31"/>
    <w:rsid w:val="00030FCA"/>
    <w:rsid w:val="00031189"/>
    <w:rsid w:val="00031208"/>
    <w:rsid w:val="000316EF"/>
    <w:rsid w:val="000317A1"/>
    <w:rsid w:val="00031CC4"/>
    <w:rsid w:val="00031E49"/>
    <w:rsid w:val="00032538"/>
    <w:rsid w:val="0003299A"/>
    <w:rsid w:val="00032B73"/>
    <w:rsid w:val="00032EA0"/>
    <w:rsid w:val="000333DE"/>
    <w:rsid w:val="00033DCA"/>
    <w:rsid w:val="0003441B"/>
    <w:rsid w:val="0003462D"/>
    <w:rsid w:val="0003569B"/>
    <w:rsid w:val="000357CD"/>
    <w:rsid w:val="000360CA"/>
    <w:rsid w:val="00036B0D"/>
    <w:rsid w:val="00036CB2"/>
    <w:rsid w:val="00036F4A"/>
    <w:rsid w:val="000370CF"/>
    <w:rsid w:val="00037451"/>
    <w:rsid w:val="00037F07"/>
    <w:rsid w:val="0004069C"/>
    <w:rsid w:val="00040CD3"/>
    <w:rsid w:val="00040DAF"/>
    <w:rsid w:val="00040E08"/>
    <w:rsid w:val="0004190A"/>
    <w:rsid w:val="000419DA"/>
    <w:rsid w:val="00042407"/>
    <w:rsid w:val="00044597"/>
    <w:rsid w:val="00044AC3"/>
    <w:rsid w:val="000459AC"/>
    <w:rsid w:val="00045BA1"/>
    <w:rsid w:val="00045BE4"/>
    <w:rsid w:val="00045C8A"/>
    <w:rsid w:val="00045CE7"/>
    <w:rsid w:val="00047E14"/>
    <w:rsid w:val="00051058"/>
    <w:rsid w:val="00051BB7"/>
    <w:rsid w:val="00051DFB"/>
    <w:rsid w:val="00051E55"/>
    <w:rsid w:val="00052BA5"/>
    <w:rsid w:val="00052DBA"/>
    <w:rsid w:val="00053A14"/>
    <w:rsid w:val="000564A5"/>
    <w:rsid w:val="00056640"/>
    <w:rsid w:val="0005692F"/>
    <w:rsid w:val="00056D69"/>
    <w:rsid w:val="00057414"/>
    <w:rsid w:val="000576A5"/>
    <w:rsid w:val="0006052E"/>
    <w:rsid w:val="000608F5"/>
    <w:rsid w:val="000613C1"/>
    <w:rsid w:val="000631B8"/>
    <w:rsid w:val="00063A6F"/>
    <w:rsid w:val="00063C8D"/>
    <w:rsid w:val="00064399"/>
    <w:rsid w:val="000649D7"/>
    <w:rsid w:val="000650C1"/>
    <w:rsid w:val="000655CF"/>
    <w:rsid w:val="000659A5"/>
    <w:rsid w:val="0006655F"/>
    <w:rsid w:val="00066968"/>
    <w:rsid w:val="00066B5D"/>
    <w:rsid w:val="00067AC7"/>
    <w:rsid w:val="000700A9"/>
    <w:rsid w:val="00071411"/>
    <w:rsid w:val="000714A6"/>
    <w:rsid w:val="00072241"/>
    <w:rsid w:val="00072778"/>
    <w:rsid w:val="00072E5C"/>
    <w:rsid w:val="0007369B"/>
    <w:rsid w:val="00073C4C"/>
    <w:rsid w:val="00075146"/>
    <w:rsid w:val="00075611"/>
    <w:rsid w:val="00075A2D"/>
    <w:rsid w:val="00076549"/>
    <w:rsid w:val="00077A19"/>
    <w:rsid w:val="00080944"/>
    <w:rsid w:val="00082239"/>
    <w:rsid w:val="00083097"/>
    <w:rsid w:val="00084A30"/>
    <w:rsid w:val="000850A8"/>
    <w:rsid w:val="00086A0B"/>
    <w:rsid w:val="00087D51"/>
    <w:rsid w:val="00087EE9"/>
    <w:rsid w:val="00087F5B"/>
    <w:rsid w:val="000903BC"/>
    <w:rsid w:val="0009082C"/>
    <w:rsid w:val="000916A5"/>
    <w:rsid w:val="00092969"/>
    <w:rsid w:val="00092E60"/>
    <w:rsid w:val="0009357C"/>
    <w:rsid w:val="0009456C"/>
    <w:rsid w:val="000947E5"/>
    <w:rsid w:val="00094D4A"/>
    <w:rsid w:val="00095013"/>
    <w:rsid w:val="00095260"/>
    <w:rsid w:val="00096256"/>
    <w:rsid w:val="00096456"/>
    <w:rsid w:val="00096989"/>
    <w:rsid w:val="00097663"/>
    <w:rsid w:val="0009782B"/>
    <w:rsid w:val="00097996"/>
    <w:rsid w:val="00097C2F"/>
    <w:rsid w:val="00097DD7"/>
    <w:rsid w:val="000A04EF"/>
    <w:rsid w:val="000A1669"/>
    <w:rsid w:val="000A1751"/>
    <w:rsid w:val="000A241E"/>
    <w:rsid w:val="000A29B9"/>
    <w:rsid w:val="000A2CDA"/>
    <w:rsid w:val="000A388A"/>
    <w:rsid w:val="000A3D03"/>
    <w:rsid w:val="000A3ECC"/>
    <w:rsid w:val="000A4423"/>
    <w:rsid w:val="000A4920"/>
    <w:rsid w:val="000A59C8"/>
    <w:rsid w:val="000A6092"/>
    <w:rsid w:val="000A6CC5"/>
    <w:rsid w:val="000A772B"/>
    <w:rsid w:val="000A7CD3"/>
    <w:rsid w:val="000A7CF9"/>
    <w:rsid w:val="000B017B"/>
    <w:rsid w:val="000B02E0"/>
    <w:rsid w:val="000B07FD"/>
    <w:rsid w:val="000B0FEB"/>
    <w:rsid w:val="000B1074"/>
    <w:rsid w:val="000B1833"/>
    <w:rsid w:val="000B1A01"/>
    <w:rsid w:val="000B1ED5"/>
    <w:rsid w:val="000B284C"/>
    <w:rsid w:val="000B2C1E"/>
    <w:rsid w:val="000B3D17"/>
    <w:rsid w:val="000B3EA9"/>
    <w:rsid w:val="000B44A6"/>
    <w:rsid w:val="000B486C"/>
    <w:rsid w:val="000B5966"/>
    <w:rsid w:val="000B5C3F"/>
    <w:rsid w:val="000B6129"/>
    <w:rsid w:val="000B74FC"/>
    <w:rsid w:val="000B7F97"/>
    <w:rsid w:val="000C0196"/>
    <w:rsid w:val="000C061F"/>
    <w:rsid w:val="000C081F"/>
    <w:rsid w:val="000C0A62"/>
    <w:rsid w:val="000C1B4E"/>
    <w:rsid w:val="000C1F7D"/>
    <w:rsid w:val="000C20BF"/>
    <w:rsid w:val="000C2DE9"/>
    <w:rsid w:val="000C463F"/>
    <w:rsid w:val="000C6159"/>
    <w:rsid w:val="000C6C54"/>
    <w:rsid w:val="000C752B"/>
    <w:rsid w:val="000D03F9"/>
    <w:rsid w:val="000D120C"/>
    <w:rsid w:val="000D137C"/>
    <w:rsid w:val="000D21CB"/>
    <w:rsid w:val="000D220D"/>
    <w:rsid w:val="000D24DA"/>
    <w:rsid w:val="000D2524"/>
    <w:rsid w:val="000D26FA"/>
    <w:rsid w:val="000D34CD"/>
    <w:rsid w:val="000D3A50"/>
    <w:rsid w:val="000D41F8"/>
    <w:rsid w:val="000D4E4C"/>
    <w:rsid w:val="000D4F97"/>
    <w:rsid w:val="000D54E0"/>
    <w:rsid w:val="000D5B50"/>
    <w:rsid w:val="000D5C88"/>
    <w:rsid w:val="000D615E"/>
    <w:rsid w:val="000D63D0"/>
    <w:rsid w:val="000D75EB"/>
    <w:rsid w:val="000D7FB5"/>
    <w:rsid w:val="000E191A"/>
    <w:rsid w:val="000E1B34"/>
    <w:rsid w:val="000E25B5"/>
    <w:rsid w:val="000E3123"/>
    <w:rsid w:val="000E3BD5"/>
    <w:rsid w:val="000E3EDF"/>
    <w:rsid w:val="000E4692"/>
    <w:rsid w:val="000E58CA"/>
    <w:rsid w:val="000E67B5"/>
    <w:rsid w:val="000E6C09"/>
    <w:rsid w:val="000E703F"/>
    <w:rsid w:val="000E7DCD"/>
    <w:rsid w:val="000F085A"/>
    <w:rsid w:val="000F164C"/>
    <w:rsid w:val="000F1D0E"/>
    <w:rsid w:val="000F2177"/>
    <w:rsid w:val="000F2D7C"/>
    <w:rsid w:val="000F30DD"/>
    <w:rsid w:val="000F378A"/>
    <w:rsid w:val="000F4C2F"/>
    <w:rsid w:val="000F4F91"/>
    <w:rsid w:val="000F5458"/>
    <w:rsid w:val="000F582A"/>
    <w:rsid w:val="000F7479"/>
    <w:rsid w:val="000F774F"/>
    <w:rsid w:val="00100451"/>
    <w:rsid w:val="00100EE6"/>
    <w:rsid w:val="00101252"/>
    <w:rsid w:val="00101D2B"/>
    <w:rsid w:val="001034D9"/>
    <w:rsid w:val="001035B6"/>
    <w:rsid w:val="001038A6"/>
    <w:rsid w:val="00104803"/>
    <w:rsid w:val="0010648D"/>
    <w:rsid w:val="0010756B"/>
    <w:rsid w:val="00110D1C"/>
    <w:rsid w:val="00111967"/>
    <w:rsid w:val="00112B65"/>
    <w:rsid w:val="00113027"/>
    <w:rsid w:val="0011404B"/>
    <w:rsid w:val="001147B7"/>
    <w:rsid w:val="00114FCE"/>
    <w:rsid w:val="0011649F"/>
    <w:rsid w:val="001166D1"/>
    <w:rsid w:val="00116BBA"/>
    <w:rsid w:val="00116CEB"/>
    <w:rsid w:val="00116E73"/>
    <w:rsid w:val="001200D3"/>
    <w:rsid w:val="001208BB"/>
    <w:rsid w:val="00120A68"/>
    <w:rsid w:val="00120CE8"/>
    <w:rsid w:val="00120D9E"/>
    <w:rsid w:val="00120DD0"/>
    <w:rsid w:val="00121804"/>
    <w:rsid w:val="0012253B"/>
    <w:rsid w:val="001229C1"/>
    <w:rsid w:val="001244F1"/>
    <w:rsid w:val="00124706"/>
    <w:rsid w:val="00124B21"/>
    <w:rsid w:val="00124BF0"/>
    <w:rsid w:val="001254D9"/>
    <w:rsid w:val="00125DF4"/>
    <w:rsid w:val="0012622F"/>
    <w:rsid w:val="00126C0A"/>
    <w:rsid w:val="00127561"/>
    <w:rsid w:val="0012781E"/>
    <w:rsid w:val="001303A5"/>
    <w:rsid w:val="001304CE"/>
    <w:rsid w:val="0013056A"/>
    <w:rsid w:val="00130988"/>
    <w:rsid w:val="001309B7"/>
    <w:rsid w:val="00130A7B"/>
    <w:rsid w:val="0013229E"/>
    <w:rsid w:val="001322E5"/>
    <w:rsid w:val="001324A1"/>
    <w:rsid w:val="00132628"/>
    <w:rsid w:val="001326A7"/>
    <w:rsid w:val="001328D8"/>
    <w:rsid w:val="001329E0"/>
    <w:rsid w:val="00133644"/>
    <w:rsid w:val="00133649"/>
    <w:rsid w:val="00133F26"/>
    <w:rsid w:val="00134BCF"/>
    <w:rsid w:val="00135236"/>
    <w:rsid w:val="00135BF9"/>
    <w:rsid w:val="00135D4F"/>
    <w:rsid w:val="00136041"/>
    <w:rsid w:val="00136107"/>
    <w:rsid w:val="00136177"/>
    <w:rsid w:val="00136603"/>
    <w:rsid w:val="00136D41"/>
    <w:rsid w:val="00137701"/>
    <w:rsid w:val="0013798E"/>
    <w:rsid w:val="001379FD"/>
    <w:rsid w:val="00137B15"/>
    <w:rsid w:val="00137DA5"/>
    <w:rsid w:val="001405F0"/>
    <w:rsid w:val="00140946"/>
    <w:rsid w:val="001409A6"/>
    <w:rsid w:val="001409EC"/>
    <w:rsid w:val="00140BD2"/>
    <w:rsid w:val="001432BD"/>
    <w:rsid w:val="00143709"/>
    <w:rsid w:val="00143713"/>
    <w:rsid w:val="001437CB"/>
    <w:rsid w:val="00143948"/>
    <w:rsid w:val="001454F8"/>
    <w:rsid w:val="00145827"/>
    <w:rsid w:val="001460D7"/>
    <w:rsid w:val="001461F0"/>
    <w:rsid w:val="0014665F"/>
    <w:rsid w:val="00146C6E"/>
    <w:rsid w:val="00150C89"/>
    <w:rsid w:val="0015125A"/>
    <w:rsid w:val="0015127C"/>
    <w:rsid w:val="001513D6"/>
    <w:rsid w:val="00151740"/>
    <w:rsid w:val="0015184E"/>
    <w:rsid w:val="001526CA"/>
    <w:rsid w:val="00152889"/>
    <w:rsid w:val="00152C0B"/>
    <w:rsid w:val="00152DBF"/>
    <w:rsid w:val="00154A6E"/>
    <w:rsid w:val="001553F9"/>
    <w:rsid w:val="00155C91"/>
    <w:rsid w:val="00156E7A"/>
    <w:rsid w:val="00157618"/>
    <w:rsid w:val="001579E9"/>
    <w:rsid w:val="00160166"/>
    <w:rsid w:val="00160347"/>
    <w:rsid w:val="0016083D"/>
    <w:rsid w:val="00161047"/>
    <w:rsid w:val="00161338"/>
    <w:rsid w:val="00161754"/>
    <w:rsid w:val="00162011"/>
    <w:rsid w:val="00162C9D"/>
    <w:rsid w:val="001630AF"/>
    <w:rsid w:val="00163451"/>
    <w:rsid w:val="00163B92"/>
    <w:rsid w:val="00163E5D"/>
    <w:rsid w:val="00164488"/>
    <w:rsid w:val="0016465E"/>
    <w:rsid w:val="0016475C"/>
    <w:rsid w:val="001650B7"/>
    <w:rsid w:val="0016567F"/>
    <w:rsid w:val="0016610A"/>
    <w:rsid w:val="00166E78"/>
    <w:rsid w:val="001670C4"/>
    <w:rsid w:val="00167407"/>
    <w:rsid w:val="001675E4"/>
    <w:rsid w:val="001701E9"/>
    <w:rsid w:val="001704E6"/>
    <w:rsid w:val="00170837"/>
    <w:rsid w:val="001708BF"/>
    <w:rsid w:val="00170BB4"/>
    <w:rsid w:val="0017140F"/>
    <w:rsid w:val="0017182D"/>
    <w:rsid w:val="00171CC0"/>
    <w:rsid w:val="00172808"/>
    <w:rsid w:val="00173C89"/>
    <w:rsid w:val="00173D90"/>
    <w:rsid w:val="001741C4"/>
    <w:rsid w:val="00174850"/>
    <w:rsid w:val="00174D1B"/>
    <w:rsid w:val="0017522C"/>
    <w:rsid w:val="00175370"/>
    <w:rsid w:val="001760E2"/>
    <w:rsid w:val="001760EA"/>
    <w:rsid w:val="00177BBE"/>
    <w:rsid w:val="001802F3"/>
    <w:rsid w:val="00180AA7"/>
    <w:rsid w:val="00180CA6"/>
    <w:rsid w:val="0018236D"/>
    <w:rsid w:val="00182845"/>
    <w:rsid w:val="00182D13"/>
    <w:rsid w:val="00182D19"/>
    <w:rsid w:val="00183092"/>
    <w:rsid w:val="00183530"/>
    <w:rsid w:val="0018448D"/>
    <w:rsid w:val="00185047"/>
    <w:rsid w:val="0018507B"/>
    <w:rsid w:val="0018555F"/>
    <w:rsid w:val="00185F98"/>
    <w:rsid w:val="00186905"/>
    <w:rsid w:val="001870CC"/>
    <w:rsid w:val="001871A7"/>
    <w:rsid w:val="0019066F"/>
    <w:rsid w:val="00190E2D"/>
    <w:rsid w:val="00191E60"/>
    <w:rsid w:val="00192274"/>
    <w:rsid w:val="00193166"/>
    <w:rsid w:val="0019339D"/>
    <w:rsid w:val="001933C1"/>
    <w:rsid w:val="00193562"/>
    <w:rsid w:val="00194747"/>
    <w:rsid w:val="00194AD1"/>
    <w:rsid w:val="00194C0E"/>
    <w:rsid w:val="001950E1"/>
    <w:rsid w:val="00195A4F"/>
    <w:rsid w:val="00195AF8"/>
    <w:rsid w:val="00196CCB"/>
    <w:rsid w:val="0019705A"/>
    <w:rsid w:val="0019706A"/>
    <w:rsid w:val="001978D2"/>
    <w:rsid w:val="001A0862"/>
    <w:rsid w:val="001A0FDC"/>
    <w:rsid w:val="001A1309"/>
    <w:rsid w:val="001A1F20"/>
    <w:rsid w:val="001A1FAF"/>
    <w:rsid w:val="001A22D6"/>
    <w:rsid w:val="001A248F"/>
    <w:rsid w:val="001A2935"/>
    <w:rsid w:val="001A2D3D"/>
    <w:rsid w:val="001A34B9"/>
    <w:rsid w:val="001A3B4C"/>
    <w:rsid w:val="001A4B5B"/>
    <w:rsid w:val="001A4F4E"/>
    <w:rsid w:val="001A4F80"/>
    <w:rsid w:val="001A6F4D"/>
    <w:rsid w:val="001A793D"/>
    <w:rsid w:val="001B0675"/>
    <w:rsid w:val="001B087C"/>
    <w:rsid w:val="001B222E"/>
    <w:rsid w:val="001B254F"/>
    <w:rsid w:val="001B27DF"/>
    <w:rsid w:val="001B2892"/>
    <w:rsid w:val="001B3FDA"/>
    <w:rsid w:val="001B4260"/>
    <w:rsid w:val="001B4D27"/>
    <w:rsid w:val="001B6C87"/>
    <w:rsid w:val="001B6E1B"/>
    <w:rsid w:val="001B7B47"/>
    <w:rsid w:val="001B7E91"/>
    <w:rsid w:val="001C11DB"/>
    <w:rsid w:val="001C1258"/>
    <w:rsid w:val="001C1342"/>
    <w:rsid w:val="001C186F"/>
    <w:rsid w:val="001C1C2E"/>
    <w:rsid w:val="001C2E1F"/>
    <w:rsid w:val="001C2EA8"/>
    <w:rsid w:val="001C31CF"/>
    <w:rsid w:val="001C32AD"/>
    <w:rsid w:val="001C3B50"/>
    <w:rsid w:val="001C3BBC"/>
    <w:rsid w:val="001C4AFA"/>
    <w:rsid w:val="001C520F"/>
    <w:rsid w:val="001C604B"/>
    <w:rsid w:val="001C6420"/>
    <w:rsid w:val="001C7042"/>
    <w:rsid w:val="001C745B"/>
    <w:rsid w:val="001C754A"/>
    <w:rsid w:val="001C775C"/>
    <w:rsid w:val="001C79D3"/>
    <w:rsid w:val="001C7C91"/>
    <w:rsid w:val="001C7FBD"/>
    <w:rsid w:val="001D00BA"/>
    <w:rsid w:val="001D1282"/>
    <w:rsid w:val="001D1415"/>
    <w:rsid w:val="001D2C1F"/>
    <w:rsid w:val="001D2DBC"/>
    <w:rsid w:val="001D3305"/>
    <w:rsid w:val="001D4252"/>
    <w:rsid w:val="001D4CED"/>
    <w:rsid w:val="001D522C"/>
    <w:rsid w:val="001D530E"/>
    <w:rsid w:val="001D5AA9"/>
    <w:rsid w:val="001D5C3A"/>
    <w:rsid w:val="001D5F7A"/>
    <w:rsid w:val="001D63A5"/>
    <w:rsid w:val="001D67E4"/>
    <w:rsid w:val="001D6A5F"/>
    <w:rsid w:val="001D7684"/>
    <w:rsid w:val="001D79E8"/>
    <w:rsid w:val="001E09A4"/>
    <w:rsid w:val="001E10AC"/>
    <w:rsid w:val="001E19C5"/>
    <w:rsid w:val="001E1B97"/>
    <w:rsid w:val="001E1BB8"/>
    <w:rsid w:val="001E27FC"/>
    <w:rsid w:val="001E2881"/>
    <w:rsid w:val="001E2C9B"/>
    <w:rsid w:val="001E2CC2"/>
    <w:rsid w:val="001E30B2"/>
    <w:rsid w:val="001E323C"/>
    <w:rsid w:val="001E3795"/>
    <w:rsid w:val="001E387E"/>
    <w:rsid w:val="001E3A9B"/>
    <w:rsid w:val="001E3F5B"/>
    <w:rsid w:val="001E41A0"/>
    <w:rsid w:val="001E4A76"/>
    <w:rsid w:val="001E4CC1"/>
    <w:rsid w:val="001E4D5E"/>
    <w:rsid w:val="001E4E0B"/>
    <w:rsid w:val="001E4F47"/>
    <w:rsid w:val="001E50A1"/>
    <w:rsid w:val="001E5107"/>
    <w:rsid w:val="001E54AD"/>
    <w:rsid w:val="001E5619"/>
    <w:rsid w:val="001E57F1"/>
    <w:rsid w:val="001E5A7A"/>
    <w:rsid w:val="001E612A"/>
    <w:rsid w:val="001E6CC3"/>
    <w:rsid w:val="001F07CE"/>
    <w:rsid w:val="001F09D6"/>
    <w:rsid w:val="001F0D8B"/>
    <w:rsid w:val="001F2EA2"/>
    <w:rsid w:val="001F2ED6"/>
    <w:rsid w:val="001F3C67"/>
    <w:rsid w:val="001F3F18"/>
    <w:rsid w:val="001F464E"/>
    <w:rsid w:val="001F4CB6"/>
    <w:rsid w:val="001F4E90"/>
    <w:rsid w:val="001F50DA"/>
    <w:rsid w:val="001F5A2F"/>
    <w:rsid w:val="001F5F08"/>
    <w:rsid w:val="001F7313"/>
    <w:rsid w:val="001F7653"/>
    <w:rsid w:val="001F7EA8"/>
    <w:rsid w:val="001F7F32"/>
    <w:rsid w:val="00200009"/>
    <w:rsid w:val="002002E4"/>
    <w:rsid w:val="002003FC"/>
    <w:rsid w:val="002009E6"/>
    <w:rsid w:val="00200B84"/>
    <w:rsid w:val="00200EC1"/>
    <w:rsid w:val="00201628"/>
    <w:rsid w:val="0020191C"/>
    <w:rsid w:val="00202352"/>
    <w:rsid w:val="00202545"/>
    <w:rsid w:val="002025F8"/>
    <w:rsid w:val="00202A79"/>
    <w:rsid w:val="00203222"/>
    <w:rsid w:val="0020380F"/>
    <w:rsid w:val="002041EB"/>
    <w:rsid w:val="002043DA"/>
    <w:rsid w:val="00204524"/>
    <w:rsid w:val="00204684"/>
    <w:rsid w:val="00204691"/>
    <w:rsid w:val="00204FAF"/>
    <w:rsid w:val="00205404"/>
    <w:rsid w:val="00205DAF"/>
    <w:rsid w:val="00205DD5"/>
    <w:rsid w:val="00205ED8"/>
    <w:rsid w:val="00205FA7"/>
    <w:rsid w:val="002105B3"/>
    <w:rsid w:val="002109EF"/>
    <w:rsid w:val="00211930"/>
    <w:rsid w:val="00211DF1"/>
    <w:rsid w:val="00212A4D"/>
    <w:rsid w:val="002139DE"/>
    <w:rsid w:val="00213CEB"/>
    <w:rsid w:val="0021447E"/>
    <w:rsid w:val="002144E0"/>
    <w:rsid w:val="00214E52"/>
    <w:rsid w:val="00215D10"/>
    <w:rsid w:val="0021666A"/>
    <w:rsid w:val="00216CE1"/>
    <w:rsid w:val="0021736F"/>
    <w:rsid w:val="00217634"/>
    <w:rsid w:val="00217D45"/>
    <w:rsid w:val="00220E06"/>
    <w:rsid w:val="00222944"/>
    <w:rsid w:val="00222C66"/>
    <w:rsid w:val="00222CD2"/>
    <w:rsid w:val="00223362"/>
    <w:rsid w:val="002239D5"/>
    <w:rsid w:val="00224086"/>
    <w:rsid w:val="002241C1"/>
    <w:rsid w:val="0022512B"/>
    <w:rsid w:val="00225479"/>
    <w:rsid w:val="002255A1"/>
    <w:rsid w:val="0022635B"/>
    <w:rsid w:val="0022651C"/>
    <w:rsid w:val="00226ED0"/>
    <w:rsid w:val="00227062"/>
    <w:rsid w:val="00227C0C"/>
    <w:rsid w:val="00227EC2"/>
    <w:rsid w:val="00227F5D"/>
    <w:rsid w:val="00230C4B"/>
    <w:rsid w:val="002320EC"/>
    <w:rsid w:val="00233A54"/>
    <w:rsid w:val="00233E3F"/>
    <w:rsid w:val="00235149"/>
    <w:rsid w:val="002373C7"/>
    <w:rsid w:val="0023762B"/>
    <w:rsid w:val="002379DF"/>
    <w:rsid w:val="00237A70"/>
    <w:rsid w:val="00237CFE"/>
    <w:rsid w:val="002401D6"/>
    <w:rsid w:val="0024192C"/>
    <w:rsid w:val="0024198A"/>
    <w:rsid w:val="00241AA8"/>
    <w:rsid w:val="00242506"/>
    <w:rsid w:val="002427F0"/>
    <w:rsid w:val="00242ACF"/>
    <w:rsid w:val="00244D06"/>
    <w:rsid w:val="00245405"/>
    <w:rsid w:val="002460FB"/>
    <w:rsid w:val="0024621D"/>
    <w:rsid w:val="00246D5C"/>
    <w:rsid w:val="00246DA4"/>
    <w:rsid w:val="00246EEC"/>
    <w:rsid w:val="00247718"/>
    <w:rsid w:val="0024775C"/>
    <w:rsid w:val="00247F92"/>
    <w:rsid w:val="0025021B"/>
    <w:rsid w:val="002503BD"/>
    <w:rsid w:val="00250574"/>
    <w:rsid w:val="00251EB3"/>
    <w:rsid w:val="002522A5"/>
    <w:rsid w:val="00252807"/>
    <w:rsid w:val="00253081"/>
    <w:rsid w:val="002534EE"/>
    <w:rsid w:val="00253757"/>
    <w:rsid w:val="00253C21"/>
    <w:rsid w:val="002548FD"/>
    <w:rsid w:val="00254D00"/>
    <w:rsid w:val="00254F9D"/>
    <w:rsid w:val="00255BBC"/>
    <w:rsid w:val="00255CC0"/>
    <w:rsid w:val="002567FC"/>
    <w:rsid w:val="00257553"/>
    <w:rsid w:val="00257E90"/>
    <w:rsid w:val="00257EA9"/>
    <w:rsid w:val="002601F0"/>
    <w:rsid w:val="0026122A"/>
    <w:rsid w:val="00261760"/>
    <w:rsid w:val="0026188A"/>
    <w:rsid w:val="002621D8"/>
    <w:rsid w:val="002633AA"/>
    <w:rsid w:val="0026341F"/>
    <w:rsid w:val="002639E5"/>
    <w:rsid w:val="002639E8"/>
    <w:rsid w:val="00263A44"/>
    <w:rsid w:val="00263EDA"/>
    <w:rsid w:val="00264A18"/>
    <w:rsid w:val="0026556A"/>
    <w:rsid w:val="00266E7F"/>
    <w:rsid w:val="0026747E"/>
    <w:rsid w:val="002676BB"/>
    <w:rsid w:val="00267A7E"/>
    <w:rsid w:val="00270037"/>
    <w:rsid w:val="00270CA0"/>
    <w:rsid w:val="00271327"/>
    <w:rsid w:val="00271E1B"/>
    <w:rsid w:val="00272192"/>
    <w:rsid w:val="002734C5"/>
    <w:rsid w:val="002739A9"/>
    <w:rsid w:val="00273C2B"/>
    <w:rsid w:val="00273DBE"/>
    <w:rsid w:val="00273F80"/>
    <w:rsid w:val="00273FF9"/>
    <w:rsid w:val="002741CA"/>
    <w:rsid w:val="00274652"/>
    <w:rsid w:val="00274A8C"/>
    <w:rsid w:val="00275224"/>
    <w:rsid w:val="00275FC5"/>
    <w:rsid w:val="00276136"/>
    <w:rsid w:val="002766BA"/>
    <w:rsid w:val="00276811"/>
    <w:rsid w:val="00276826"/>
    <w:rsid w:val="00277474"/>
    <w:rsid w:val="00277D7E"/>
    <w:rsid w:val="002802AD"/>
    <w:rsid w:val="002803A7"/>
    <w:rsid w:val="00280751"/>
    <w:rsid w:val="00280AD8"/>
    <w:rsid w:val="00281469"/>
    <w:rsid w:val="002819E3"/>
    <w:rsid w:val="00281C5D"/>
    <w:rsid w:val="0028288A"/>
    <w:rsid w:val="00282CDB"/>
    <w:rsid w:val="00282FEA"/>
    <w:rsid w:val="00284432"/>
    <w:rsid w:val="0028464D"/>
    <w:rsid w:val="00284889"/>
    <w:rsid w:val="00285D59"/>
    <w:rsid w:val="002863AB"/>
    <w:rsid w:val="002863E3"/>
    <w:rsid w:val="002867C5"/>
    <w:rsid w:val="002867CA"/>
    <w:rsid w:val="00287A22"/>
    <w:rsid w:val="00290097"/>
    <w:rsid w:val="002901F8"/>
    <w:rsid w:val="00290C55"/>
    <w:rsid w:val="002923C3"/>
    <w:rsid w:val="00292B4A"/>
    <w:rsid w:val="00292F3B"/>
    <w:rsid w:val="0029321F"/>
    <w:rsid w:val="002934AB"/>
    <w:rsid w:val="0029374E"/>
    <w:rsid w:val="00294370"/>
    <w:rsid w:val="00294D0A"/>
    <w:rsid w:val="00294DF0"/>
    <w:rsid w:val="00294EAB"/>
    <w:rsid w:val="00295621"/>
    <w:rsid w:val="0029731A"/>
    <w:rsid w:val="00297E03"/>
    <w:rsid w:val="002A0160"/>
    <w:rsid w:val="002A06DB"/>
    <w:rsid w:val="002A0903"/>
    <w:rsid w:val="002A0DE0"/>
    <w:rsid w:val="002A1B70"/>
    <w:rsid w:val="002A1EF9"/>
    <w:rsid w:val="002A2669"/>
    <w:rsid w:val="002A27E3"/>
    <w:rsid w:val="002A2A1B"/>
    <w:rsid w:val="002A2C50"/>
    <w:rsid w:val="002A3271"/>
    <w:rsid w:val="002A34CC"/>
    <w:rsid w:val="002A3B3E"/>
    <w:rsid w:val="002A4A07"/>
    <w:rsid w:val="002A4D45"/>
    <w:rsid w:val="002A5D75"/>
    <w:rsid w:val="002A625A"/>
    <w:rsid w:val="002A6932"/>
    <w:rsid w:val="002A69A8"/>
    <w:rsid w:val="002A706E"/>
    <w:rsid w:val="002A7726"/>
    <w:rsid w:val="002A7762"/>
    <w:rsid w:val="002A7BBC"/>
    <w:rsid w:val="002A7C23"/>
    <w:rsid w:val="002B0722"/>
    <w:rsid w:val="002B093E"/>
    <w:rsid w:val="002B1B00"/>
    <w:rsid w:val="002B204B"/>
    <w:rsid w:val="002B2746"/>
    <w:rsid w:val="002B2AF2"/>
    <w:rsid w:val="002B381F"/>
    <w:rsid w:val="002B38A3"/>
    <w:rsid w:val="002B3D45"/>
    <w:rsid w:val="002B3E5A"/>
    <w:rsid w:val="002B415F"/>
    <w:rsid w:val="002B4364"/>
    <w:rsid w:val="002B4741"/>
    <w:rsid w:val="002B47BF"/>
    <w:rsid w:val="002B4AFB"/>
    <w:rsid w:val="002B4E77"/>
    <w:rsid w:val="002B5165"/>
    <w:rsid w:val="002B5B8C"/>
    <w:rsid w:val="002B5BE2"/>
    <w:rsid w:val="002B6286"/>
    <w:rsid w:val="002B63B8"/>
    <w:rsid w:val="002C057D"/>
    <w:rsid w:val="002C0616"/>
    <w:rsid w:val="002C0CDC"/>
    <w:rsid w:val="002C0DF1"/>
    <w:rsid w:val="002C1FD2"/>
    <w:rsid w:val="002C2195"/>
    <w:rsid w:val="002C260B"/>
    <w:rsid w:val="002C3F20"/>
    <w:rsid w:val="002C4854"/>
    <w:rsid w:val="002C4B34"/>
    <w:rsid w:val="002C5133"/>
    <w:rsid w:val="002C57A8"/>
    <w:rsid w:val="002C5AB3"/>
    <w:rsid w:val="002C6C18"/>
    <w:rsid w:val="002C6E27"/>
    <w:rsid w:val="002D0836"/>
    <w:rsid w:val="002D098F"/>
    <w:rsid w:val="002D16AA"/>
    <w:rsid w:val="002D25DA"/>
    <w:rsid w:val="002D3190"/>
    <w:rsid w:val="002D3F86"/>
    <w:rsid w:val="002D401B"/>
    <w:rsid w:val="002D43DE"/>
    <w:rsid w:val="002D5C46"/>
    <w:rsid w:val="002D6EEE"/>
    <w:rsid w:val="002D76D1"/>
    <w:rsid w:val="002D7833"/>
    <w:rsid w:val="002E020D"/>
    <w:rsid w:val="002E030C"/>
    <w:rsid w:val="002E06DA"/>
    <w:rsid w:val="002E0C8E"/>
    <w:rsid w:val="002E1830"/>
    <w:rsid w:val="002E18E1"/>
    <w:rsid w:val="002E1E13"/>
    <w:rsid w:val="002E1E51"/>
    <w:rsid w:val="002E2586"/>
    <w:rsid w:val="002E2B28"/>
    <w:rsid w:val="002E313B"/>
    <w:rsid w:val="002E3767"/>
    <w:rsid w:val="002E3928"/>
    <w:rsid w:val="002E3C60"/>
    <w:rsid w:val="002E3EAE"/>
    <w:rsid w:val="002E459E"/>
    <w:rsid w:val="002E5537"/>
    <w:rsid w:val="002E5DE4"/>
    <w:rsid w:val="002E6B0C"/>
    <w:rsid w:val="002E6BF5"/>
    <w:rsid w:val="002E7C5C"/>
    <w:rsid w:val="002F0858"/>
    <w:rsid w:val="002F12F9"/>
    <w:rsid w:val="002F1DEB"/>
    <w:rsid w:val="002F1DF9"/>
    <w:rsid w:val="002F1DFF"/>
    <w:rsid w:val="002F23B0"/>
    <w:rsid w:val="002F35AC"/>
    <w:rsid w:val="002F3CAD"/>
    <w:rsid w:val="002F3D68"/>
    <w:rsid w:val="002F4288"/>
    <w:rsid w:val="002F4963"/>
    <w:rsid w:val="002F53B1"/>
    <w:rsid w:val="002F5517"/>
    <w:rsid w:val="002F581D"/>
    <w:rsid w:val="002F6306"/>
    <w:rsid w:val="002F650E"/>
    <w:rsid w:val="002F6595"/>
    <w:rsid w:val="002F6C1A"/>
    <w:rsid w:val="002F6DF6"/>
    <w:rsid w:val="002F7827"/>
    <w:rsid w:val="0030017A"/>
    <w:rsid w:val="003019EC"/>
    <w:rsid w:val="00301FE9"/>
    <w:rsid w:val="0030285A"/>
    <w:rsid w:val="0030290C"/>
    <w:rsid w:val="00303A33"/>
    <w:rsid w:val="00303FC8"/>
    <w:rsid w:val="00304213"/>
    <w:rsid w:val="00304E37"/>
    <w:rsid w:val="00304EDD"/>
    <w:rsid w:val="00305142"/>
    <w:rsid w:val="0030594E"/>
    <w:rsid w:val="00306E41"/>
    <w:rsid w:val="003071ED"/>
    <w:rsid w:val="00307929"/>
    <w:rsid w:val="0030796F"/>
    <w:rsid w:val="00310121"/>
    <w:rsid w:val="003103C0"/>
    <w:rsid w:val="003105B0"/>
    <w:rsid w:val="003106BE"/>
    <w:rsid w:val="003115A8"/>
    <w:rsid w:val="003130E0"/>
    <w:rsid w:val="00313492"/>
    <w:rsid w:val="003140E8"/>
    <w:rsid w:val="003148D7"/>
    <w:rsid w:val="00314CD0"/>
    <w:rsid w:val="00315773"/>
    <w:rsid w:val="00315C8A"/>
    <w:rsid w:val="00316AB2"/>
    <w:rsid w:val="00316BB2"/>
    <w:rsid w:val="00317A8D"/>
    <w:rsid w:val="00317C70"/>
    <w:rsid w:val="003216E9"/>
    <w:rsid w:val="00321A1B"/>
    <w:rsid w:val="00321D65"/>
    <w:rsid w:val="00322516"/>
    <w:rsid w:val="003228C3"/>
    <w:rsid w:val="003228E5"/>
    <w:rsid w:val="00322B13"/>
    <w:rsid w:val="0032457B"/>
    <w:rsid w:val="003245F0"/>
    <w:rsid w:val="003259CA"/>
    <w:rsid w:val="00325B21"/>
    <w:rsid w:val="003262B8"/>
    <w:rsid w:val="00327691"/>
    <w:rsid w:val="00327B6D"/>
    <w:rsid w:val="0033035C"/>
    <w:rsid w:val="00330A7E"/>
    <w:rsid w:val="00330B5B"/>
    <w:rsid w:val="00330CE9"/>
    <w:rsid w:val="003310A4"/>
    <w:rsid w:val="003312AC"/>
    <w:rsid w:val="00331E77"/>
    <w:rsid w:val="00332250"/>
    <w:rsid w:val="003330C4"/>
    <w:rsid w:val="0033378A"/>
    <w:rsid w:val="0033483A"/>
    <w:rsid w:val="00334B62"/>
    <w:rsid w:val="00334F72"/>
    <w:rsid w:val="00335197"/>
    <w:rsid w:val="00335A61"/>
    <w:rsid w:val="00336087"/>
    <w:rsid w:val="0033610D"/>
    <w:rsid w:val="00336CB9"/>
    <w:rsid w:val="0033720E"/>
    <w:rsid w:val="0033743A"/>
    <w:rsid w:val="00340890"/>
    <w:rsid w:val="00340BBA"/>
    <w:rsid w:val="00341384"/>
    <w:rsid w:val="00342A25"/>
    <w:rsid w:val="003432D0"/>
    <w:rsid w:val="00343647"/>
    <w:rsid w:val="0034536F"/>
    <w:rsid w:val="00345DD7"/>
    <w:rsid w:val="00346119"/>
    <w:rsid w:val="00346503"/>
    <w:rsid w:val="00346618"/>
    <w:rsid w:val="003475FB"/>
    <w:rsid w:val="00347B07"/>
    <w:rsid w:val="00350532"/>
    <w:rsid w:val="00350B80"/>
    <w:rsid w:val="00350FC0"/>
    <w:rsid w:val="00351759"/>
    <w:rsid w:val="003523F5"/>
    <w:rsid w:val="00352A8B"/>
    <w:rsid w:val="003534DE"/>
    <w:rsid w:val="00353E40"/>
    <w:rsid w:val="0035432F"/>
    <w:rsid w:val="003543AA"/>
    <w:rsid w:val="0035455D"/>
    <w:rsid w:val="0035575C"/>
    <w:rsid w:val="00355B2B"/>
    <w:rsid w:val="00355B52"/>
    <w:rsid w:val="00356058"/>
    <w:rsid w:val="003562F0"/>
    <w:rsid w:val="003565D6"/>
    <w:rsid w:val="00356B51"/>
    <w:rsid w:val="00356F0D"/>
    <w:rsid w:val="003571B0"/>
    <w:rsid w:val="003572B2"/>
    <w:rsid w:val="003574CA"/>
    <w:rsid w:val="00357A59"/>
    <w:rsid w:val="00357CFE"/>
    <w:rsid w:val="00357FFA"/>
    <w:rsid w:val="00360314"/>
    <w:rsid w:val="00360CCC"/>
    <w:rsid w:val="00360E0A"/>
    <w:rsid w:val="00361B6D"/>
    <w:rsid w:val="00362002"/>
    <w:rsid w:val="0036329D"/>
    <w:rsid w:val="00364F7A"/>
    <w:rsid w:val="00365428"/>
    <w:rsid w:val="00365491"/>
    <w:rsid w:val="00365499"/>
    <w:rsid w:val="00367608"/>
    <w:rsid w:val="0036793A"/>
    <w:rsid w:val="00370206"/>
    <w:rsid w:val="00370C51"/>
    <w:rsid w:val="00370E5F"/>
    <w:rsid w:val="00371AB8"/>
    <w:rsid w:val="00372E18"/>
    <w:rsid w:val="00373CFB"/>
    <w:rsid w:val="003743AC"/>
    <w:rsid w:val="00374610"/>
    <w:rsid w:val="003756D0"/>
    <w:rsid w:val="00376352"/>
    <w:rsid w:val="00376805"/>
    <w:rsid w:val="003769A4"/>
    <w:rsid w:val="00376ABB"/>
    <w:rsid w:val="00376D99"/>
    <w:rsid w:val="00376E22"/>
    <w:rsid w:val="00376E84"/>
    <w:rsid w:val="00377B15"/>
    <w:rsid w:val="00380BFC"/>
    <w:rsid w:val="00380E31"/>
    <w:rsid w:val="003811C2"/>
    <w:rsid w:val="00381F48"/>
    <w:rsid w:val="00382374"/>
    <w:rsid w:val="00382468"/>
    <w:rsid w:val="00382E35"/>
    <w:rsid w:val="00383349"/>
    <w:rsid w:val="00383790"/>
    <w:rsid w:val="00384C5F"/>
    <w:rsid w:val="00384C96"/>
    <w:rsid w:val="00385046"/>
    <w:rsid w:val="00385135"/>
    <w:rsid w:val="00385990"/>
    <w:rsid w:val="00385C35"/>
    <w:rsid w:val="00385EF5"/>
    <w:rsid w:val="0038674A"/>
    <w:rsid w:val="003870DB"/>
    <w:rsid w:val="00387416"/>
    <w:rsid w:val="00387452"/>
    <w:rsid w:val="00390376"/>
    <w:rsid w:val="00390B47"/>
    <w:rsid w:val="003913EA"/>
    <w:rsid w:val="00391AAA"/>
    <w:rsid w:val="0039257E"/>
    <w:rsid w:val="00392702"/>
    <w:rsid w:val="00392743"/>
    <w:rsid w:val="003927CC"/>
    <w:rsid w:val="003929C8"/>
    <w:rsid w:val="00393EC7"/>
    <w:rsid w:val="0039407A"/>
    <w:rsid w:val="003941A4"/>
    <w:rsid w:val="0039430B"/>
    <w:rsid w:val="00394738"/>
    <w:rsid w:val="00394CF9"/>
    <w:rsid w:val="00394F4B"/>
    <w:rsid w:val="003951BB"/>
    <w:rsid w:val="0039560E"/>
    <w:rsid w:val="00396327"/>
    <w:rsid w:val="003965AF"/>
    <w:rsid w:val="003968CA"/>
    <w:rsid w:val="00396976"/>
    <w:rsid w:val="00397C01"/>
    <w:rsid w:val="003A0853"/>
    <w:rsid w:val="003A1042"/>
    <w:rsid w:val="003A120F"/>
    <w:rsid w:val="003A1F1B"/>
    <w:rsid w:val="003A2029"/>
    <w:rsid w:val="003A237C"/>
    <w:rsid w:val="003A268B"/>
    <w:rsid w:val="003A2D47"/>
    <w:rsid w:val="003A2DDA"/>
    <w:rsid w:val="003A3016"/>
    <w:rsid w:val="003A3387"/>
    <w:rsid w:val="003A3451"/>
    <w:rsid w:val="003A3861"/>
    <w:rsid w:val="003A3974"/>
    <w:rsid w:val="003A3A30"/>
    <w:rsid w:val="003A465A"/>
    <w:rsid w:val="003A46CC"/>
    <w:rsid w:val="003A4D60"/>
    <w:rsid w:val="003A5751"/>
    <w:rsid w:val="003A5A31"/>
    <w:rsid w:val="003A6AB1"/>
    <w:rsid w:val="003A6BAF"/>
    <w:rsid w:val="003A6C4F"/>
    <w:rsid w:val="003A7FA2"/>
    <w:rsid w:val="003B05BA"/>
    <w:rsid w:val="003B1965"/>
    <w:rsid w:val="003B246C"/>
    <w:rsid w:val="003B371B"/>
    <w:rsid w:val="003B3B2F"/>
    <w:rsid w:val="003B3FEC"/>
    <w:rsid w:val="003B421E"/>
    <w:rsid w:val="003B46C7"/>
    <w:rsid w:val="003B540B"/>
    <w:rsid w:val="003B55AB"/>
    <w:rsid w:val="003B6373"/>
    <w:rsid w:val="003C099A"/>
    <w:rsid w:val="003C0A62"/>
    <w:rsid w:val="003C0BC0"/>
    <w:rsid w:val="003C0C76"/>
    <w:rsid w:val="003C1582"/>
    <w:rsid w:val="003C25AB"/>
    <w:rsid w:val="003C3176"/>
    <w:rsid w:val="003C31C6"/>
    <w:rsid w:val="003C3590"/>
    <w:rsid w:val="003C36B9"/>
    <w:rsid w:val="003C3B61"/>
    <w:rsid w:val="003C3F40"/>
    <w:rsid w:val="003C4257"/>
    <w:rsid w:val="003C510A"/>
    <w:rsid w:val="003C5C78"/>
    <w:rsid w:val="003C5FD0"/>
    <w:rsid w:val="003C6904"/>
    <w:rsid w:val="003C6FA1"/>
    <w:rsid w:val="003C77CE"/>
    <w:rsid w:val="003D0793"/>
    <w:rsid w:val="003D1D23"/>
    <w:rsid w:val="003D271F"/>
    <w:rsid w:val="003D31C2"/>
    <w:rsid w:val="003D33ED"/>
    <w:rsid w:val="003D352A"/>
    <w:rsid w:val="003D374B"/>
    <w:rsid w:val="003D46F3"/>
    <w:rsid w:val="003D4A91"/>
    <w:rsid w:val="003D4F53"/>
    <w:rsid w:val="003D5E85"/>
    <w:rsid w:val="003D7D8A"/>
    <w:rsid w:val="003D7FD2"/>
    <w:rsid w:val="003D7FDB"/>
    <w:rsid w:val="003E0210"/>
    <w:rsid w:val="003E0623"/>
    <w:rsid w:val="003E1319"/>
    <w:rsid w:val="003E15AA"/>
    <w:rsid w:val="003E2164"/>
    <w:rsid w:val="003E2311"/>
    <w:rsid w:val="003E260A"/>
    <w:rsid w:val="003E2F88"/>
    <w:rsid w:val="003E2FEA"/>
    <w:rsid w:val="003E3119"/>
    <w:rsid w:val="003E3298"/>
    <w:rsid w:val="003E4214"/>
    <w:rsid w:val="003E4411"/>
    <w:rsid w:val="003E470E"/>
    <w:rsid w:val="003E4D08"/>
    <w:rsid w:val="003E4E48"/>
    <w:rsid w:val="003E5268"/>
    <w:rsid w:val="003E5A80"/>
    <w:rsid w:val="003E61E2"/>
    <w:rsid w:val="003E6805"/>
    <w:rsid w:val="003E7378"/>
    <w:rsid w:val="003E7A75"/>
    <w:rsid w:val="003F04CD"/>
    <w:rsid w:val="003F0904"/>
    <w:rsid w:val="003F10A8"/>
    <w:rsid w:val="003F1302"/>
    <w:rsid w:val="003F132E"/>
    <w:rsid w:val="003F1B65"/>
    <w:rsid w:val="003F1DC7"/>
    <w:rsid w:val="003F1E87"/>
    <w:rsid w:val="003F2521"/>
    <w:rsid w:val="003F2944"/>
    <w:rsid w:val="003F2B5F"/>
    <w:rsid w:val="003F316D"/>
    <w:rsid w:val="003F3BE4"/>
    <w:rsid w:val="003F3C8F"/>
    <w:rsid w:val="003F4745"/>
    <w:rsid w:val="003F599C"/>
    <w:rsid w:val="003F6486"/>
    <w:rsid w:val="003F6783"/>
    <w:rsid w:val="003F6CBC"/>
    <w:rsid w:val="003F7098"/>
    <w:rsid w:val="003F7F72"/>
    <w:rsid w:val="0040021F"/>
    <w:rsid w:val="0040049F"/>
    <w:rsid w:val="0040063C"/>
    <w:rsid w:val="0040096E"/>
    <w:rsid w:val="00400B13"/>
    <w:rsid w:val="00400B57"/>
    <w:rsid w:val="00400E24"/>
    <w:rsid w:val="00401298"/>
    <w:rsid w:val="0040198B"/>
    <w:rsid w:val="0040267B"/>
    <w:rsid w:val="004028EF"/>
    <w:rsid w:val="00403269"/>
    <w:rsid w:val="0040348B"/>
    <w:rsid w:val="0040393E"/>
    <w:rsid w:val="00403D18"/>
    <w:rsid w:val="0040433D"/>
    <w:rsid w:val="00404A8A"/>
    <w:rsid w:val="00405BC5"/>
    <w:rsid w:val="00406774"/>
    <w:rsid w:val="00406794"/>
    <w:rsid w:val="00406C98"/>
    <w:rsid w:val="00406E1C"/>
    <w:rsid w:val="00407831"/>
    <w:rsid w:val="00410CF0"/>
    <w:rsid w:val="0041151D"/>
    <w:rsid w:val="00411584"/>
    <w:rsid w:val="00411839"/>
    <w:rsid w:val="0041185F"/>
    <w:rsid w:val="004118D0"/>
    <w:rsid w:val="00412085"/>
    <w:rsid w:val="00412EBE"/>
    <w:rsid w:val="00412EFC"/>
    <w:rsid w:val="004137DC"/>
    <w:rsid w:val="00413A63"/>
    <w:rsid w:val="00414863"/>
    <w:rsid w:val="00414E48"/>
    <w:rsid w:val="004156BF"/>
    <w:rsid w:val="00415851"/>
    <w:rsid w:val="0041591B"/>
    <w:rsid w:val="004159AE"/>
    <w:rsid w:val="00415FA6"/>
    <w:rsid w:val="00416D14"/>
    <w:rsid w:val="00416D97"/>
    <w:rsid w:val="004173C0"/>
    <w:rsid w:val="00417459"/>
    <w:rsid w:val="00417651"/>
    <w:rsid w:val="00417663"/>
    <w:rsid w:val="00417C0C"/>
    <w:rsid w:val="0042008F"/>
    <w:rsid w:val="00420A82"/>
    <w:rsid w:val="00420AFE"/>
    <w:rsid w:val="00420B3D"/>
    <w:rsid w:val="004214C9"/>
    <w:rsid w:val="004233B8"/>
    <w:rsid w:val="00423780"/>
    <w:rsid w:val="0042418F"/>
    <w:rsid w:val="004243AD"/>
    <w:rsid w:val="004247C6"/>
    <w:rsid w:val="004254FC"/>
    <w:rsid w:val="0042591A"/>
    <w:rsid w:val="00425B95"/>
    <w:rsid w:val="00425E83"/>
    <w:rsid w:val="00426F19"/>
    <w:rsid w:val="0042742E"/>
    <w:rsid w:val="004274E4"/>
    <w:rsid w:val="00427D37"/>
    <w:rsid w:val="004305FD"/>
    <w:rsid w:val="004306D7"/>
    <w:rsid w:val="004307C6"/>
    <w:rsid w:val="00430F0C"/>
    <w:rsid w:val="004319ED"/>
    <w:rsid w:val="00431BE2"/>
    <w:rsid w:val="00431EE6"/>
    <w:rsid w:val="00432A6E"/>
    <w:rsid w:val="00432B20"/>
    <w:rsid w:val="00433445"/>
    <w:rsid w:val="0043365A"/>
    <w:rsid w:val="004336BF"/>
    <w:rsid w:val="00433959"/>
    <w:rsid w:val="00433EC1"/>
    <w:rsid w:val="004341E4"/>
    <w:rsid w:val="004347D5"/>
    <w:rsid w:val="00434D31"/>
    <w:rsid w:val="00434F27"/>
    <w:rsid w:val="004356DD"/>
    <w:rsid w:val="0043573F"/>
    <w:rsid w:val="004367B2"/>
    <w:rsid w:val="00437163"/>
    <w:rsid w:val="00437DEB"/>
    <w:rsid w:val="0044003B"/>
    <w:rsid w:val="00441165"/>
    <w:rsid w:val="0044132A"/>
    <w:rsid w:val="0044211C"/>
    <w:rsid w:val="0044229E"/>
    <w:rsid w:val="004429EE"/>
    <w:rsid w:val="00442CF0"/>
    <w:rsid w:val="004432B7"/>
    <w:rsid w:val="004449A8"/>
    <w:rsid w:val="0044503B"/>
    <w:rsid w:val="00445DDE"/>
    <w:rsid w:val="00447A68"/>
    <w:rsid w:val="00447F77"/>
    <w:rsid w:val="00447F7B"/>
    <w:rsid w:val="00450141"/>
    <w:rsid w:val="004503F9"/>
    <w:rsid w:val="00450438"/>
    <w:rsid w:val="00450AD0"/>
    <w:rsid w:val="00451C76"/>
    <w:rsid w:val="004522DA"/>
    <w:rsid w:val="00452FA0"/>
    <w:rsid w:val="004530EE"/>
    <w:rsid w:val="00453E14"/>
    <w:rsid w:val="0045472F"/>
    <w:rsid w:val="00454BBF"/>
    <w:rsid w:val="0045720B"/>
    <w:rsid w:val="004579E0"/>
    <w:rsid w:val="00457D72"/>
    <w:rsid w:val="004607F5"/>
    <w:rsid w:val="00460DAC"/>
    <w:rsid w:val="0046208F"/>
    <w:rsid w:val="00463F22"/>
    <w:rsid w:val="00463FDC"/>
    <w:rsid w:val="00464513"/>
    <w:rsid w:val="004649C3"/>
    <w:rsid w:val="00464BC0"/>
    <w:rsid w:val="00465351"/>
    <w:rsid w:val="00465B11"/>
    <w:rsid w:val="00466454"/>
    <w:rsid w:val="0046647C"/>
    <w:rsid w:val="00466522"/>
    <w:rsid w:val="0046686A"/>
    <w:rsid w:val="0046689B"/>
    <w:rsid w:val="004668F1"/>
    <w:rsid w:val="004669B5"/>
    <w:rsid w:val="00467697"/>
    <w:rsid w:val="00467F12"/>
    <w:rsid w:val="004706A6"/>
    <w:rsid w:val="004706EF"/>
    <w:rsid w:val="00470B42"/>
    <w:rsid w:val="00471AB9"/>
    <w:rsid w:val="00471F51"/>
    <w:rsid w:val="00472C30"/>
    <w:rsid w:val="00472D48"/>
    <w:rsid w:val="00472F86"/>
    <w:rsid w:val="00472FB7"/>
    <w:rsid w:val="00473117"/>
    <w:rsid w:val="0047346C"/>
    <w:rsid w:val="00473C15"/>
    <w:rsid w:val="00473FA4"/>
    <w:rsid w:val="0047507B"/>
    <w:rsid w:val="0047539A"/>
    <w:rsid w:val="004756A2"/>
    <w:rsid w:val="00476971"/>
    <w:rsid w:val="0047796E"/>
    <w:rsid w:val="00477CFB"/>
    <w:rsid w:val="00477D16"/>
    <w:rsid w:val="00481413"/>
    <w:rsid w:val="004819B6"/>
    <w:rsid w:val="00482163"/>
    <w:rsid w:val="004823D8"/>
    <w:rsid w:val="004824AB"/>
    <w:rsid w:val="004824C3"/>
    <w:rsid w:val="00482BC8"/>
    <w:rsid w:val="0048345D"/>
    <w:rsid w:val="00483A22"/>
    <w:rsid w:val="00484950"/>
    <w:rsid w:val="00485552"/>
    <w:rsid w:val="004876BE"/>
    <w:rsid w:val="00487ABE"/>
    <w:rsid w:val="004905F4"/>
    <w:rsid w:val="00490D33"/>
    <w:rsid w:val="0049146E"/>
    <w:rsid w:val="004916AD"/>
    <w:rsid w:val="004918FD"/>
    <w:rsid w:val="00491DD0"/>
    <w:rsid w:val="0049204D"/>
    <w:rsid w:val="00492917"/>
    <w:rsid w:val="004929E2"/>
    <w:rsid w:val="00492CF4"/>
    <w:rsid w:val="00493321"/>
    <w:rsid w:val="0049354F"/>
    <w:rsid w:val="00493B90"/>
    <w:rsid w:val="004948FE"/>
    <w:rsid w:val="004951F6"/>
    <w:rsid w:val="0049533D"/>
    <w:rsid w:val="00495C09"/>
    <w:rsid w:val="00496677"/>
    <w:rsid w:val="004970D5"/>
    <w:rsid w:val="00497254"/>
    <w:rsid w:val="00497EE2"/>
    <w:rsid w:val="004A00CC"/>
    <w:rsid w:val="004A055C"/>
    <w:rsid w:val="004A0774"/>
    <w:rsid w:val="004A09A8"/>
    <w:rsid w:val="004A0CB2"/>
    <w:rsid w:val="004A1AAA"/>
    <w:rsid w:val="004A2336"/>
    <w:rsid w:val="004A2CA2"/>
    <w:rsid w:val="004A3062"/>
    <w:rsid w:val="004A3386"/>
    <w:rsid w:val="004A34E9"/>
    <w:rsid w:val="004A3ABE"/>
    <w:rsid w:val="004A4164"/>
    <w:rsid w:val="004A47C1"/>
    <w:rsid w:val="004A61D8"/>
    <w:rsid w:val="004A6345"/>
    <w:rsid w:val="004A64F0"/>
    <w:rsid w:val="004A6801"/>
    <w:rsid w:val="004A6A16"/>
    <w:rsid w:val="004A7F4E"/>
    <w:rsid w:val="004A7F88"/>
    <w:rsid w:val="004B0BD7"/>
    <w:rsid w:val="004B2637"/>
    <w:rsid w:val="004B3F46"/>
    <w:rsid w:val="004B537D"/>
    <w:rsid w:val="004B56A9"/>
    <w:rsid w:val="004B703F"/>
    <w:rsid w:val="004B74AA"/>
    <w:rsid w:val="004C040A"/>
    <w:rsid w:val="004C07EE"/>
    <w:rsid w:val="004C20A2"/>
    <w:rsid w:val="004C2D15"/>
    <w:rsid w:val="004C3B8F"/>
    <w:rsid w:val="004C3D5A"/>
    <w:rsid w:val="004C418E"/>
    <w:rsid w:val="004C4D3C"/>
    <w:rsid w:val="004C4E65"/>
    <w:rsid w:val="004C4E6B"/>
    <w:rsid w:val="004C5216"/>
    <w:rsid w:val="004C53A3"/>
    <w:rsid w:val="004C5A80"/>
    <w:rsid w:val="004C66DA"/>
    <w:rsid w:val="004C6E77"/>
    <w:rsid w:val="004C6E96"/>
    <w:rsid w:val="004C7376"/>
    <w:rsid w:val="004C75E4"/>
    <w:rsid w:val="004D06E8"/>
    <w:rsid w:val="004D0FCD"/>
    <w:rsid w:val="004D1588"/>
    <w:rsid w:val="004D18D2"/>
    <w:rsid w:val="004D1C76"/>
    <w:rsid w:val="004D1ECD"/>
    <w:rsid w:val="004D244E"/>
    <w:rsid w:val="004D25E6"/>
    <w:rsid w:val="004D3732"/>
    <w:rsid w:val="004D3D54"/>
    <w:rsid w:val="004D3F38"/>
    <w:rsid w:val="004D454B"/>
    <w:rsid w:val="004D48D5"/>
    <w:rsid w:val="004D49F7"/>
    <w:rsid w:val="004D4B7C"/>
    <w:rsid w:val="004D4D4A"/>
    <w:rsid w:val="004D4EE6"/>
    <w:rsid w:val="004D5185"/>
    <w:rsid w:val="004D56AD"/>
    <w:rsid w:val="004D5AD3"/>
    <w:rsid w:val="004D673D"/>
    <w:rsid w:val="004D6CEB"/>
    <w:rsid w:val="004D6E6E"/>
    <w:rsid w:val="004D787A"/>
    <w:rsid w:val="004D7F9F"/>
    <w:rsid w:val="004E0CD8"/>
    <w:rsid w:val="004E0EA7"/>
    <w:rsid w:val="004E0F30"/>
    <w:rsid w:val="004E1BC2"/>
    <w:rsid w:val="004E1CBD"/>
    <w:rsid w:val="004E23FF"/>
    <w:rsid w:val="004E25FB"/>
    <w:rsid w:val="004E2A85"/>
    <w:rsid w:val="004E31A4"/>
    <w:rsid w:val="004E4F97"/>
    <w:rsid w:val="004E5088"/>
    <w:rsid w:val="004E585B"/>
    <w:rsid w:val="004E5AB6"/>
    <w:rsid w:val="004E5ABC"/>
    <w:rsid w:val="004E6B87"/>
    <w:rsid w:val="004E76E7"/>
    <w:rsid w:val="004E7FC0"/>
    <w:rsid w:val="004F0934"/>
    <w:rsid w:val="004F0A17"/>
    <w:rsid w:val="004F0AA4"/>
    <w:rsid w:val="004F1493"/>
    <w:rsid w:val="004F1697"/>
    <w:rsid w:val="004F2588"/>
    <w:rsid w:val="004F32BC"/>
    <w:rsid w:val="004F3779"/>
    <w:rsid w:val="004F3FD0"/>
    <w:rsid w:val="004F59C7"/>
    <w:rsid w:val="004F63F1"/>
    <w:rsid w:val="004F6964"/>
    <w:rsid w:val="004F73B3"/>
    <w:rsid w:val="004F7688"/>
    <w:rsid w:val="00500226"/>
    <w:rsid w:val="005003A3"/>
    <w:rsid w:val="00500653"/>
    <w:rsid w:val="005009A9"/>
    <w:rsid w:val="00500CA2"/>
    <w:rsid w:val="00500D00"/>
    <w:rsid w:val="005016C3"/>
    <w:rsid w:val="00501735"/>
    <w:rsid w:val="00502C94"/>
    <w:rsid w:val="00504429"/>
    <w:rsid w:val="00504934"/>
    <w:rsid w:val="005055C8"/>
    <w:rsid w:val="0050598F"/>
    <w:rsid w:val="00505B27"/>
    <w:rsid w:val="005073AE"/>
    <w:rsid w:val="005118CE"/>
    <w:rsid w:val="00512529"/>
    <w:rsid w:val="005127EA"/>
    <w:rsid w:val="00512A49"/>
    <w:rsid w:val="005132AA"/>
    <w:rsid w:val="0051353F"/>
    <w:rsid w:val="0051398D"/>
    <w:rsid w:val="00513FF7"/>
    <w:rsid w:val="005142AC"/>
    <w:rsid w:val="005144AF"/>
    <w:rsid w:val="005147F1"/>
    <w:rsid w:val="00514BF4"/>
    <w:rsid w:val="00514D4E"/>
    <w:rsid w:val="0051579E"/>
    <w:rsid w:val="00517993"/>
    <w:rsid w:val="00520BF8"/>
    <w:rsid w:val="00521790"/>
    <w:rsid w:val="00521D92"/>
    <w:rsid w:val="00521ED5"/>
    <w:rsid w:val="005223DA"/>
    <w:rsid w:val="00522E7F"/>
    <w:rsid w:val="005233ED"/>
    <w:rsid w:val="005233F4"/>
    <w:rsid w:val="0052341E"/>
    <w:rsid w:val="00524CAD"/>
    <w:rsid w:val="005262C3"/>
    <w:rsid w:val="00527058"/>
    <w:rsid w:val="00527096"/>
    <w:rsid w:val="0052779B"/>
    <w:rsid w:val="005278C5"/>
    <w:rsid w:val="00527EDA"/>
    <w:rsid w:val="00531952"/>
    <w:rsid w:val="00531CFA"/>
    <w:rsid w:val="005320BF"/>
    <w:rsid w:val="00532349"/>
    <w:rsid w:val="00532481"/>
    <w:rsid w:val="00532931"/>
    <w:rsid w:val="00532C5D"/>
    <w:rsid w:val="00532D19"/>
    <w:rsid w:val="00532EFD"/>
    <w:rsid w:val="00532F0D"/>
    <w:rsid w:val="00533245"/>
    <w:rsid w:val="00533248"/>
    <w:rsid w:val="005343B4"/>
    <w:rsid w:val="00534776"/>
    <w:rsid w:val="005348D1"/>
    <w:rsid w:val="00534B97"/>
    <w:rsid w:val="00534E5A"/>
    <w:rsid w:val="0053549C"/>
    <w:rsid w:val="005357F1"/>
    <w:rsid w:val="005359FB"/>
    <w:rsid w:val="005361A4"/>
    <w:rsid w:val="00537051"/>
    <w:rsid w:val="005379DC"/>
    <w:rsid w:val="0054168D"/>
    <w:rsid w:val="005418C5"/>
    <w:rsid w:val="00542977"/>
    <w:rsid w:val="0054304D"/>
    <w:rsid w:val="00543723"/>
    <w:rsid w:val="005438B5"/>
    <w:rsid w:val="005439A9"/>
    <w:rsid w:val="005442FB"/>
    <w:rsid w:val="00544508"/>
    <w:rsid w:val="005446BD"/>
    <w:rsid w:val="00546052"/>
    <w:rsid w:val="00546095"/>
    <w:rsid w:val="0054613E"/>
    <w:rsid w:val="0054621F"/>
    <w:rsid w:val="005471A1"/>
    <w:rsid w:val="00547C40"/>
    <w:rsid w:val="00547C6B"/>
    <w:rsid w:val="00550486"/>
    <w:rsid w:val="0055095B"/>
    <w:rsid w:val="00550CE2"/>
    <w:rsid w:val="00551CC8"/>
    <w:rsid w:val="00551DB5"/>
    <w:rsid w:val="0055269C"/>
    <w:rsid w:val="00552C84"/>
    <w:rsid w:val="00552E97"/>
    <w:rsid w:val="00553A91"/>
    <w:rsid w:val="00553AF3"/>
    <w:rsid w:val="005542B8"/>
    <w:rsid w:val="005545BA"/>
    <w:rsid w:val="0055552B"/>
    <w:rsid w:val="0055617C"/>
    <w:rsid w:val="00556F33"/>
    <w:rsid w:val="00557316"/>
    <w:rsid w:val="00557747"/>
    <w:rsid w:val="005577FD"/>
    <w:rsid w:val="005600CC"/>
    <w:rsid w:val="0056046B"/>
    <w:rsid w:val="005604A9"/>
    <w:rsid w:val="0056053F"/>
    <w:rsid w:val="00560C07"/>
    <w:rsid w:val="00561AC4"/>
    <w:rsid w:val="0056227E"/>
    <w:rsid w:val="00562393"/>
    <w:rsid w:val="00562DB9"/>
    <w:rsid w:val="00563331"/>
    <w:rsid w:val="00563767"/>
    <w:rsid w:val="00563A8F"/>
    <w:rsid w:val="00563DC3"/>
    <w:rsid w:val="005640ED"/>
    <w:rsid w:val="0056419C"/>
    <w:rsid w:val="005650E0"/>
    <w:rsid w:val="00565948"/>
    <w:rsid w:val="00566A0F"/>
    <w:rsid w:val="005678DB"/>
    <w:rsid w:val="0056797A"/>
    <w:rsid w:val="00567AC4"/>
    <w:rsid w:val="00567E98"/>
    <w:rsid w:val="00570182"/>
    <w:rsid w:val="005707CF"/>
    <w:rsid w:val="005708F3"/>
    <w:rsid w:val="00570B97"/>
    <w:rsid w:val="005721E3"/>
    <w:rsid w:val="00572B5E"/>
    <w:rsid w:val="00572FC6"/>
    <w:rsid w:val="00574E01"/>
    <w:rsid w:val="005750A1"/>
    <w:rsid w:val="00575679"/>
    <w:rsid w:val="005763C4"/>
    <w:rsid w:val="005768B3"/>
    <w:rsid w:val="00577279"/>
    <w:rsid w:val="0057729B"/>
    <w:rsid w:val="005773F8"/>
    <w:rsid w:val="0057781D"/>
    <w:rsid w:val="00577E50"/>
    <w:rsid w:val="005803F2"/>
    <w:rsid w:val="0058081A"/>
    <w:rsid w:val="00580AD2"/>
    <w:rsid w:val="00580B1D"/>
    <w:rsid w:val="00580E9C"/>
    <w:rsid w:val="00580FF1"/>
    <w:rsid w:val="00581585"/>
    <w:rsid w:val="00581713"/>
    <w:rsid w:val="0058173C"/>
    <w:rsid w:val="00582339"/>
    <w:rsid w:val="005835EE"/>
    <w:rsid w:val="0058391C"/>
    <w:rsid w:val="00583B0E"/>
    <w:rsid w:val="00583F32"/>
    <w:rsid w:val="0058467C"/>
    <w:rsid w:val="005856AE"/>
    <w:rsid w:val="005857A1"/>
    <w:rsid w:val="00585B36"/>
    <w:rsid w:val="00585D1E"/>
    <w:rsid w:val="00587B2A"/>
    <w:rsid w:val="00591910"/>
    <w:rsid w:val="005926BE"/>
    <w:rsid w:val="005926E5"/>
    <w:rsid w:val="00593089"/>
    <w:rsid w:val="005932FA"/>
    <w:rsid w:val="00593795"/>
    <w:rsid w:val="00594894"/>
    <w:rsid w:val="00596C91"/>
    <w:rsid w:val="0059792B"/>
    <w:rsid w:val="00597E3D"/>
    <w:rsid w:val="00597ED4"/>
    <w:rsid w:val="005A0034"/>
    <w:rsid w:val="005A15A4"/>
    <w:rsid w:val="005A1CDE"/>
    <w:rsid w:val="005A2DC6"/>
    <w:rsid w:val="005A3763"/>
    <w:rsid w:val="005A3C49"/>
    <w:rsid w:val="005A4612"/>
    <w:rsid w:val="005A4820"/>
    <w:rsid w:val="005A4ED4"/>
    <w:rsid w:val="005A5163"/>
    <w:rsid w:val="005A5BB7"/>
    <w:rsid w:val="005A5E5D"/>
    <w:rsid w:val="005A6547"/>
    <w:rsid w:val="005A6C91"/>
    <w:rsid w:val="005A705F"/>
    <w:rsid w:val="005A763C"/>
    <w:rsid w:val="005A768D"/>
    <w:rsid w:val="005A772C"/>
    <w:rsid w:val="005A77AA"/>
    <w:rsid w:val="005A7DA6"/>
    <w:rsid w:val="005B0280"/>
    <w:rsid w:val="005B1644"/>
    <w:rsid w:val="005B1869"/>
    <w:rsid w:val="005B1D74"/>
    <w:rsid w:val="005B297E"/>
    <w:rsid w:val="005B38BD"/>
    <w:rsid w:val="005B3F68"/>
    <w:rsid w:val="005B472A"/>
    <w:rsid w:val="005B4D83"/>
    <w:rsid w:val="005B5272"/>
    <w:rsid w:val="005B534A"/>
    <w:rsid w:val="005B5836"/>
    <w:rsid w:val="005B647E"/>
    <w:rsid w:val="005B6B69"/>
    <w:rsid w:val="005B6B75"/>
    <w:rsid w:val="005B704F"/>
    <w:rsid w:val="005B73DD"/>
    <w:rsid w:val="005B73EB"/>
    <w:rsid w:val="005B7487"/>
    <w:rsid w:val="005B7667"/>
    <w:rsid w:val="005B78C9"/>
    <w:rsid w:val="005B799F"/>
    <w:rsid w:val="005C25BE"/>
    <w:rsid w:val="005C2CD1"/>
    <w:rsid w:val="005C2E8A"/>
    <w:rsid w:val="005C30A5"/>
    <w:rsid w:val="005C3B21"/>
    <w:rsid w:val="005C3C88"/>
    <w:rsid w:val="005C3E95"/>
    <w:rsid w:val="005C4036"/>
    <w:rsid w:val="005C452A"/>
    <w:rsid w:val="005C514B"/>
    <w:rsid w:val="005C5307"/>
    <w:rsid w:val="005C56E4"/>
    <w:rsid w:val="005C72E9"/>
    <w:rsid w:val="005C75CF"/>
    <w:rsid w:val="005D0064"/>
    <w:rsid w:val="005D01CF"/>
    <w:rsid w:val="005D05E9"/>
    <w:rsid w:val="005D0603"/>
    <w:rsid w:val="005D0669"/>
    <w:rsid w:val="005D2260"/>
    <w:rsid w:val="005D26E5"/>
    <w:rsid w:val="005D2A8D"/>
    <w:rsid w:val="005D2F0D"/>
    <w:rsid w:val="005D36F9"/>
    <w:rsid w:val="005D382C"/>
    <w:rsid w:val="005D3C2A"/>
    <w:rsid w:val="005D43EF"/>
    <w:rsid w:val="005D4E83"/>
    <w:rsid w:val="005D55C2"/>
    <w:rsid w:val="005D5F42"/>
    <w:rsid w:val="005D66BD"/>
    <w:rsid w:val="005D675C"/>
    <w:rsid w:val="005D69DE"/>
    <w:rsid w:val="005D7585"/>
    <w:rsid w:val="005D797F"/>
    <w:rsid w:val="005D7FDE"/>
    <w:rsid w:val="005E0015"/>
    <w:rsid w:val="005E0FD7"/>
    <w:rsid w:val="005E10AE"/>
    <w:rsid w:val="005E1726"/>
    <w:rsid w:val="005E1AFC"/>
    <w:rsid w:val="005E1CB6"/>
    <w:rsid w:val="005E1D9C"/>
    <w:rsid w:val="005E2355"/>
    <w:rsid w:val="005E2629"/>
    <w:rsid w:val="005E2DFD"/>
    <w:rsid w:val="005E300B"/>
    <w:rsid w:val="005E32DA"/>
    <w:rsid w:val="005E33A8"/>
    <w:rsid w:val="005E33C6"/>
    <w:rsid w:val="005E351B"/>
    <w:rsid w:val="005E3542"/>
    <w:rsid w:val="005E36C3"/>
    <w:rsid w:val="005E36D9"/>
    <w:rsid w:val="005E3AE1"/>
    <w:rsid w:val="005E3D51"/>
    <w:rsid w:val="005E3D74"/>
    <w:rsid w:val="005E3F05"/>
    <w:rsid w:val="005E3F75"/>
    <w:rsid w:val="005E4070"/>
    <w:rsid w:val="005E40DE"/>
    <w:rsid w:val="005E4248"/>
    <w:rsid w:val="005E439A"/>
    <w:rsid w:val="005E4683"/>
    <w:rsid w:val="005E4B09"/>
    <w:rsid w:val="005E54C9"/>
    <w:rsid w:val="005E5617"/>
    <w:rsid w:val="005E59BC"/>
    <w:rsid w:val="005E64BF"/>
    <w:rsid w:val="005E697D"/>
    <w:rsid w:val="005F066A"/>
    <w:rsid w:val="005F0860"/>
    <w:rsid w:val="005F08AC"/>
    <w:rsid w:val="005F1225"/>
    <w:rsid w:val="005F12A0"/>
    <w:rsid w:val="005F1543"/>
    <w:rsid w:val="005F1955"/>
    <w:rsid w:val="005F1987"/>
    <w:rsid w:val="005F2C0E"/>
    <w:rsid w:val="005F3004"/>
    <w:rsid w:val="005F3456"/>
    <w:rsid w:val="005F3643"/>
    <w:rsid w:val="005F3DFD"/>
    <w:rsid w:val="005F44A0"/>
    <w:rsid w:val="005F4DAA"/>
    <w:rsid w:val="005F5B45"/>
    <w:rsid w:val="005F5F5B"/>
    <w:rsid w:val="005F634C"/>
    <w:rsid w:val="005F6440"/>
    <w:rsid w:val="005F6498"/>
    <w:rsid w:val="005F6F41"/>
    <w:rsid w:val="005F79D2"/>
    <w:rsid w:val="006001A2"/>
    <w:rsid w:val="00600CF0"/>
    <w:rsid w:val="006015AC"/>
    <w:rsid w:val="006018D9"/>
    <w:rsid w:val="0060194D"/>
    <w:rsid w:val="00601CA1"/>
    <w:rsid w:val="00601EC4"/>
    <w:rsid w:val="00601FA9"/>
    <w:rsid w:val="00602088"/>
    <w:rsid w:val="00602EFC"/>
    <w:rsid w:val="00602FBA"/>
    <w:rsid w:val="006031EC"/>
    <w:rsid w:val="00603C82"/>
    <w:rsid w:val="00603D9E"/>
    <w:rsid w:val="00603DAB"/>
    <w:rsid w:val="0060409B"/>
    <w:rsid w:val="0060409D"/>
    <w:rsid w:val="00604F11"/>
    <w:rsid w:val="00605405"/>
    <w:rsid w:val="00605BE5"/>
    <w:rsid w:val="00605C09"/>
    <w:rsid w:val="00606E84"/>
    <w:rsid w:val="00607014"/>
    <w:rsid w:val="0061007B"/>
    <w:rsid w:val="0061271E"/>
    <w:rsid w:val="00612B49"/>
    <w:rsid w:val="00613712"/>
    <w:rsid w:val="00613AFC"/>
    <w:rsid w:val="00614A33"/>
    <w:rsid w:val="006150A7"/>
    <w:rsid w:val="006156C6"/>
    <w:rsid w:val="006164EB"/>
    <w:rsid w:val="00616BF0"/>
    <w:rsid w:val="00616E37"/>
    <w:rsid w:val="00617127"/>
    <w:rsid w:val="00617348"/>
    <w:rsid w:val="006178F0"/>
    <w:rsid w:val="00617C29"/>
    <w:rsid w:val="00617CB0"/>
    <w:rsid w:val="00617FD0"/>
    <w:rsid w:val="00621F53"/>
    <w:rsid w:val="00622330"/>
    <w:rsid w:val="00622B5B"/>
    <w:rsid w:val="00622EAA"/>
    <w:rsid w:val="006238FE"/>
    <w:rsid w:val="006241BD"/>
    <w:rsid w:val="00624476"/>
    <w:rsid w:val="0062454F"/>
    <w:rsid w:val="00624C4A"/>
    <w:rsid w:val="006256CC"/>
    <w:rsid w:val="00625C85"/>
    <w:rsid w:val="00626272"/>
    <w:rsid w:val="00627698"/>
    <w:rsid w:val="00627D60"/>
    <w:rsid w:val="006300B4"/>
    <w:rsid w:val="006306D8"/>
    <w:rsid w:val="006307BA"/>
    <w:rsid w:val="006309D1"/>
    <w:rsid w:val="006320A6"/>
    <w:rsid w:val="00632AEF"/>
    <w:rsid w:val="006335B3"/>
    <w:rsid w:val="0063379E"/>
    <w:rsid w:val="00633E07"/>
    <w:rsid w:val="00634A61"/>
    <w:rsid w:val="00634C3A"/>
    <w:rsid w:val="00635636"/>
    <w:rsid w:val="00635655"/>
    <w:rsid w:val="0063576C"/>
    <w:rsid w:val="00635956"/>
    <w:rsid w:val="0063599D"/>
    <w:rsid w:val="00635EDA"/>
    <w:rsid w:val="00636023"/>
    <w:rsid w:val="00636E3C"/>
    <w:rsid w:val="00637A02"/>
    <w:rsid w:val="00637CF7"/>
    <w:rsid w:val="00637EC6"/>
    <w:rsid w:val="0064017B"/>
    <w:rsid w:val="006409B7"/>
    <w:rsid w:val="006416EF"/>
    <w:rsid w:val="00641CCB"/>
    <w:rsid w:val="00641DD3"/>
    <w:rsid w:val="00642D6C"/>
    <w:rsid w:val="00643243"/>
    <w:rsid w:val="006444EA"/>
    <w:rsid w:val="00644BED"/>
    <w:rsid w:val="0064506A"/>
    <w:rsid w:val="006450D4"/>
    <w:rsid w:val="006455C6"/>
    <w:rsid w:val="00645B6D"/>
    <w:rsid w:val="00645BD5"/>
    <w:rsid w:val="00646DD0"/>
    <w:rsid w:val="006470AA"/>
    <w:rsid w:val="006500AD"/>
    <w:rsid w:val="00650288"/>
    <w:rsid w:val="0065038C"/>
    <w:rsid w:val="0065070B"/>
    <w:rsid w:val="00650D77"/>
    <w:rsid w:val="00651F7E"/>
    <w:rsid w:val="006528C5"/>
    <w:rsid w:val="00652A18"/>
    <w:rsid w:val="00653127"/>
    <w:rsid w:val="00654672"/>
    <w:rsid w:val="00654D43"/>
    <w:rsid w:val="0065642A"/>
    <w:rsid w:val="00657139"/>
    <w:rsid w:val="0065733E"/>
    <w:rsid w:val="00657DD6"/>
    <w:rsid w:val="006605C5"/>
    <w:rsid w:val="0066097B"/>
    <w:rsid w:val="00660A7E"/>
    <w:rsid w:val="00660E82"/>
    <w:rsid w:val="0066157E"/>
    <w:rsid w:val="0066286B"/>
    <w:rsid w:val="00662BD6"/>
    <w:rsid w:val="00664220"/>
    <w:rsid w:val="00664460"/>
    <w:rsid w:val="0066495C"/>
    <w:rsid w:val="006651E0"/>
    <w:rsid w:val="0066635D"/>
    <w:rsid w:val="0066681F"/>
    <w:rsid w:val="00667E90"/>
    <w:rsid w:val="00670546"/>
    <w:rsid w:val="00670825"/>
    <w:rsid w:val="00671CCF"/>
    <w:rsid w:val="006720F9"/>
    <w:rsid w:val="006720FD"/>
    <w:rsid w:val="00673BAB"/>
    <w:rsid w:val="00673DA2"/>
    <w:rsid w:val="00673DC3"/>
    <w:rsid w:val="00673F54"/>
    <w:rsid w:val="00674847"/>
    <w:rsid w:val="00675003"/>
    <w:rsid w:val="006756A8"/>
    <w:rsid w:val="00677644"/>
    <w:rsid w:val="00680251"/>
    <w:rsid w:val="00680599"/>
    <w:rsid w:val="006818E7"/>
    <w:rsid w:val="00681AD4"/>
    <w:rsid w:val="0068271C"/>
    <w:rsid w:val="00682EAF"/>
    <w:rsid w:val="00683571"/>
    <w:rsid w:val="00684D5A"/>
    <w:rsid w:val="00685426"/>
    <w:rsid w:val="006866E0"/>
    <w:rsid w:val="00687D43"/>
    <w:rsid w:val="00687E6F"/>
    <w:rsid w:val="0069054E"/>
    <w:rsid w:val="006929BB"/>
    <w:rsid w:val="00692D4C"/>
    <w:rsid w:val="00692F7C"/>
    <w:rsid w:val="006932E5"/>
    <w:rsid w:val="00693E35"/>
    <w:rsid w:val="006940CC"/>
    <w:rsid w:val="00694138"/>
    <w:rsid w:val="00694325"/>
    <w:rsid w:val="00694631"/>
    <w:rsid w:val="006947ED"/>
    <w:rsid w:val="00694EE5"/>
    <w:rsid w:val="0069529A"/>
    <w:rsid w:val="006952DD"/>
    <w:rsid w:val="006953BE"/>
    <w:rsid w:val="006955F5"/>
    <w:rsid w:val="0069564D"/>
    <w:rsid w:val="006958F9"/>
    <w:rsid w:val="00695CDB"/>
    <w:rsid w:val="0069684D"/>
    <w:rsid w:val="006968D4"/>
    <w:rsid w:val="00696A92"/>
    <w:rsid w:val="00696E81"/>
    <w:rsid w:val="006975AF"/>
    <w:rsid w:val="00697BE7"/>
    <w:rsid w:val="00697EF5"/>
    <w:rsid w:val="006A0AA6"/>
    <w:rsid w:val="006A128C"/>
    <w:rsid w:val="006A12BC"/>
    <w:rsid w:val="006A1301"/>
    <w:rsid w:val="006A1DDC"/>
    <w:rsid w:val="006A28BB"/>
    <w:rsid w:val="006A2BFD"/>
    <w:rsid w:val="006A323B"/>
    <w:rsid w:val="006A3D04"/>
    <w:rsid w:val="006A424D"/>
    <w:rsid w:val="006A45EA"/>
    <w:rsid w:val="006A491F"/>
    <w:rsid w:val="006A4D37"/>
    <w:rsid w:val="006A51CD"/>
    <w:rsid w:val="006A5492"/>
    <w:rsid w:val="006A5D6A"/>
    <w:rsid w:val="006A6843"/>
    <w:rsid w:val="006A6DD3"/>
    <w:rsid w:val="006A6E5F"/>
    <w:rsid w:val="006A7731"/>
    <w:rsid w:val="006A795A"/>
    <w:rsid w:val="006B0500"/>
    <w:rsid w:val="006B0F30"/>
    <w:rsid w:val="006B0FBB"/>
    <w:rsid w:val="006B18C7"/>
    <w:rsid w:val="006B1D4C"/>
    <w:rsid w:val="006B1FBD"/>
    <w:rsid w:val="006B21B4"/>
    <w:rsid w:val="006B241C"/>
    <w:rsid w:val="006B496E"/>
    <w:rsid w:val="006B4A0B"/>
    <w:rsid w:val="006B51D5"/>
    <w:rsid w:val="006B5993"/>
    <w:rsid w:val="006B5DAC"/>
    <w:rsid w:val="006B633F"/>
    <w:rsid w:val="006B67E8"/>
    <w:rsid w:val="006B6B36"/>
    <w:rsid w:val="006B6CAF"/>
    <w:rsid w:val="006C02A4"/>
    <w:rsid w:val="006C1389"/>
    <w:rsid w:val="006C1472"/>
    <w:rsid w:val="006C1595"/>
    <w:rsid w:val="006C1877"/>
    <w:rsid w:val="006C1EA8"/>
    <w:rsid w:val="006C229C"/>
    <w:rsid w:val="006C48A3"/>
    <w:rsid w:val="006C567C"/>
    <w:rsid w:val="006C6AAD"/>
    <w:rsid w:val="006C7A77"/>
    <w:rsid w:val="006C7CE1"/>
    <w:rsid w:val="006C7D64"/>
    <w:rsid w:val="006D0069"/>
    <w:rsid w:val="006D0AF0"/>
    <w:rsid w:val="006D0EF4"/>
    <w:rsid w:val="006D1118"/>
    <w:rsid w:val="006D1125"/>
    <w:rsid w:val="006D1E72"/>
    <w:rsid w:val="006D2565"/>
    <w:rsid w:val="006D2BB1"/>
    <w:rsid w:val="006D30F4"/>
    <w:rsid w:val="006D3A76"/>
    <w:rsid w:val="006D52CF"/>
    <w:rsid w:val="006D58E1"/>
    <w:rsid w:val="006D5CF5"/>
    <w:rsid w:val="006D7071"/>
    <w:rsid w:val="006D7B57"/>
    <w:rsid w:val="006D7FAF"/>
    <w:rsid w:val="006D7FC1"/>
    <w:rsid w:val="006E008E"/>
    <w:rsid w:val="006E030E"/>
    <w:rsid w:val="006E0711"/>
    <w:rsid w:val="006E1284"/>
    <w:rsid w:val="006E26A6"/>
    <w:rsid w:val="006E3B8E"/>
    <w:rsid w:val="006E3DFD"/>
    <w:rsid w:val="006E4110"/>
    <w:rsid w:val="006E4343"/>
    <w:rsid w:val="006E45B9"/>
    <w:rsid w:val="006E45D1"/>
    <w:rsid w:val="006E6042"/>
    <w:rsid w:val="006E630D"/>
    <w:rsid w:val="006E696A"/>
    <w:rsid w:val="006E6A18"/>
    <w:rsid w:val="006E6B5A"/>
    <w:rsid w:val="006E7001"/>
    <w:rsid w:val="006E7357"/>
    <w:rsid w:val="006E771E"/>
    <w:rsid w:val="006E7A69"/>
    <w:rsid w:val="006E7E97"/>
    <w:rsid w:val="006E7F3F"/>
    <w:rsid w:val="006F0215"/>
    <w:rsid w:val="006F04F0"/>
    <w:rsid w:val="006F0877"/>
    <w:rsid w:val="006F0F46"/>
    <w:rsid w:val="006F2385"/>
    <w:rsid w:val="006F29D3"/>
    <w:rsid w:val="006F30E7"/>
    <w:rsid w:val="006F369E"/>
    <w:rsid w:val="006F380B"/>
    <w:rsid w:val="006F465B"/>
    <w:rsid w:val="006F4F4F"/>
    <w:rsid w:val="006F5312"/>
    <w:rsid w:val="006F5750"/>
    <w:rsid w:val="006F5CBC"/>
    <w:rsid w:val="006F6642"/>
    <w:rsid w:val="006F6EC0"/>
    <w:rsid w:val="006F71E2"/>
    <w:rsid w:val="006F743B"/>
    <w:rsid w:val="006F799C"/>
    <w:rsid w:val="006F79E9"/>
    <w:rsid w:val="007004A6"/>
    <w:rsid w:val="00700BB0"/>
    <w:rsid w:val="00700CAB"/>
    <w:rsid w:val="00701C9B"/>
    <w:rsid w:val="00702A95"/>
    <w:rsid w:val="00702C7A"/>
    <w:rsid w:val="00702EE0"/>
    <w:rsid w:val="0070327F"/>
    <w:rsid w:val="007039FB"/>
    <w:rsid w:val="0070420A"/>
    <w:rsid w:val="007043FE"/>
    <w:rsid w:val="0070481D"/>
    <w:rsid w:val="00704A91"/>
    <w:rsid w:val="00704A96"/>
    <w:rsid w:val="0070573B"/>
    <w:rsid w:val="00706777"/>
    <w:rsid w:val="00707169"/>
    <w:rsid w:val="00707204"/>
    <w:rsid w:val="00707F1B"/>
    <w:rsid w:val="00710161"/>
    <w:rsid w:val="007106E8"/>
    <w:rsid w:val="00710915"/>
    <w:rsid w:val="00711508"/>
    <w:rsid w:val="00711717"/>
    <w:rsid w:val="007117B7"/>
    <w:rsid w:val="00711CD7"/>
    <w:rsid w:val="00712423"/>
    <w:rsid w:val="00712709"/>
    <w:rsid w:val="00712D6C"/>
    <w:rsid w:val="00712EA9"/>
    <w:rsid w:val="00713554"/>
    <w:rsid w:val="00713D08"/>
    <w:rsid w:val="00713D4B"/>
    <w:rsid w:val="00713D64"/>
    <w:rsid w:val="007142D9"/>
    <w:rsid w:val="00714827"/>
    <w:rsid w:val="00715380"/>
    <w:rsid w:val="00716062"/>
    <w:rsid w:val="007162F2"/>
    <w:rsid w:val="00720621"/>
    <w:rsid w:val="007206C9"/>
    <w:rsid w:val="007207C7"/>
    <w:rsid w:val="007208F5"/>
    <w:rsid w:val="007219ED"/>
    <w:rsid w:val="00721E34"/>
    <w:rsid w:val="00722452"/>
    <w:rsid w:val="00722DB4"/>
    <w:rsid w:val="007230B4"/>
    <w:rsid w:val="00723CB6"/>
    <w:rsid w:val="00724139"/>
    <w:rsid w:val="00725B52"/>
    <w:rsid w:val="007263E8"/>
    <w:rsid w:val="00726BB7"/>
    <w:rsid w:val="00726E3A"/>
    <w:rsid w:val="007272B5"/>
    <w:rsid w:val="00730225"/>
    <w:rsid w:val="007309C9"/>
    <w:rsid w:val="0073195A"/>
    <w:rsid w:val="00732817"/>
    <w:rsid w:val="00732CF1"/>
    <w:rsid w:val="007344EC"/>
    <w:rsid w:val="00734D37"/>
    <w:rsid w:val="0073568E"/>
    <w:rsid w:val="007361F4"/>
    <w:rsid w:val="00736370"/>
    <w:rsid w:val="0073640B"/>
    <w:rsid w:val="00737397"/>
    <w:rsid w:val="007373C8"/>
    <w:rsid w:val="00737939"/>
    <w:rsid w:val="007400F7"/>
    <w:rsid w:val="00740951"/>
    <w:rsid w:val="00741289"/>
    <w:rsid w:val="00741B93"/>
    <w:rsid w:val="00741F36"/>
    <w:rsid w:val="0074286E"/>
    <w:rsid w:val="00742EB8"/>
    <w:rsid w:val="00743898"/>
    <w:rsid w:val="00743FF6"/>
    <w:rsid w:val="007446A1"/>
    <w:rsid w:val="00744760"/>
    <w:rsid w:val="00744A7E"/>
    <w:rsid w:val="00745C00"/>
    <w:rsid w:val="00747B51"/>
    <w:rsid w:val="007514BA"/>
    <w:rsid w:val="00752FB1"/>
    <w:rsid w:val="0075308C"/>
    <w:rsid w:val="007534C2"/>
    <w:rsid w:val="007537A0"/>
    <w:rsid w:val="00753CAE"/>
    <w:rsid w:val="00753D87"/>
    <w:rsid w:val="007541EF"/>
    <w:rsid w:val="00754BE5"/>
    <w:rsid w:val="007552B0"/>
    <w:rsid w:val="00755E6A"/>
    <w:rsid w:val="007566E0"/>
    <w:rsid w:val="007571C7"/>
    <w:rsid w:val="00757622"/>
    <w:rsid w:val="00757E80"/>
    <w:rsid w:val="00757FDB"/>
    <w:rsid w:val="00760FB0"/>
    <w:rsid w:val="00763E8B"/>
    <w:rsid w:val="00766453"/>
    <w:rsid w:val="00766EFA"/>
    <w:rsid w:val="007677AC"/>
    <w:rsid w:val="00770E46"/>
    <w:rsid w:val="00770E58"/>
    <w:rsid w:val="00770EA0"/>
    <w:rsid w:val="0077148B"/>
    <w:rsid w:val="00771850"/>
    <w:rsid w:val="00771D39"/>
    <w:rsid w:val="00772B74"/>
    <w:rsid w:val="00772BEA"/>
    <w:rsid w:val="0077372C"/>
    <w:rsid w:val="0077432C"/>
    <w:rsid w:val="00774663"/>
    <w:rsid w:val="00774E0A"/>
    <w:rsid w:val="00774ECF"/>
    <w:rsid w:val="00775370"/>
    <w:rsid w:val="007757C3"/>
    <w:rsid w:val="00775C2E"/>
    <w:rsid w:val="00775F18"/>
    <w:rsid w:val="0077687C"/>
    <w:rsid w:val="00776DD9"/>
    <w:rsid w:val="0077716A"/>
    <w:rsid w:val="00777236"/>
    <w:rsid w:val="007776C4"/>
    <w:rsid w:val="00777BA0"/>
    <w:rsid w:val="0078081C"/>
    <w:rsid w:val="007808E3"/>
    <w:rsid w:val="00780913"/>
    <w:rsid w:val="00780F5F"/>
    <w:rsid w:val="007812F0"/>
    <w:rsid w:val="00781535"/>
    <w:rsid w:val="00783987"/>
    <w:rsid w:val="0078686E"/>
    <w:rsid w:val="0078721E"/>
    <w:rsid w:val="007872AC"/>
    <w:rsid w:val="00787491"/>
    <w:rsid w:val="00787532"/>
    <w:rsid w:val="007876E3"/>
    <w:rsid w:val="00787BA3"/>
    <w:rsid w:val="00790236"/>
    <w:rsid w:val="007906BB"/>
    <w:rsid w:val="0079084A"/>
    <w:rsid w:val="00791DA9"/>
    <w:rsid w:val="007925AC"/>
    <w:rsid w:val="007926AE"/>
    <w:rsid w:val="007928DB"/>
    <w:rsid w:val="00793D0E"/>
    <w:rsid w:val="00793F2C"/>
    <w:rsid w:val="00794004"/>
    <w:rsid w:val="0079443F"/>
    <w:rsid w:val="00794756"/>
    <w:rsid w:val="00794BFF"/>
    <w:rsid w:val="00794D69"/>
    <w:rsid w:val="00794DFE"/>
    <w:rsid w:val="007957CE"/>
    <w:rsid w:val="00796A8B"/>
    <w:rsid w:val="00796D97"/>
    <w:rsid w:val="0079721E"/>
    <w:rsid w:val="007A0215"/>
    <w:rsid w:val="007A067A"/>
    <w:rsid w:val="007A0A83"/>
    <w:rsid w:val="007A0BBF"/>
    <w:rsid w:val="007A0FC0"/>
    <w:rsid w:val="007A25EB"/>
    <w:rsid w:val="007A29E1"/>
    <w:rsid w:val="007A4D9B"/>
    <w:rsid w:val="007A5073"/>
    <w:rsid w:val="007A58A6"/>
    <w:rsid w:val="007A5EA4"/>
    <w:rsid w:val="007A5FB9"/>
    <w:rsid w:val="007A63AE"/>
    <w:rsid w:val="007A6670"/>
    <w:rsid w:val="007A6C29"/>
    <w:rsid w:val="007A7671"/>
    <w:rsid w:val="007A7BDA"/>
    <w:rsid w:val="007B03D0"/>
    <w:rsid w:val="007B091E"/>
    <w:rsid w:val="007B0CE6"/>
    <w:rsid w:val="007B0EDD"/>
    <w:rsid w:val="007B1BD1"/>
    <w:rsid w:val="007B2DE0"/>
    <w:rsid w:val="007B326E"/>
    <w:rsid w:val="007B35BC"/>
    <w:rsid w:val="007B35CC"/>
    <w:rsid w:val="007B468A"/>
    <w:rsid w:val="007B552B"/>
    <w:rsid w:val="007B5BD3"/>
    <w:rsid w:val="007B6126"/>
    <w:rsid w:val="007B7313"/>
    <w:rsid w:val="007B75B9"/>
    <w:rsid w:val="007B7C19"/>
    <w:rsid w:val="007C187C"/>
    <w:rsid w:val="007C1DAE"/>
    <w:rsid w:val="007C1E13"/>
    <w:rsid w:val="007C1F93"/>
    <w:rsid w:val="007C226C"/>
    <w:rsid w:val="007C227C"/>
    <w:rsid w:val="007C2B8F"/>
    <w:rsid w:val="007C3E3F"/>
    <w:rsid w:val="007C5E12"/>
    <w:rsid w:val="007C5EAA"/>
    <w:rsid w:val="007C5ED8"/>
    <w:rsid w:val="007C5F64"/>
    <w:rsid w:val="007C6471"/>
    <w:rsid w:val="007C6968"/>
    <w:rsid w:val="007C70AB"/>
    <w:rsid w:val="007D07FA"/>
    <w:rsid w:val="007D08F1"/>
    <w:rsid w:val="007D11DF"/>
    <w:rsid w:val="007D1322"/>
    <w:rsid w:val="007D1793"/>
    <w:rsid w:val="007D1D1A"/>
    <w:rsid w:val="007D1D85"/>
    <w:rsid w:val="007D1F21"/>
    <w:rsid w:val="007D3615"/>
    <w:rsid w:val="007D3690"/>
    <w:rsid w:val="007D3A1B"/>
    <w:rsid w:val="007D3EBE"/>
    <w:rsid w:val="007D4236"/>
    <w:rsid w:val="007D4D67"/>
    <w:rsid w:val="007D5557"/>
    <w:rsid w:val="007D57C5"/>
    <w:rsid w:val="007D5941"/>
    <w:rsid w:val="007D6345"/>
    <w:rsid w:val="007D6793"/>
    <w:rsid w:val="007D6BCF"/>
    <w:rsid w:val="007D76CE"/>
    <w:rsid w:val="007D7A8B"/>
    <w:rsid w:val="007D7ABD"/>
    <w:rsid w:val="007D7EB3"/>
    <w:rsid w:val="007E0106"/>
    <w:rsid w:val="007E07EE"/>
    <w:rsid w:val="007E14FF"/>
    <w:rsid w:val="007E15A7"/>
    <w:rsid w:val="007E1A60"/>
    <w:rsid w:val="007E25A0"/>
    <w:rsid w:val="007E27CF"/>
    <w:rsid w:val="007E2B1F"/>
    <w:rsid w:val="007E3254"/>
    <w:rsid w:val="007E3976"/>
    <w:rsid w:val="007E400A"/>
    <w:rsid w:val="007E4224"/>
    <w:rsid w:val="007E42DC"/>
    <w:rsid w:val="007E55D7"/>
    <w:rsid w:val="007E680E"/>
    <w:rsid w:val="007E6AE4"/>
    <w:rsid w:val="007E6C43"/>
    <w:rsid w:val="007E7CA3"/>
    <w:rsid w:val="007E7DA2"/>
    <w:rsid w:val="007F0201"/>
    <w:rsid w:val="007F03B3"/>
    <w:rsid w:val="007F0654"/>
    <w:rsid w:val="007F17E2"/>
    <w:rsid w:val="007F1C16"/>
    <w:rsid w:val="007F2047"/>
    <w:rsid w:val="007F23DE"/>
    <w:rsid w:val="007F25F1"/>
    <w:rsid w:val="007F30D4"/>
    <w:rsid w:val="007F377E"/>
    <w:rsid w:val="007F3D65"/>
    <w:rsid w:val="007F48DF"/>
    <w:rsid w:val="007F4D9A"/>
    <w:rsid w:val="007F4FDB"/>
    <w:rsid w:val="007F514F"/>
    <w:rsid w:val="007F531A"/>
    <w:rsid w:val="007F5D4A"/>
    <w:rsid w:val="007F62AD"/>
    <w:rsid w:val="007F6BD8"/>
    <w:rsid w:val="007F7287"/>
    <w:rsid w:val="007F79FB"/>
    <w:rsid w:val="00800A8A"/>
    <w:rsid w:val="00800ADA"/>
    <w:rsid w:val="00801E54"/>
    <w:rsid w:val="00802212"/>
    <w:rsid w:val="008023AA"/>
    <w:rsid w:val="008031A1"/>
    <w:rsid w:val="0080328C"/>
    <w:rsid w:val="00803C02"/>
    <w:rsid w:val="00803E59"/>
    <w:rsid w:val="00804CD8"/>
    <w:rsid w:val="00810386"/>
    <w:rsid w:val="00810C34"/>
    <w:rsid w:val="00810E8E"/>
    <w:rsid w:val="0081160D"/>
    <w:rsid w:val="008116C1"/>
    <w:rsid w:val="0081172B"/>
    <w:rsid w:val="008131D8"/>
    <w:rsid w:val="00813291"/>
    <w:rsid w:val="00813572"/>
    <w:rsid w:val="008144FE"/>
    <w:rsid w:val="00814E1D"/>
    <w:rsid w:val="008152F5"/>
    <w:rsid w:val="008156B0"/>
    <w:rsid w:val="00815AF3"/>
    <w:rsid w:val="00815CE1"/>
    <w:rsid w:val="00816090"/>
    <w:rsid w:val="00816634"/>
    <w:rsid w:val="0081733A"/>
    <w:rsid w:val="00817FE9"/>
    <w:rsid w:val="00820510"/>
    <w:rsid w:val="0082051B"/>
    <w:rsid w:val="00820981"/>
    <w:rsid w:val="00821092"/>
    <w:rsid w:val="008215AC"/>
    <w:rsid w:val="00821FA1"/>
    <w:rsid w:val="008229D2"/>
    <w:rsid w:val="00822BD1"/>
    <w:rsid w:val="0082442B"/>
    <w:rsid w:val="00826417"/>
    <w:rsid w:val="008265EC"/>
    <w:rsid w:val="00826773"/>
    <w:rsid w:val="00827598"/>
    <w:rsid w:val="00830023"/>
    <w:rsid w:val="0083023B"/>
    <w:rsid w:val="008307B1"/>
    <w:rsid w:val="00830EEC"/>
    <w:rsid w:val="00831160"/>
    <w:rsid w:val="00831397"/>
    <w:rsid w:val="00831525"/>
    <w:rsid w:val="00831BD9"/>
    <w:rsid w:val="00832869"/>
    <w:rsid w:val="00832F62"/>
    <w:rsid w:val="00834C09"/>
    <w:rsid w:val="00834C35"/>
    <w:rsid w:val="00835345"/>
    <w:rsid w:val="00835F6D"/>
    <w:rsid w:val="0083699A"/>
    <w:rsid w:val="00836B90"/>
    <w:rsid w:val="0083720C"/>
    <w:rsid w:val="008376A7"/>
    <w:rsid w:val="00840450"/>
    <w:rsid w:val="00840B29"/>
    <w:rsid w:val="00840DC6"/>
    <w:rsid w:val="00841F1B"/>
    <w:rsid w:val="0084356A"/>
    <w:rsid w:val="00844D45"/>
    <w:rsid w:val="00844F9B"/>
    <w:rsid w:val="00845125"/>
    <w:rsid w:val="00845373"/>
    <w:rsid w:val="008457C9"/>
    <w:rsid w:val="008460DA"/>
    <w:rsid w:val="0084621A"/>
    <w:rsid w:val="008465E3"/>
    <w:rsid w:val="0084714C"/>
    <w:rsid w:val="00847AFF"/>
    <w:rsid w:val="00847F0A"/>
    <w:rsid w:val="008502C1"/>
    <w:rsid w:val="00850479"/>
    <w:rsid w:val="008507A7"/>
    <w:rsid w:val="00850856"/>
    <w:rsid w:val="008512C4"/>
    <w:rsid w:val="008514BE"/>
    <w:rsid w:val="00851EC4"/>
    <w:rsid w:val="0085305E"/>
    <w:rsid w:val="008535A1"/>
    <w:rsid w:val="0085394B"/>
    <w:rsid w:val="00854428"/>
    <w:rsid w:val="008544A2"/>
    <w:rsid w:val="008545B6"/>
    <w:rsid w:val="0085462B"/>
    <w:rsid w:val="00854BCC"/>
    <w:rsid w:val="00854F63"/>
    <w:rsid w:val="00854F96"/>
    <w:rsid w:val="00855246"/>
    <w:rsid w:val="00855620"/>
    <w:rsid w:val="00855C0D"/>
    <w:rsid w:val="00855D3A"/>
    <w:rsid w:val="008561BD"/>
    <w:rsid w:val="008562AD"/>
    <w:rsid w:val="008567FA"/>
    <w:rsid w:val="008568DC"/>
    <w:rsid w:val="00856BE9"/>
    <w:rsid w:val="00856C0A"/>
    <w:rsid w:val="00857877"/>
    <w:rsid w:val="00857BF9"/>
    <w:rsid w:val="00857ED3"/>
    <w:rsid w:val="00857F94"/>
    <w:rsid w:val="00860B3B"/>
    <w:rsid w:val="0086101C"/>
    <w:rsid w:val="008611B5"/>
    <w:rsid w:val="008613D9"/>
    <w:rsid w:val="0086245B"/>
    <w:rsid w:val="00862697"/>
    <w:rsid w:val="00862BA9"/>
    <w:rsid w:val="008639B1"/>
    <w:rsid w:val="00863ED5"/>
    <w:rsid w:val="00864362"/>
    <w:rsid w:val="00864D92"/>
    <w:rsid w:val="00865285"/>
    <w:rsid w:val="008652A1"/>
    <w:rsid w:val="008656ED"/>
    <w:rsid w:val="008659F7"/>
    <w:rsid w:val="00866292"/>
    <w:rsid w:val="00867342"/>
    <w:rsid w:val="008673B7"/>
    <w:rsid w:val="0086774B"/>
    <w:rsid w:val="00867B0E"/>
    <w:rsid w:val="00870022"/>
    <w:rsid w:val="0087019F"/>
    <w:rsid w:val="008707E9"/>
    <w:rsid w:val="00870FBA"/>
    <w:rsid w:val="00871CB3"/>
    <w:rsid w:val="008720C6"/>
    <w:rsid w:val="00872D98"/>
    <w:rsid w:val="00872F89"/>
    <w:rsid w:val="00873F9F"/>
    <w:rsid w:val="00874078"/>
    <w:rsid w:val="00874AC8"/>
    <w:rsid w:val="00875466"/>
    <w:rsid w:val="00875C65"/>
    <w:rsid w:val="00875D3D"/>
    <w:rsid w:val="00875E34"/>
    <w:rsid w:val="00876291"/>
    <w:rsid w:val="008768F3"/>
    <w:rsid w:val="00880B5A"/>
    <w:rsid w:val="008816C9"/>
    <w:rsid w:val="00881A90"/>
    <w:rsid w:val="008824E0"/>
    <w:rsid w:val="00882800"/>
    <w:rsid w:val="00882F50"/>
    <w:rsid w:val="0088488E"/>
    <w:rsid w:val="00884D1A"/>
    <w:rsid w:val="008860BE"/>
    <w:rsid w:val="0088699D"/>
    <w:rsid w:val="0088755B"/>
    <w:rsid w:val="008878E9"/>
    <w:rsid w:val="00887B06"/>
    <w:rsid w:val="00887B3E"/>
    <w:rsid w:val="00890784"/>
    <w:rsid w:val="00890B4D"/>
    <w:rsid w:val="00890B8A"/>
    <w:rsid w:val="00891BBC"/>
    <w:rsid w:val="00891C03"/>
    <w:rsid w:val="0089263F"/>
    <w:rsid w:val="00892CDC"/>
    <w:rsid w:val="00893647"/>
    <w:rsid w:val="0089434B"/>
    <w:rsid w:val="008945C1"/>
    <w:rsid w:val="008949F2"/>
    <w:rsid w:val="00895662"/>
    <w:rsid w:val="008966AD"/>
    <w:rsid w:val="008A08F4"/>
    <w:rsid w:val="008A0C4B"/>
    <w:rsid w:val="008A1444"/>
    <w:rsid w:val="008A1BDE"/>
    <w:rsid w:val="008A20DD"/>
    <w:rsid w:val="008A20E4"/>
    <w:rsid w:val="008A2C7A"/>
    <w:rsid w:val="008A3089"/>
    <w:rsid w:val="008A3562"/>
    <w:rsid w:val="008A3609"/>
    <w:rsid w:val="008A38C5"/>
    <w:rsid w:val="008A49F0"/>
    <w:rsid w:val="008A517D"/>
    <w:rsid w:val="008A54D6"/>
    <w:rsid w:val="008A5705"/>
    <w:rsid w:val="008A59A9"/>
    <w:rsid w:val="008A650A"/>
    <w:rsid w:val="008A6D4C"/>
    <w:rsid w:val="008A6DD4"/>
    <w:rsid w:val="008A71E0"/>
    <w:rsid w:val="008A7811"/>
    <w:rsid w:val="008B0197"/>
    <w:rsid w:val="008B099A"/>
    <w:rsid w:val="008B0B91"/>
    <w:rsid w:val="008B0F12"/>
    <w:rsid w:val="008B0F7E"/>
    <w:rsid w:val="008B198A"/>
    <w:rsid w:val="008B270B"/>
    <w:rsid w:val="008B2847"/>
    <w:rsid w:val="008B2DC4"/>
    <w:rsid w:val="008B2E37"/>
    <w:rsid w:val="008B300C"/>
    <w:rsid w:val="008B3061"/>
    <w:rsid w:val="008B4AFD"/>
    <w:rsid w:val="008B4B69"/>
    <w:rsid w:val="008B4F23"/>
    <w:rsid w:val="008B5389"/>
    <w:rsid w:val="008B6334"/>
    <w:rsid w:val="008B6DF2"/>
    <w:rsid w:val="008B7C11"/>
    <w:rsid w:val="008B7EF4"/>
    <w:rsid w:val="008C0618"/>
    <w:rsid w:val="008C0757"/>
    <w:rsid w:val="008C0B60"/>
    <w:rsid w:val="008C1376"/>
    <w:rsid w:val="008C2203"/>
    <w:rsid w:val="008C25FB"/>
    <w:rsid w:val="008C2F37"/>
    <w:rsid w:val="008C2FD7"/>
    <w:rsid w:val="008C3052"/>
    <w:rsid w:val="008C32DC"/>
    <w:rsid w:val="008C336E"/>
    <w:rsid w:val="008C616C"/>
    <w:rsid w:val="008C7783"/>
    <w:rsid w:val="008C7924"/>
    <w:rsid w:val="008C7B7E"/>
    <w:rsid w:val="008D0BC8"/>
    <w:rsid w:val="008D120E"/>
    <w:rsid w:val="008D1458"/>
    <w:rsid w:val="008D17C0"/>
    <w:rsid w:val="008D1A2B"/>
    <w:rsid w:val="008D2CCB"/>
    <w:rsid w:val="008D37D2"/>
    <w:rsid w:val="008D398D"/>
    <w:rsid w:val="008D4599"/>
    <w:rsid w:val="008D4957"/>
    <w:rsid w:val="008D67DF"/>
    <w:rsid w:val="008D6C5A"/>
    <w:rsid w:val="008D7787"/>
    <w:rsid w:val="008D78F0"/>
    <w:rsid w:val="008E0903"/>
    <w:rsid w:val="008E1C4B"/>
    <w:rsid w:val="008E1E7E"/>
    <w:rsid w:val="008E206F"/>
    <w:rsid w:val="008E2823"/>
    <w:rsid w:val="008E3325"/>
    <w:rsid w:val="008E3575"/>
    <w:rsid w:val="008E3641"/>
    <w:rsid w:val="008E435F"/>
    <w:rsid w:val="008E488F"/>
    <w:rsid w:val="008E4DFE"/>
    <w:rsid w:val="008E603F"/>
    <w:rsid w:val="008E694F"/>
    <w:rsid w:val="008E6B91"/>
    <w:rsid w:val="008E7471"/>
    <w:rsid w:val="008F01A8"/>
    <w:rsid w:val="008F0646"/>
    <w:rsid w:val="008F0BEA"/>
    <w:rsid w:val="008F1567"/>
    <w:rsid w:val="008F223B"/>
    <w:rsid w:val="008F2700"/>
    <w:rsid w:val="008F2816"/>
    <w:rsid w:val="008F285A"/>
    <w:rsid w:val="008F2DA6"/>
    <w:rsid w:val="008F47D6"/>
    <w:rsid w:val="008F592E"/>
    <w:rsid w:val="008F5E0C"/>
    <w:rsid w:val="008F629E"/>
    <w:rsid w:val="008F65C8"/>
    <w:rsid w:val="008F7BEA"/>
    <w:rsid w:val="008F7D9E"/>
    <w:rsid w:val="009008D9"/>
    <w:rsid w:val="00901438"/>
    <w:rsid w:val="0090156C"/>
    <w:rsid w:val="00901889"/>
    <w:rsid w:val="00902783"/>
    <w:rsid w:val="0090405A"/>
    <w:rsid w:val="00906EFD"/>
    <w:rsid w:val="0090716B"/>
    <w:rsid w:val="00907C1B"/>
    <w:rsid w:val="009107E6"/>
    <w:rsid w:val="00911010"/>
    <w:rsid w:val="00911171"/>
    <w:rsid w:val="0091190B"/>
    <w:rsid w:val="00911BFC"/>
    <w:rsid w:val="00911F0B"/>
    <w:rsid w:val="00912157"/>
    <w:rsid w:val="009133BC"/>
    <w:rsid w:val="00913759"/>
    <w:rsid w:val="00914D90"/>
    <w:rsid w:val="009152EC"/>
    <w:rsid w:val="009153EA"/>
    <w:rsid w:val="009164A1"/>
    <w:rsid w:val="00916872"/>
    <w:rsid w:val="00916D71"/>
    <w:rsid w:val="00917FA7"/>
    <w:rsid w:val="00920BB0"/>
    <w:rsid w:val="00922237"/>
    <w:rsid w:val="009224C3"/>
    <w:rsid w:val="009231F0"/>
    <w:rsid w:val="0092337A"/>
    <w:rsid w:val="009239C5"/>
    <w:rsid w:val="00924588"/>
    <w:rsid w:val="00924DB0"/>
    <w:rsid w:val="00924FBC"/>
    <w:rsid w:val="00925757"/>
    <w:rsid w:val="00925900"/>
    <w:rsid w:val="00925AB8"/>
    <w:rsid w:val="0092665F"/>
    <w:rsid w:val="00926B64"/>
    <w:rsid w:val="00927067"/>
    <w:rsid w:val="0093018D"/>
    <w:rsid w:val="00932CC7"/>
    <w:rsid w:val="00933BF8"/>
    <w:rsid w:val="00934333"/>
    <w:rsid w:val="00934EA9"/>
    <w:rsid w:val="00934EF7"/>
    <w:rsid w:val="00935444"/>
    <w:rsid w:val="0093590E"/>
    <w:rsid w:val="00936421"/>
    <w:rsid w:val="00936CDA"/>
    <w:rsid w:val="00936E85"/>
    <w:rsid w:val="009372F4"/>
    <w:rsid w:val="0093780F"/>
    <w:rsid w:val="00940224"/>
    <w:rsid w:val="009406BE"/>
    <w:rsid w:val="00941075"/>
    <w:rsid w:val="00941121"/>
    <w:rsid w:val="00941408"/>
    <w:rsid w:val="0094168C"/>
    <w:rsid w:val="009424E0"/>
    <w:rsid w:val="00942691"/>
    <w:rsid w:val="00943476"/>
    <w:rsid w:val="00944D59"/>
    <w:rsid w:val="00944EF7"/>
    <w:rsid w:val="00945B4B"/>
    <w:rsid w:val="00946019"/>
    <w:rsid w:val="009466D5"/>
    <w:rsid w:val="009468A3"/>
    <w:rsid w:val="0094695F"/>
    <w:rsid w:val="00946C6D"/>
    <w:rsid w:val="00946CCE"/>
    <w:rsid w:val="00947341"/>
    <w:rsid w:val="00951530"/>
    <w:rsid w:val="00951EA4"/>
    <w:rsid w:val="00952450"/>
    <w:rsid w:val="00953326"/>
    <w:rsid w:val="00954500"/>
    <w:rsid w:val="00954B80"/>
    <w:rsid w:val="00954C34"/>
    <w:rsid w:val="00954FE9"/>
    <w:rsid w:val="00955EAA"/>
    <w:rsid w:val="0095638C"/>
    <w:rsid w:val="00956A8B"/>
    <w:rsid w:val="00957154"/>
    <w:rsid w:val="0095762F"/>
    <w:rsid w:val="009604FC"/>
    <w:rsid w:val="0096060F"/>
    <w:rsid w:val="00960F19"/>
    <w:rsid w:val="0096100D"/>
    <w:rsid w:val="00961D86"/>
    <w:rsid w:val="00962633"/>
    <w:rsid w:val="00962BBA"/>
    <w:rsid w:val="00962DDB"/>
    <w:rsid w:val="00963169"/>
    <w:rsid w:val="00963486"/>
    <w:rsid w:val="00964523"/>
    <w:rsid w:val="00964F0E"/>
    <w:rsid w:val="009653C7"/>
    <w:rsid w:val="0096547A"/>
    <w:rsid w:val="00965864"/>
    <w:rsid w:val="0096598A"/>
    <w:rsid w:val="009667D8"/>
    <w:rsid w:val="00966FC6"/>
    <w:rsid w:val="009670FA"/>
    <w:rsid w:val="00967115"/>
    <w:rsid w:val="009675BC"/>
    <w:rsid w:val="00967FC0"/>
    <w:rsid w:val="0097042E"/>
    <w:rsid w:val="00970CBC"/>
    <w:rsid w:val="0097103B"/>
    <w:rsid w:val="009710BD"/>
    <w:rsid w:val="00971BEE"/>
    <w:rsid w:val="00972215"/>
    <w:rsid w:val="009730AE"/>
    <w:rsid w:val="00975140"/>
    <w:rsid w:val="00975338"/>
    <w:rsid w:val="009753BC"/>
    <w:rsid w:val="0097577E"/>
    <w:rsid w:val="00975E40"/>
    <w:rsid w:val="0097604F"/>
    <w:rsid w:val="0097622C"/>
    <w:rsid w:val="009765C5"/>
    <w:rsid w:val="00976E4F"/>
    <w:rsid w:val="0097759C"/>
    <w:rsid w:val="009778AA"/>
    <w:rsid w:val="00977AFA"/>
    <w:rsid w:val="00977ED8"/>
    <w:rsid w:val="009804D1"/>
    <w:rsid w:val="00980818"/>
    <w:rsid w:val="00982693"/>
    <w:rsid w:val="0098271F"/>
    <w:rsid w:val="0098277E"/>
    <w:rsid w:val="0098281B"/>
    <w:rsid w:val="00983938"/>
    <w:rsid w:val="00983FC0"/>
    <w:rsid w:val="009849BC"/>
    <w:rsid w:val="00984B56"/>
    <w:rsid w:val="009855D2"/>
    <w:rsid w:val="009856C7"/>
    <w:rsid w:val="0098591D"/>
    <w:rsid w:val="00985935"/>
    <w:rsid w:val="009861F9"/>
    <w:rsid w:val="00986767"/>
    <w:rsid w:val="0098693F"/>
    <w:rsid w:val="009869B2"/>
    <w:rsid w:val="00986B3B"/>
    <w:rsid w:val="00986D95"/>
    <w:rsid w:val="00987208"/>
    <w:rsid w:val="009905D7"/>
    <w:rsid w:val="009908EA"/>
    <w:rsid w:val="00990F39"/>
    <w:rsid w:val="009912DA"/>
    <w:rsid w:val="00992C59"/>
    <w:rsid w:val="00993965"/>
    <w:rsid w:val="00993F92"/>
    <w:rsid w:val="00995596"/>
    <w:rsid w:val="00995656"/>
    <w:rsid w:val="009963CB"/>
    <w:rsid w:val="00996679"/>
    <w:rsid w:val="00997307"/>
    <w:rsid w:val="009A04EB"/>
    <w:rsid w:val="009A0FB8"/>
    <w:rsid w:val="009A1AD9"/>
    <w:rsid w:val="009A3F51"/>
    <w:rsid w:val="009A5472"/>
    <w:rsid w:val="009A55AB"/>
    <w:rsid w:val="009A55C0"/>
    <w:rsid w:val="009A5AEC"/>
    <w:rsid w:val="009A63DF"/>
    <w:rsid w:val="009A6AEC"/>
    <w:rsid w:val="009A793F"/>
    <w:rsid w:val="009A7A5C"/>
    <w:rsid w:val="009A7BB4"/>
    <w:rsid w:val="009B0165"/>
    <w:rsid w:val="009B096F"/>
    <w:rsid w:val="009B0B1D"/>
    <w:rsid w:val="009B1374"/>
    <w:rsid w:val="009B149D"/>
    <w:rsid w:val="009B1B7D"/>
    <w:rsid w:val="009B1CE2"/>
    <w:rsid w:val="009B2439"/>
    <w:rsid w:val="009B246B"/>
    <w:rsid w:val="009B2980"/>
    <w:rsid w:val="009B2C25"/>
    <w:rsid w:val="009B2C5A"/>
    <w:rsid w:val="009B2E09"/>
    <w:rsid w:val="009B2EA1"/>
    <w:rsid w:val="009B3DA6"/>
    <w:rsid w:val="009B48E6"/>
    <w:rsid w:val="009B4EA8"/>
    <w:rsid w:val="009B52AD"/>
    <w:rsid w:val="009B5A2E"/>
    <w:rsid w:val="009B5BC0"/>
    <w:rsid w:val="009B5EF1"/>
    <w:rsid w:val="009B5FDE"/>
    <w:rsid w:val="009B6A49"/>
    <w:rsid w:val="009B703F"/>
    <w:rsid w:val="009B72D3"/>
    <w:rsid w:val="009B7665"/>
    <w:rsid w:val="009B7BC5"/>
    <w:rsid w:val="009B7C1E"/>
    <w:rsid w:val="009B7EC4"/>
    <w:rsid w:val="009C0ACB"/>
    <w:rsid w:val="009C0ADD"/>
    <w:rsid w:val="009C0BE1"/>
    <w:rsid w:val="009C1902"/>
    <w:rsid w:val="009C1A41"/>
    <w:rsid w:val="009C1AB1"/>
    <w:rsid w:val="009C1FF8"/>
    <w:rsid w:val="009C209B"/>
    <w:rsid w:val="009C29B8"/>
    <w:rsid w:val="009C2A0C"/>
    <w:rsid w:val="009C31E5"/>
    <w:rsid w:val="009C3AAE"/>
    <w:rsid w:val="009C43E7"/>
    <w:rsid w:val="009C5140"/>
    <w:rsid w:val="009C52C4"/>
    <w:rsid w:val="009C536D"/>
    <w:rsid w:val="009C5A61"/>
    <w:rsid w:val="009C5A64"/>
    <w:rsid w:val="009C5B83"/>
    <w:rsid w:val="009C5DDD"/>
    <w:rsid w:val="009C6999"/>
    <w:rsid w:val="009C6F6D"/>
    <w:rsid w:val="009C747E"/>
    <w:rsid w:val="009C7727"/>
    <w:rsid w:val="009D0836"/>
    <w:rsid w:val="009D0CEB"/>
    <w:rsid w:val="009D195C"/>
    <w:rsid w:val="009D271C"/>
    <w:rsid w:val="009D2BA6"/>
    <w:rsid w:val="009D3556"/>
    <w:rsid w:val="009D35E1"/>
    <w:rsid w:val="009D3E2E"/>
    <w:rsid w:val="009D3F13"/>
    <w:rsid w:val="009D4686"/>
    <w:rsid w:val="009D49E5"/>
    <w:rsid w:val="009D5037"/>
    <w:rsid w:val="009D5FA0"/>
    <w:rsid w:val="009D6011"/>
    <w:rsid w:val="009D60E1"/>
    <w:rsid w:val="009D63AA"/>
    <w:rsid w:val="009D63B9"/>
    <w:rsid w:val="009D663F"/>
    <w:rsid w:val="009D6A79"/>
    <w:rsid w:val="009D6DB1"/>
    <w:rsid w:val="009D7279"/>
    <w:rsid w:val="009D7647"/>
    <w:rsid w:val="009E0406"/>
    <w:rsid w:val="009E0B73"/>
    <w:rsid w:val="009E0E9C"/>
    <w:rsid w:val="009E0FD1"/>
    <w:rsid w:val="009E126C"/>
    <w:rsid w:val="009E1E7D"/>
    <w:rsid w:val="009E20EF"/>
    <w:rsid w:val="009E210B"/>
    <w:rsid w:val="009E2401"/>
    <w:rsid w:val="009E2A18"/>
    <w:rsid w:val="009E347C"/>
    <w:rsid w:val="009E3E07"/>
    <w:rsid w:val="009E4742"/>
    <w:rsid w:val="009E477A"/>
    <w:rsid w:val="009E51A6"/>
    <w:rsid w:val="009E579E"/>
    <w:rsid w:val="009E5EC8"/>
    <w:rsid w:val="009E5F45"/>
    <w:rsid w:val="009E6036"/>
    <w:rsid w:val="009E6351"/>
    <w:rsid w:val="009E66AF"/>
    <w:rsid w:val="009E7378"/>
    <w:rsid w:val="009F0678"/>
    <w:rsid w:val="009F085C"/>
    <w:rsid w:val="009F1D08"/>
    <w:rsid w:val="009F2530"/>
    <w:rsid w:val="009F2772"/>
    <w:rsid w:val="009F2F1B"/>
    <w:rsid w:val="009F32D2"/>
    <w:rsid w:val="009F3519"/>
    <w:rsid w:val="009F3590"/>
    <w:rsid w:val="009F362A"/>
    <w:rsid w:val="009F3A8B"/>
    <w:rsid w:val="009F3F71"/>
    <w:rsid w:val="009F4212"/>
    <w:rsid w:val="009F4A02"/>
    <w:rsid w:val="009F5CB7"/>
    <w:rsid w:val="009F7187"/>
    <w:rsid w:val="009F72C6"/>
    <w:rsid w:val="009F799E"/>
    <w:rsid w:val="009F7A44"/>
    <w:rsid w:val="009F7FA2"/>
    <w:rsid w:val="00A0019B"/>
    <w:rsid w:val="00A00858"/>
    <w:rsid w:val="00A010F7"/>
    <w:rsid w:val="00A01208"/>
    <w:rsid w:val="00A018EC"/>
    <w:rsid w:val="00A01AA2"/>
    <w:rsid w:val="00A01CA3"/>
    <w:rsid w:val="00A02D34"/>
    <w:rsid w:val="00A03716"/>
    <w:rsid w:val="00A03E85"/>
    <w:rsid w:val="00A04247"/>
    <w:rsid w:val="00A05E80"/>
    <w:rsid w:val="00A0623B"/>
    <w:rsid w:val="00A07162"/>
    <w:rsid w:val="00A077CF"/>
    <w:rsid w:val="00A07BC1"/>
    <w:rsid w:val="00A1033E"/>
    <w:rsid w:val="00A109CE"/>
    <w:rsid w:val="00A111FD"/>
    <w:rsid w:val="00A11412"/>
    <w:rsid w:val="00A12A10"/>
    <w:rsid w:val="00A12DFE"/>
    <w:rsid w:val="00A1362D"/>
    <w:rsid w:val="00A14C5C"/>
    <w:rsid w:val="00A14D15"/>
    <w:rsid w:val="00A15283"/>
    <w:rsid w:val="00A15C0A"/>
    <w:rsid w:val="00A17D22"/>
    <w:rsid w:val="00A20366"/>
    <w:rsid w:val="00A21007"/>
    <w:rsid w:val="00A21CC9"/>
    <w:rsid w:val="00A221B6"/>
    <w:rsid w:val="00A23A26"/>
    <w:rsid w:val="00A2436A"/>
    <w:rsid w:val="00A24C34"/>
    <w:rsid w:val="00A2613E"/>
    <w:rsid w:val="00A27B83"/>
    <w:rsid w:val="00A300DF"/>
    <w:rsid w:val="00A30177"/>
    <w:rsid w:val="00A30516"/>
    <w:rsid w:val="00A32087"/>
    <w:rsid w:val="00A32377"/>
    <w:rsid w:val="00A33A0F"/>
    <w:rsid w:val="00A33E40"/>
    <w:rsid w:val="00A34B8F"/>
    <w:rsid w:val="00A368D5"/>
    <w:rsid w:val="00A36A70"/>
    <w:rsid w:val="00A377CB"/>
    <w:rsid w:val="00A37CB6"/>
    <w:rsid w:val="00A37EE2"/>
    <w:rsid w:val="00A40107"/>
    <w:rsid w:val="00A40124"/>
    <w:rsid w:val="00A40352"/>
    <w:rsid w:val="00A410A3"/>
    <w:rsid w:val="00A4179E"/>
    <w:rsid w:val="00A41EB1"/>
    <w:rsid w:val="00A42226"/>
    <w:rsid w:val="00A426A2"/>
    <w:rsid w:val="00A440D0"/>
    <w:rsid w:val="00A441BA"/>
    <w:rsid w:val="00A446B0"/>
    <w:rsid w:val="00A45210"/>
    <w:rsid w:val="00A4601F"/>
    <w:rsid w:val="00A46740"/>
    <w:rsid w:val="00A46DF2"/>
    <w:rsid w:val="00A47974"/>
    <w:rsid w:val="00A47E41"/>
    <w:rsid w:val="00A501D0"/>
    <w:rsid w:val="00A51AE3"/>
    <w:rsid w:val="00A5264A"/>
    <w:rsid w:val="00A52654"/>
    <w:rsid w:val="00A5313B"/>
    <w:rsid w:val="00A53354"/>
    <w:rsid w:val="00A53781"/>
    <w:rsid w:val="00A54426"/>
    <w:rsid w:val="00A5474F"/>
    <w:rsid w:val="00A55804"/>
    <w:rsid w:val="00A563D9"/>
    <w:rsid w:val="00A564EC"/>
    <w:rsid w:val="00A568E8"/>
    <w:rsid w:val="00A56EFC"/>
    <w:rsid w:val="00A570A0"/>
    <w:rsid w:val="00A57617"/>
    <w:rsid w:val="00A57E31"/>
    <w:rsid w:val="00A57E32"/>
    <w:rsid w:val="00A57FDD"/>
    <w:rsid w:val="00A6013F"/>
    <w:rsid w:val="00A60619"/>
    <w:rsid w:val="00A612AD"/>
    <w:rsid w:val="00A618E1"/>
    <w:rsid w:val="00A61D37"/>
    <w:rsid w:val="00A62A2C"/>
    <w:rsid w:val="00A63BAB"/>
    <w:rsid w:val="00A63D8C"/>
    <w:rsid w:val="00A645E4"/>
    <w:rsid w:val="00A6480F"/>
    <w:rsid w:val="00A64D08"/>
    <w:rsid w:val="00A65576"/>
    <w:rsid w:val="00A655BC"/>
    <w:rsid w:val="00A66A87"/>
    <w:rsid w:val="00A66DDC"/>
    <w:rsid w:val="00A6737F"/>
    <w:rsid w:val="00A700D9"/>
    <w:rsid w:val="00A7054A"/>
    <w:rsid w:val="00A70FB0"/>
    <w:rsid w:val="00A710F8"/>
    <w:rsid w:val="00A713A4"/>
    <w:rsid w:val="00A71532"/>
    <w:rsid w:val="00A7246B"/>
    <w:rsid w:val="00A72520"/>
    <w:rsid w:val="00A72CB0"/>
    <w:rsid w:val="00A72FF7"/>
    <w:rsid w:val="00A73572"/>
    <w:rsid w:val="00A739FB"/>
    <w:rsid w:val="00A73A92"/>
    <w:rsid w:val="00A73FA0"/>
    <w:rsid w:val="00A74562"/>
    <w:rsid w:val="00A74DEF"/>
    <w:rsid w:val="00A74E36"/>
    <w:rsid w:val="00A74EFB"/>
    <w:rsid w:val="00A7503D"/>
    <w:rsid w:val="00A75610"/>
    <w:rsid w:val="00A76D78"/>
    <w:rsid w:val="00A76E90"/>
    <w:rsid w:val="00A76F0E"/>
    <w:rsid w:val="00A777AC"/>
    <w:rsid w:val="00A7780A"/>
    <w:rsid w:val="00A81659"/>
    <w:rsid w:val="00A8195C"/>
    <w:rsid w:val="00A822FF"/>
    <w:rsid w:val="00A82698"/>
    <w:rsid w:val="00A8324E"/>
    <w:rsid w:val="00A844C4"/>
    <w:rsid w:val="00A84574"/>
    <w:rsid w:val="00A84991"/>
    <w:rsid w:val="00A85051"/>
    <w:rsid w:val="00A8688B"/>
    <w:rsid w:val="00A86E4E"/>
    <w:rsid w:val="00A871B9"/>
    <w:rsid w:val="00A877D5"/>
    <w:rsid w:val="00A90183"/>
    <w:rsid w:val="00A903A2"/>
    <w:rsid w:val="00A9078C"/>
    <w:rsid w:val="00A910EA"/>
    <w:rsid w:val="00A916EF"/>
    <w:rsid w:val="00A918A5"/>
    <w:rsid w:val="00A919E0"/>
    <w:rsid w:val="00A91A9F"/>
    <w:rsid w:val="00A91DB3"/>
    <w:rsid w:val="00A91E9C"/>
    <w:rsid w:val="00A923B9"/>
    <w:rsid w:val="00A92755"/>
    <w:rsid w:val="00A92C38"/>
    <w:rsid w:val="00A93A47"/>
    <w:rsid w:val="00A942C1"/>
    <w:rsid w:val="00A942ED"/>
    <w:rsid w:val="00A9430C"/>
    <w:rsid w:val="00A970D4"/>
    <w:rsid w:val="00A9797E"/>
    <w:rsid w:val="00A97994"/>
    <w:rsid w:val="00AA0732"/>
    <w:rsid w:val="00AA0B53"/>
    <w:rsid w:val="00AA199A"/>
    <w:rsid w:val="00AA1D38"/>
    <w:rsid w:val="00AA2052"/>
    <w:rsid w:val="00AA28AB"/>
    <w:rsid w:val="00AA3021"/>
    <w:rsid w:val="00AA33FF"/>
    <w:rsid w:val="00AA3AFF"/>
    <w:rsid w:val="00AA6024"/>
    <w:rsid w:val="00AA6851"/>
    <w:rsid w:val="00AA7253"/>
    <w:rsid w:val="00AA7B8A"/>
    <w:rsid w:val="00AA7E5D"/>
    <w:rsid w:val="00AB024A"/>
    <w:rsid w:val="00AB0311"/>
    <w:rsid w:val="00AB1309"/>
    <w:rsid w:val="00AB160D"/>
    <w:rsid w:val="00AB18F5"/>
    <w:rsid w:val="00AB1AD0"/>
    <w:rsid w:val="00AB1F3D"/>
    <w:rsid w:val="00AB333A"/>
    <w:rsid w:val="00AB352D"/>
    <w:rsid w:val="00AB3AC9"/>
    <w:rsid w:val="00AB49F7"/>
    <w:rsid w:val="00AB4EB3"/>
    <w:rsid w:val="00AB53DA"/>
    <w:rsid w:val="00AB5988"/>
    <w:rsid w:val="00AB684B"/>
    <w:rsid w:val="00AB68A9"/>
    <w:rsid w:val="00AB6ACB"/>
    <w:rsid w:val="00AB6B2A"/>
    <w:rsid w:val="00AB6FE9"/>
    <w:rsid w:val="00AB786E"/>
    <w:rsid w:val="00AB7C26"/>
    <w:rsid w:val="00AB7C5E"/>
    <w:rsid w:val="00AC0681"/>
    <w:rsid w:val="00AC0AC5"/>
    <w:rsid w:val="00AC0E0F"/>
    <w:rsid w:val="00AC1C88"/>
    <w:rsid w:val="00AC1FD4"/>
    <w:rsid w:val="00AC2682"/>
    <w:rsid w:val="00AC41A2"/>
    <w:rsid w:val="00AC47A5"/>
    <w:rsid w:val="00AC4D60"/>
    <w:rsid w:val="00AC4D89"/>
    <w:rsid w:val="00AC6161"/>
    <w:rsid w:val="00AC6EF6"/>
    <w:rsid w:val="00AC7288"/>
    <w:rsid w:val="00AC7447"/>
    <w:rsid w:val="00AD0513"/>
    <w:rsid w:val="00AD0A4C"/>
    <w:rsid w:val="00AD11FB"/>
    <w:rsid w:val="00AD124A"/>
    <w:rsid w:val="00AD1884"/>
    <w:rsid w:val="00AD1A52"/>
    <w:rsid w:val="00AD1B2F"/>
    <w:rsid w:val="00AD208F"/>
    <w:rsid w:val="00AD232A"/>
    <w:rsid w:val="00AD2695"/>
    <w:rsid w:val="00AD26D7"/>
    <w:rsid w:val="00AD27F7"/>
    <w:rsid w:val="00AD2865"/>
    <w:rsid w:val="00AD2912"/>
    <w:rsid w:val="00AD2B1A"/>
    <w:rsid w:val="00AD3116"/>
    <w:rsid w:val="00AD3DA4"/>
    <w:rsid w:val="00AD40FA"/>
    <w:rsid w:val="00AD499E"/>
    <w:rsid w:val="00AD4BA7"/>
    <w:rsid w:val="00AD5421"/>
    <w:rsid w:val="00AD5AD1"/>
    <w:rsid w:val="00AD6115"/>
    <w:rsid w:val="00AD69EB"/>
    <w:rsid w:val="00AD6D5C"/>
    <w:rsid w:val="00AE19ED"/>
    <w:rsid w:val="00AE2D5F"/>
    <w:rsid w:val="00AE3384"/>
    <w:rsid w:val="00AE3579"/>
    <w:rsid w:val="00AE3A02"/>
    <w:rsid w:val="00AE4436"/>
    <w:rsid w:val="00AE5044"/>
    <w:rsid w:val="00AE50A4"/>
    <w:rsid w:val="00AE53EB"/>
    <w:rsid w:val="00AE5696"/>
    <w:rsid w:val="00AE5816"/>
    <w:rsid w:val="00AE5F3F"/>
    <w:rsid w:val="00AE64FE"/>
    <w:rsid w:val="00AE7157"/>
    <w:rsid w:val="00AE7C65"/>
    <w:rsid w:val="00AE7E90"/>
    <w:rsid w:val="00AF0636"/>
    <w:rsid w:val="00AF085A"/>
    <w:rsid w:val="00AF0E75"/>
    <w:rsid w:val="00AF0E88"/>
    <w:rsid w:val="00AF13E8"/>
    <w:rsid w:val="00AF1AFF"/>
    <w:rsid w:val="00AF1E8D"/>
    <w:rsid w:val="00AF2280"/>
    <w:rsid w:val="00AF3196"/>
    <w:rsid w:val="00AF3760"/>
    <w:rsid w:val="00AF427D"/>
    <w:rsid w:val="00AF4833"/>
    <w:rsid w:val="00AF4843"/>
    <w:rsid w:val="00AF54FA"/>
    <w:rsid w:val="00AF558B"/>
    <w:rsid w:val="00AF5627"/>
    <w:rsid w:val="00AF58FC"/>
    <w:rsid w:val="00AF5FEB"/>
    <w:rsid w:val="00AF618E"/>
    <w:rsid w:val="00AF6FCB"/>
    <w:rsid w:val="00AF732A"/>
    <w:rsid w:val="00AF76C7"/>
    <w:rsid w:val="00B002FE"/>
    <w:rsid w:val="00B01171"/>
    <w:rsid w:val="00B01871"/>
    <w:rsid w:val="00B03138"/>
    <w:rsid w:val="00B03A2C"/>
    <w:rsid w:val="00B03A9C"/>
    <w:rsid w:val="00B03DE9"/>
    <w:rsid w:val="00B03E9A"/>
    <w:rsid w:val="00B040F9"/>
    <w:rsid w:val="00B04304"/>
    <w:rsid w:val="00B04A31"/>
    <w:rsid w:val="00B056FF"/>
    <w:rsid w:val="00B05AD3"/>
    <w:rsid w:val="00B05F17"/>
    <w:rsid w:val="00B061BD"/>
    <w:rsid w:val="00B06428"/>
    <w:rsid w:val="00B065EB"/>
    <w:rsid w:val="00B06E80"/>
    <w:rsid w:val="00B07796"/>
    <w:rsid w:val="00B079AB"/>
    <w:rsid w:val="00B07FDA"/>
    <w:rsid w:val="00B102E0"/>
    <w:rsid w:val="00B11B37"/>
    <w:rsid w:val="00B12036"/>
    <w:rsid w:val="00B128CB"/>
    <w:rsid w:val="00B134CA"/>
    <w:rsid w:val="00B138C5"/>
    <w:rsid w:val="00B13DAB"/>
    <w:rsid w:val="00B140EE"/>
    <w:rsid w:val="00B1456E"/>
    <w:rsid w:val="00B146DA"/>
    <w:rsid w:val="00B14876"/>
    <w:rsid w:val="00B14E54"/>
    <w:rsid w:val="00B151AA"/>
    <w:rsid w:val="00B159A3"/>
    <w:rsid w:val="00B16332"/>
    <w:rsid w:val="00B17753"/>
    <w:rsid w:val="00B21460"/>
    <w:rsid w:val="00B218BE"/>
    <w:rsid w:val="00B21CE9"/>
    <w:rsid w:val="00B21EE6"/>
    <w:rsid w:val="00B21F2E"/>
    <w:rsid w:val="00B21F73"/>
    <w:rsid w:val="00B223EB"/>
    <w:rsid w:val="00B23093"/>
    <w:rsid w:val="00B230D6"/>
    <w:rsid w:val="00B233ED"/>
    <w:rsid w:val="00B238A6"/>
    <w:rsid w:val="00B23DE9"/>
    <w:rsid w:val="00B23DFB"/>
    <w:rsid w:val="00B2432A"/>
    <w:rsid w:val="00B24FF3"/>
    <w:rsid w:val="00B257C3"/>
    <w:rsid w:val="00B27271"/>
    <w:rsid w:val="00B30456"/>
    <w:rsid w:val="00B308D2"/>
    <w:rsid w:val="00B30E1F"/>
    <w:rsid w:val="00B31509"/>
    <w:rsid w:val="00B3154C"/>
    <w:rsid w:val="00B326F5"/>
    <w:rsid w:val="00B33C5B"/>
    <w:rsid w:val="00B3407F"/>
    <w:rsid w:val="00B36343"/>
    <w:rsid w:val="00B3653C"/>
    <w:rsid w:val="00B36628"/>
    <w:rsid w:val="00B37DEC"/>
    <w:rsid w:val="00B40558"/>
    <w:rsid w:val="00B40F00"/>
    <w:rsid w:val="00B41969"/>
    <w:rsid w:val="00B41A01"/>
    <w:rsid w:val="00B41E29"/>
    <w:rsid w:val="00B421E6"/>
    <w:rsid w:val="00B42437"/>
    <w:rsid w:val="00B428CE"/>
    <w:rsid w:val="00B437A7"/>
    <w:rsid w:val="00B43CA3"/>
    <w:rsid w:val="00B44BE3"/>
    <w:rsid w:val="00B44E1C"/>
    <w:rsid w:val="00B451B7"/>
    <w:rsid w:val="00B451B8"/>
    <w:rsid w:val="00B453A1"/>
    <w:rsid w:val="00B455C1"/>
    <w:rsid w:val="00B4619F"/>
    <w:rsid w:val="00B464FC"/>
    <w:rsid w:val="00B466AD"/>
    <w:rsid w:val="00B471DC"/>
    <w:rsid w:val="00B474F0"/>
    <w:rsid w:val="00B47C5D"/>
    <w:rsid w:val="00B51046"/>
    <w:rsid w:val="00B511F6"/>
    <w:rsid w:val="00B515FB"/>
    <w:rsid w:val="00B51680"/>
    <w:rsid w:val="00B5196A"/>
    <w:rsid w:val="00B51DB4"/>
    <w:rsid w:val="00B52343"/>
    <w:rsid w:val="00B53440"/>
    <w:rsid w:val="00B53F7C"/>
    <w:rsid w:val="00B543B5"/>
    <w:rsid w:val="00B54455"/>
    <w:rsid w:val="00B54857"/>
    <w:rsid w:val="00B54C69"/>
    <w:rsid w:val="00B54E67"/>
    <w:rsid w:val="00B55A7E"/>
    <w:rsid w:val="00B55D38"/>
    <w:rsid w:val="00B55FCD"/>
    <w:rsid w:val="00B5614E"/>
    <w:rsid w:val="00B56EDC"/>
    <w:rsid w:val="00B570BC"/>
    <w:rsid w:val="00B57EDB"/>
    <w:rsid w:val="00B60316"/>
    <w:rsid w:val="00B6061C"/>
    <w:rsid w:val="00B60A07"/>
    <w:rsid w:val="00B611AB"/>
    <w:rsid w:val="00B61318"/>
    <w:rsid w:val="00B62127"/>
    <w:rsid w:val="00B626EE"/>
    <w:rsid w:val="00B62AA6"/>
    <w:rsid w:val="00B62BF3"/>
    <w:rsid w:val="00B635F9"/>
    <w:rsid w:val="00B63817"/>
    <w:rsid w:val="00B63B13"/>
    <w:rsid w:val="00B649C7"/>
    <w:rsid w:val="00B64B54"/>
    <w:rsid w:val="00B65655"/>
    <w:rsid w:val="00B659F1"/>
    <w:rsid w:val="00B66397"/>
    <w:rsid w:val="00B66C71"/>
    <w:rsid w:val="00B66E64"/>
    <w:rsid w:val="00B67F0E"/>
    <w:rsid w:val="00B70A4C"/>
    <w:rsid w:val="00B7122F"/>
    <w:rsid w:val="00B714CC"/>
    <w:rsid w:val="00B72166"/>
    <w:rsid w:val="00B7289C"/>
    <w:rsid w:val="00B73586"/>
    <w:rsid w:val="00B736E9"/>
    <w:rsid w:val="00B73C59"/>
    <w:rsid w:val="00B73D5C"/>
    <w:rsid w:val="00B74533"/>
    <w:rsid w:val="00B746D6"/>
    <w:rsid w:val="00B7588C"/>
    <w:rsid w:val="00B76205"/>
    <w:rsid w:val="00B7626A"/>
    <w:rsid w:val="00B76379"/>
    <w:rsid w:val="00B7683C"/>
    <w:rsid w:val="00B776E0"/>
    <w:rsid w:val="00B8058E"/>
    <w:rsid w:val="00B80EFB"/>
    <w:rsid w:val="00B8159E"/>
    <w:rsid w:val="00B81B14"/>
    <w:rsid w:val="00B81B56"/>
    <w:rsid w:val="00B8257D"/>
    <w:rsid w:val="00B83A86"/>
    <w:rsid w:val="00B852CB"/>
    <w:rsid w:val="00B85624"/>
    <w:rsid w:val="00B85F87"/>
    <w:rsid w:val="00B85F98"/>
    <w:rsid w:val="00B85FA2"/>
    <w:rsid w:val="00B86430"/>
    <w:rsid w:val="00B8663C"/>
    <w:rsid w:val="00B86C62"/>
    <w:rsid w:val="00B872EE"/>
    <w:rsid w:val="00B87F3E"/>
    <w:rsid w:val="00B87FF1"/>
    <w:rsid w:val="00B9079B"/>
    <w:rsid w:val="00B91E8E"/>
    <w:rsid w:val="00B91F1E"/>
    <w:rsid w:val="00B92D28"/>
    <w:rsid w:val="00B936FB"/>
    <w:rsid w:val="00B939E8"/>
    <w:rsid w:val="00B939EB"/>
    <w:rsid w:val="00B93A62"/>
    <w:rsid w:val="00B93E97"/>
    <w:rsid w:val="00B93F96"/>
    <w:rsid w:val="00B948DD"/>
    <w:rsid w:val="00B94E9A"/>
    <w:rsid w:val="00B94FCE"/>
    <w:rsid w:val="00B9587B"/>
    <w:rsid w:val="00B958D0"/>
    <w:rsid w:val="00B95AD9"/>
    <w:rsid w:val="00B95F4B"/>
    <w:rsid w:val="00B9605D"/>
    <w:rsid w:val="00B96848"/>
    <w:rsid w:val="00B96F57"/>
    <w:rsid w:val="00B97172"/>
    <w:rsid w:val="00B97520"/>
    <w:rsid w:val="00BA03C5"/>
    <w:rsid w:val="00BA1B4D"/>
    <w:rsid w:val="00BA1CA3"/>
    <w:rsid w:val="00BA2251"/>
    <w:rsid w:val="00BA47EC"/>
    <w:rsid w:val="00BA4B2B"/>
    <w:rsid w:val="00BA4E71"/>
    <w:rsid w:val="00BA51AD"/>
    <w:rsid w:val="00BA56CD"/>
    <w:rsid w:val="00BA581B"/>
    <w:rsid w:val="00BA62FD"/>
    <w:rsid w:val="00BA717C"/>
    <w:rsid w:val="00BA7196"/>
    <w:rsid w:val="00BA76E6"/>
    <w:rsid w:val="00BA7AC8"/>
    <w:rsid w:val="00BA7BB7"/>
    <w:rsid w:val="00BB1577"/>
    <w:rsid w:val="00BB1BEE"/>
    <w:rsid w:val="00BB1D2B"/>
    <w:rsid w:val="00BB1E7E"/>
    <w:rsid w:val="00BB213B"/>
    <w:rsid w:val="00BB21E2"/>
    <w:rsid w:val="00BB220E"/>
    <w:rsid w:val="00BB23A1"/>
    <w:rsid w:val="00BB27CB"/>
    <w:rsid w:val="00BB2E3A"/>
    <w:rsid w:val="00BB2FE2"/>
    <w:rsid w:val="00BB316D"/>
    <w:rsid w:val="00BB3555"/>
    <w:rsid w:val="00BB3727"/>
    <w:rsid w:val="00BB4483"/>
    <w:rsid w:val="00BB46E1"/>
    <w:rsid w:val="00BB4B35"/>
    <w:rsid w:val="00BB4BAC"/>
    <w:rsid w:val="00BB5140"/>
    <w:rsid w:val="00BB55FA"/>
    <w:rsid w:val="00BB5923"/>
    <w:rsid w:val="00BB62B9"/>
    <w:rsid w:val="00BB6DD8"/>
    <w:rsid w:val="00BB7147"/>
    <w:rsid w:val="00BB7D2A"/>
    <w:rsid w:val="00BB7ECD"/>
    <w:rsid w:val="00BC128F"/>
    <w:rsid w:val="00BC138B"/>
    <w:rsid w:val="00BC18F6"/>
    <w:rsid w:val="00BC1DC7"/>
    <w:rsid w:val="00BC247B"/>
    <w:rsid w:val="00BC2B17"/>
    <w:rsid w:val="00BC2B7D"/>
    <w:rsid w:val="00BC3B5C"/>
    <w:rsid w:val="00BC43F3"/>
    <w:rsid w:val="00BC4A1F"/>
    <w:rsid w:val="00BC4A48"/>
    <w:rsid w:val="00BC4C59"/>
    <w:rsid w:val="00BC5240"/>
    <w:rsid w:val="00BC53B1"/>
    <w:rsid w:val="00BC5412"/>
    <w:rsid w:val="00BC590E"/>
    <w:rsid w:val="00BC6432"/>
    <w:rsid w:val="00BC65F3"/>
    <w:rsid w:val="00BC6BCB"/>
    <w:rsid w:val="00BC734E"/>
    <w:rsid w:val="00BD09F7"/>
    <w:rsid w:val="00BD0D31"/>
    <w:rsid w:val="00BD14A0"/>
    <w:rsid w:val="00BD2591"/>
    <w:rsid w:val="00BD3237"/>
    <w:rsid w:val="00BD338B"/>
    <w:rsid w:val="00BD43D3"/>
    <w:rsid w:val="00BD50A0"/>
    <w:rsid w:val="00BD5703"/>
    <w:rsid w:val="00BD5911"/>
    <w:rsid w:val="00BD5B79"/>
    <w:rsid w:val="00BD5F57"/>
    <w:rsid w:val="00BD6823"/>
    <w:rsid w:val="00BD69D1"/>
    <w:rsid w:val="00BD6EDB"/>
    <w:rsid w:val="00BD72AF"/>
    <w:rsid w:val="00BE086D"/>
    <w:rsid w:val="00BE0BBE"/>
    <w:rsid w:val="00BE11CB"/>
    <w:rsid w:val="00BE1644"/>
    <w:rsid w:val="00BE1F25"/>
    <w:rsid w:val="00BE2194"/>
    <w:rsid w:val="00BE26E3"/>
    <w:rsid w:val="00BE2A5D"/>
    <w:rsid w:val="00BE2DC9"/>
    <w:rsid w:val="00BE3560"/>
    <w:rsid w:val="00BE4409"/>
    <w:rsid w:val="00BE5948"/>
    <w:rsid w:val="00BE5A45"/>
    <w:rsid w:val="00BE5F24"/>
    <w:rsid w:val="00BE7321"/>
    <w:rsid w:val="00BE732F"/>
    <w:rsid w:val="00BF01C9"/>
    <w:rsid w:val="00BF084B"/>
    <w:rsid w:val="00BF0921"/>
    <w:rsid w:val="00BF0B4A"/>
    <w:rsid w:val="00BF0E09"/>
    <w:rsid w:val="00BF0F51"/>
    <w:rsid w:val="00BF2CB4"/>
    <w:rsid w:val="00BF32E9"/>
    <w:rsid w:val="00BF3E68"/>
    <w:rsid w:val="00BF4535"/>
    <w:rsid w:val="00BF4948"/>
    <w:rsid w:val="00BF4A62"/>
    <w:rsid w:val="00BF4C82"/>
    <w:rsid w:val="00BF5994"/>
    <w:rsid w:val="00BF6FAB"/>
    <w:rsid w:val="00BF7511"/>
    <w:rsid w:val="00C001B8"/>
    <w:rsid w:val="00C0036F"/>
    <w:rsid w:val="00C00621"/>
    <w:rsid w:val="00C006F8"/>
    <w:rsid w:val="00C00846"/>
    <w:rsid w:val="00C0119D"/>
    <w:rsid w:val="00C0188D"/>
    <w:rsid w:val="00C019F0"/>
    <w:rsid w:val="00C01EAA"/>
    <w:rsid w:val="00C026BC"/>
    <w:rsid w:val="00C032BF"/>
    <w:rsid w:val="00C032DC"/>
    <w:rsid w:val="00C034D8"/>
    <w:rsid w:val="00C049CA"/>
    <w:rsid w:val="00C04D03"/>
    <w:rsid w:val="00C0589E"/>
    <w:rsid w:val="00C06CE6"/>
    <w:rsid w:val="00C07212"/>
    <w:rsid w:val="00C074E7"/>
    <w:rsid w:val="00C07579"/>
    <w:rsid w:val="00C102CB"/>
    <w:rsid w:val="00C10591"/>
    <w:rsid w:val="00C10C19"/>
    <w:rsid w:val="00C12448"/>
    <w:rsid w:val="00C13315"/>
    <w:rsid w:val="00C13F98"/>
    <w:rsid w:val="00C147C7"/>
    <w:rsid w:val="00C14D75"/>
    <w:rsid w:val="00C152BD"/>
    <w:rsid w:val="00C154B6"/>
    <w:rsid w:val="00C159F1"/>
    <w:rsid w:val="00C1682B"/>
    <w:rsid w:val="00C16EEA"/>
    <w:rsid w:val="00C1721F"/>
    <w:rsid w:val="00C17CDD"/>
    <w:rsid w:val="00C2061A"/>
    <w:rsid w:val="00C20860"/>
    <w:rsid w:val="00C21936"/>
    <w:rsid w:val="00C21B2C"/>
    <w:rsid w:val="00C22420"/>
    <w:rsid w:val="00C227B3"/>
    <w:rsid w:val="00C22C04"/>
    <w:rsid w:val="00C22DCC"/>
    <w:rsid w:val="00C2305E"/>
    <w:rsid w:val="00C2347C"/>
    <w:rsid w:val="00C23E9B"/>
    <w:rsid w:val="00C23EBA"/>
    <w:rsid w:val="00C24902"/>
    <w:rsid w:val="00C24945"/>
    <w:rsid w:val="00C249B8"/>
    <w:rsid w:val="00C24B0E"/>
    <w:rsid w:val="00C24BE6"/>
    <w:rsid w:val="00C24E00"/>
    <w:rsid w:val="00C25200"/>
    <w:rsid w:val="00C256A6"/>
    <w:rsid w:val="00C26A10"/>
    <w:rsid w:val="00C27286"/>
    <w:rsid w:val="00C2732F"/>
    <w:rsid w:val="00C30211"/>
    <w:rsid w:val="00C30541"/>
    <w:rsid w:val="00C30933"/>
    <w:rsid w:val="00C3126F"/>
    <w:rsid w:val="00C31B1B"/>
    <w:rsid w:val="00C31BEC"/>
    <w:rsid w:val="00C31CA7"/>
    <w:rsid w:val="00C31FEC"/>
    <w:rsid w:val="00C328ED"/>
    <w:rsid w:val="00C32E4E"/>
    <w:rsid w:val="00C33231"/>
    <w:rsid w:val="00C33D4D"/>
    <w:rsid w:val="00C34C5D"/>
    <w:rsid w:val="00C35705"/>
    <w:rsid w:val="00C35C3C"/>
    <w:rsid w:val="00C366A5"/>
    <w:rsid w:val="00C366E9"/>
    <w:rsid w:val="00C374CB"/>
    <w:rsid w:val="00C4100A"/>
    <w:rsid w:val="00C413B2"/>
    <w:rsid w:val="00C420B1"/>
    <w:rsid w:val="00C43EF5"/>
    <w:rsid w:val="00C43F46"/>
    <w:rsid w:val="00C44299"/>
    <w:rsid w:val="00C44CFA"/>
    <w:rsid w:val="00C454A9"/>
    <w:rsid w:val="00C46652"/>
    <w:rsid w:val="00C46BB8"/>
    <w:rsid w:val="00C50510"/>
    <w:rsid w:val="00C506DA"/>
    <w:rsid w:val="00C5090D"/>
    <w:rsid w:val="00C50E02"/>
    <w:rsid w:val="00C51024"/>
    <w:rsid w:val="00C5264F"/>
    <w:rsid w:val="00C5299B"/>
    <w:rsid w:val="00C532E7"/>
    <w:rsid w:val="00C53A10"/>
    <w:rsid w:val="00C53A43"/>
    <w:rsid w:val="00C53BBD"/>
    <w:rsid w:val="00C53DF7"/>
    <w:rsid w:val="00C547CB"/>
    <w:rsid w:val="00C54ADA"/>
    <w:rsid w:val="00C553EE"/>
    <w:rsid w:val="00C55B64"/>
    <w:rsid w:val="00C56112"/>
    <w:rsid w:val="00C568A2"/>
    <w:rsid w:val="00C56B30"/>
    <w:rsid w:val="00C573A8"/>
    <w:rsid w:val="00C60083"/>
    <w:rsid w:val="00C604EF"/>
    <w:rsid w:val="00C605CB"/>
    <w:rsid w:val="00C60816"/>
    <w:rsid w:val="00C60E1F"/>
    <w:rsid w:val="00C618BA"/>
    <w:rsid w:val="00C6299F"/>
    <w:rsid w:val="00C63CAE"/>
    <w:rsid w:val="00C64C57"/>
    <w:rsid w:val="00C64D5E"/>
    <w:rsid w:val="00C6628B"/>
    <w:rsid w:val="00C6643F"/>
    <w:rsid w:val="00C664B5"/>
    <w:rsid w:val="00C66A2F"/>
    <w:rsid w:val="00C67B85"/>
    <w:rsid w:val="00C7002A"/>
    <w:rsid w:val="00C700CC"/>
    <w:rsid w:val="00C70479"/>
    <w:rsid w:val="00C71185"/>
    <w:rsid w:val="00C718CF"/>
    <w:rsid w:val="00C71A08"/>
    <w:rsid w:val="00C71BB6"/>
    <w:rsid w:val="00C72F18"/>
    <w:rsid w:val="00C758F4"/>
    <w:rsid w:val="00C762B6"/>
    <w:rsid w:val="00C768C7"/>
    <w:rsid w:val="00C76AD8"/>
    <w:rsid w:val="00C77C3C"/>
    <w:rsid w:val="00C77EDD"/>
    <w:rsid w:val="00C80022"/>
    <w:rsid w:val="00C80840"/>
    <w:rsid w:val="00C809E1"/>
    <w:rsid w:val="00C81196"/>
    <w:rsid w:val="00C81405"/>
    <w:rsid w:val="00C81A88"/>
    <w:rsid w:val="00C81CF9"/>
    <w:rsid w:val="00C823DC"/>
    <w:rsid w:val="00C824D1"/>
    <w:rsid w:val="00C831DE"/>
    <w:rsid w:val="00C8377A"/>
    <w:rsid w:val="00C83EC3"/>
    <w:rsid w:val="00C84472"/>
    <w:rsid w:val="00C84856"/>
    <w:rsid w:val="00C84E40"/>
    <w:rsid w:val="00C8579C"/>
    <w:rsid w:val="00C86135"/>
    <w:rsid w:val="00C86449"/>
    <w:rsid w:val="00C86629"/>
    <w:rsid w:val="00C86CBE"/>
    <w:rsid w:val="00C903A1"/>
    <w:rsid w:val="00C90764"/>
    <w:rsid w:val="00C913AD"/>
    <w:rsid w:val="00C913FB"/>
    <w:rsid w:val="00C91FF4"/>
    <w:rsid w:val="00C92810"/>
    <w:rsid w:val="00C92ADE"/>
    <w:rsid w:val="00C9319E"/>
    <w:rsid w:val="00C93250"/>
    <w:rsid w:val="00C93582"/>
    <w:rsid w:val="00C93CF7"/>
    <w:rsid w:val="00C93E20"/>
    <w:rsid w:val="00C94A09"/>
    <w:rsid w:val="00C94A3B"/>
    <w:rsid w:val="00C94E89"/>
    <w:rsid w:val="00C96FB2"/>
    <w:rsid w:val="00C971F9"/>
    <w:rsid w:val="00C97C9F"/>
    <w:rsid w:val="00C97E8B"/>
    <w:rsid w:val="00CA03EB"/>
    <w:rsid w:val="00CA0C02"/>
    <w:rsid w:val="00CA0E27"/>
    <w:rsid w:val="00CA1CCC"/>
    <w:rsid w:val="00CA1E65"/>
    <w:rsid w:val="00CA3616"/>
    <w:rsid w:val="00CA3783"/>
    <w:rsid w:val="00CA3B4A"/>
    <w:rsid w:val="00CA3D41"/>
    <w:rsid w:val="00CA45C4"/>
    <w:rsid w:val="00CA5092"/>
    <w:rsid w:val="00CA53F5"/>
    <w:rsid w:val="00CA56DE"/>
    <w:rsid w:val="00CA5F33"/>
    <w:rsid w:val="00CA60CD"/>
    <w:rsid w:val="00CA64E7"/>
    <w:rsid w:val="00CA6E7D"/>
    <w:rsid w:val="00CA7672"/>
    <w:rsid w:val="00CB0929"/>
    <w:rsid w:val="00CB0AD0"/>
    <w:rsid w:val="00CB12AB"/>
    <w:rsid w:val="00CB230C"/>
    <w:rsid w:val="00CB28A5"/>
    <w:rsid w:val="00CB2E04"/>
    <w:rsid w:val="00CB5207"/>
    <w:rsid w:val="00CB52C6"/>
    <w:rsid w:val="00CB5526"/>
    <w:rsid w:val="00CB5A5D"/>
    <w:rsid w:val="00CB5DA5"/>
    <w:rsid w:val="00CB62B3"/>
    <w:rsid w:val="00CB65CF"/>
    <w:rsid w:val="00CB6BA1"/>
    <w:rsid w:val="00CB7116"/>
    <w:rsid w:val="00CB7167"/>
    <w:rsid w:val="00CB7741"/>
    <w:rsid w:val="00CB7A54"/>
    <w:rsid w:val="00CB7CD1"/>
    <w:rsid w:val="00CC053D"/>
    <w:rsid w:val="00CC0DFD"/>
    <w:rsid w:val="00CC158F"/>
    <w:rsid w:val="00CC1D58"/>
    <w:rsid w:val="00CC20FD"/>
    <w:rsid w:val="00CC22DA"/>
    <w:rsid w:val="00CC2D4D"/>
    <w:rsid w:val="00CC3AB6"/>
    <w:rsid w:val="00CC40AC"/>
    <w:rsid w:val="00CC44EF"/>
    <w:rsid w:val="00CC4DB9"/>
    <w:rsid w:val="00CC51AA"/>
    <w:rsid w:val="00CC5FC2"/>
    <w:rsid w:val="00CC6A20"/>
    <w:rsid w:val="00CC6B52"/>
    <w:rsid w:val="00CC7807"/>
    <w:rsid w:val="00CC78A6"/>
    <w:rsid w:val="00CC79A9"/>
    <w:rsid w:val="00CC7EFE"/>
    <w:rsid w:val="00CD11C6"/>
    <w:rsid w:val="00CD142E"/>
    <w:rsid w:val="00CD1BD0"/>
    <w:rsid w:val="00CD1CA2"/>
    <w:rsid w:val="00CD28B4"/>
    <w:rsid w:val="00CD2D05"/>
    <w:rsid w:val="00CD33B3"/>
    <w:rsid w:val="00CD3446"/>
    <w:rsid w:val="00CD3D62"/>
    <w:rsid w:val="00CD3EDF"/>
    <w:rsid w:val="00CD4593"/>
    <w:rsid w:val="00CD4810"/>
    <w:rsid w:val="00CD5184"/>
    <w:rsid w:val="00CD5AC5"/>
    <w:rsid w:val="00CD6D38"/>
    <w:rsid w:val="00CD6EAF"/>
    <w:rsid w:val="00CD6EDF"/>
    <w:rsid w:val="00CD704E"/>
    <w:rsid w:val="00CE0CF6"/>
    <w:rsid w:val="00CE12D0"/>
    <w:rsid w:val="00CE1EA5"/>
    <w:rsid w:val="00CE1F29"/>
    <w:rsid w:val="00CE20FE"/>
    <w:rsid w:val="00CE4646"/>
    <w:rsid w:val="00CE479B"/>
    <w:rsid w:val="00CE4B81"/>
    <w:rsid w:val="00CE4E37"/>
    <w:rsid w:val="00CE6C83"/>
    <w:rsid w:val="00CE6C8F"/>
    <w:rsid w:val="00CE70B8"/>
    <w:rsid w:val="00CE73E5"/>
    <w:rsid w:val="00CE75AD"/>
    <w:rsid w:val="00CF0054"/>
    <w:rsid w:val="00CF0F1F"/>
    <w:rsid w:val="00CF10B0"/>
    <w:rsid w:val="00CF10C7"/>
    <w:rsid w:val="00CF1D1C"/>
    <w:rsid w:val="00CF2522"/>
    <w:rsid w:val="00CF2AC6"/>
    <w:rsid w:val="00CF35A4"/>
    <w:rsid w:val="00CF362C"/>
    <w:rsid w:val="00CF3CC5"/>
    <w:rsid w:val="00CF41FA"/>
    <w:rsid w:val="00CF4809"/>
    <w:rsid w:val="00CF4875"/>
    <w:rsid w:val="00CF5078"/>
    <w:rsid w:val="00CF57E1"/>
    <w:rsid w:val="00CF6DC1"/>
    <w:rsid w:val="00CF7108"/>
    <w:rsid w:val="00CF7854"/>
    <w:rsid w:val="00CF7ACF"/>
    <w:rsid w:val="00CF7DE8"/>
    <w:rsid w:val="00D007D8"/>
    <w:rsid w:val="00D017DB"/>
    <w:rsid w:val="00D01857"/>
    <w:rsid w:val="00D01A0C"/>
    <w:rsid w:val="00D02412"/>
    <w:rsid w:val="00D03395"/>
    <w:rsid w:val="00D033B8"/>
    <w:rsid w:val="00D043AB"/>
    <w:rsid w:val="00D049C1"/>
    <w:rsid w:val="00D05175"/>
    <w:rsid w:val="00D060E6"/>
    <w:rsid w:val="00D06289"/>
    <w:rsid w:val="00D06616"/>
    <w:rsid w:val="00D06A13"/>
    <w:rsid w:val="00D0714E"/>
    <w:rsid w:val="00D077F6"/>
    <w:rsid w:val="00D079FE"/>
    <w:rsid w:val="00D07B66"/>
    <w:rsid w:val="00D07D45"/>
    <w:rsid w:val="00D10DC7"/>
    <w:rsid w:val="00D13169"/>
    <w:rsid w:val="00D13381"/>
    <w:rsid w:val="00D1362C"/>
    <w:rsid w:val="00D13943"/>
    <w:rsid w:val="00D13A13"/>
    <w:rsid w:val="00D14C4E"/>
    <w:rsid w:val="00D14CE0"/>
    <w:rsid w:val="00D15400"/>
    <w:rsid w:val="00D15B70"/>
    <w:rsid w:val="00D15D77"/>
    <w:rsid w:val="00D16536"/>
    <w:rsid w:val="00D16839"/>
    <w:rsid w:val="00D16DD9"/>
    <w:rsid w:val="00D16ED3"/>
    <w:rsid w:val="00D16FC7"/>
    <w:rsid w:val="00D17045"/>
    <w:rsid w:val="00D17643"/>
    <w:rsid w:val="00D17937"/>
    <w:rsid w:val="00D17B2C"/>
    <w:rsid w:val="00D20193"/>
    <w:rsid w:val="00D21529"/>
    <w:rsid w:val="00D2257F"/>
    <w:rsid w:val="00D22D09"/>
    <w:rsid w:val="00D23233"/>
    <w:rsid w:val="00D23312"/>
    <w:rsid w:val="00D233BF"/>
    <w:rsid w:val="00D23671"/>
    <w:rsid w:val="00D23BC6"/>
    <w:rsid w:val="00D24232"/>
    <w:rsid w:val="00D24862"/>
    <w:rsid w:val="00D24CBE"/>
    <w:rsid w:val="00D24FE7"/>
    <w:rsid w:val="00D25967"/>
    <w:rsid w:val="00D25B2A"/>
    <w:rsid w:val="00D27565"/>
    <w:rsid w:val="00D275C8"/>
    <w:rsid w:val="00D3040B"/>
    <w:rsid w:val="00D30833"/>
    <w:rsid w:val="00D31E8D"/>
    <w:rsid w:val="00D335F8"/>
    <w:rsid w:val="00D3438D"/>
    <w:rsid w:val="00D34881"/>
    <w:rsid w:val="00D350B3"/>
    <w:rsid w:val="00D355F8"/>
    <w:rsid w:val="00D358AD"/>
    <w:rsid w:val="00D36F08"/>
    <w:rsid w:val="00D413F7"/>
    <w:rsid w:val="00D417DB"/>
    <w:rsid w:val="00D41AE5"/>
    <w:rsid w:val="00D41ED8"/>
    <w:rsid w:val="00D42EDB"/>
    <w:rsid w:val="00D433D6"/>
    <w:rsid w:val="00D44016"/>
    <w:rsid w:val="00D44366"/>
    <w:rsid w:val="00D44A9F"/>
    <w:rsid w:val="00D450DB"/>
    <w:rsid w:val="00D45901"/>
    <w:rsid w:val="00D45A08"/>
    <w:rsid w:val="00D4621B"/>
    <w:rsid w:val="00D46361"/>
    <w:rsid w:val="00D46864"/>
    <w:rsid w:val="00D46928"/>
    <w:rsid w:val="00D47522"/>
    <w:rsid w:val="00D47951"/>
    <w:rsid w:val="00D47D8C"/>
    <w:rsid w:val="00D47DE6"/>
    <w:rsid w:val="00D47EE1"/>
    <w:rsid w:val="00D505D7"/>
    <w:rsid w:val="00D50822"/>
    <w:rsid w:val="00D50A5E"/>
    <w:rsid w:val="00D51536"/>
    <w:rsid w:val="00D5277B"/>
    <w:rsid w:val="00D52A2A"/>
    <w:rsid w:val="00D52A5A"/>
    <w:rsid w:val="00D52A71"/>
    <w:rsid w:val="00D52E31"/>
    <w:rsid w:val="00D53262"/>
    <w:rsid w:val="00D53B45"/>
    <w:rsid w:val="00D551AD"/>
    <w:rsid w:val="00D55233"/>
    <w:rsid w:val="00D553B5"/>
    <w:rsid w:val="00D558E9"/>
    <w:rsid w:val="00D55D66"/>
    <w:rsid w:val="00D561D9"/>
    <w:rsid w:val="00D56293"/>
    <w:rsid w:val="00D56431"/>
    <w:rsid w:val="00D57CAD"/>
    <w:rsid w:val="00D6131E"/>
    <w:rsid w:val="00D618E5"/>
    <w:rsid w:val="00D61C89"/>
    <w:rsid w:val="00D61FDE"/>
    <w:rsid w:val="00D63100"/>
    <w:rsid w:val="00D63DC1"/>
    <w:rsid w:val="00D63FCE"/>
    <w:rsid w:val="00D641EC"/>
    <w:rsid w:val="00D6479E"/>
    <w:rsid w:val="00D65273"/>
    <w:rsid w:val="00D65373"/>
    <w:rsid w:val="00D653A0"/>
    <w:rsid w:val="00D654F3"/>
    <w:rsid w:val="00D65DAC"/>
    <w:rsid w:val="00D66420"/>
    <w:rsid w:val="00D66573"/>
    <w:rsid w:val="00D66CFF"/>
    <w:rsid w:val="00D706C6"/>
    <w:rsid w:val="00D71192"/>
    <w:rsid w:val="00D711CC"/>
    <w:rsid w:val="00D71461"/>
    <w:rsid w:val="00D71A69"/>
    <w:rsid w:val="00D71DD1"/>
    <w:rsid w:val="00D736A7"/>
    <w:rsid w:val="00D737D0"/>
    <w:rsid w:val="00D73B75"/>
    <w:rsid w:val="00D74062"/>
    <w:rsid w:val="00D74CA2"/>
    <w:rsid w:val="00D74CEF"/>
    <w:rsid w:val="00D7522F"/>
    <w:rsid w:val="00D75592"/>
    <w:rsid w:val="00D77146"/>
    <w:rsid w:val="00D77488"/>
    <w:rsid w:val="00D77AC5"/>
    <w:rsid w:val="00D80701"/>
    <w:rsid w:val="00D80FDF"/>
    <w:rsid w:val="00D81904"/>
    <w:rsid w:val="00D81DF4"/>
    <w:rsid w:val="00D825B1"/>
    <w:rsid w:val="00D82B06"/>
    <w:rsid w:val="00D8309C"/>
    <w:rsid w:val="00D83168"/>
    <w:rsid w:val="00D83337"/>
    <w:rsid w:val="00D83DC1"/>
    <w:rsid w:val="00D8403E"/>
    <w:rsid w:val="00D84598"/>
    <w:rsid w:val="00D84E3C"/>
    <w:rsid w:val="00D8588C"/>
    <w:rsid w:val="00D85A98"/>
    <w:rsid w:val="00D86062"/>
    <w:rsid w:val="00D86FAB"/>
    <w:rsid w:val="00D87799"/>
    <w:rsid w:val="00D877BC"/>
    <w:rsid w:val="00D87A3A"/>
    <w:rsid w:val="00D901E6"/>
    <w:rsid w:val="00D903C1"/>
    <w:rsid w:val="00D91288"/>
    <w:rsid w:val="00D9153F"/>
    <w:rsid w:val="00D91991"/>
    <w:rsid w:val="00D91A21"/>
    <w:rsid w:val="00D9342B"/>
    <w:rsid w:val="00D93C24"/>
    <w:rsid w:val="00D94509"/>
    <w:rsid w:val="00D94EBB"/>
    <w:rsid w:val="00D94F8B"/>
    <w:rsid w:val="00D9555B"/>
    <w:rsid w:val="00D95C8C"/>
    <w:rsid w:val="00D9626F"/>
    <w:rsid w:val="00D96D65"/>
    <w:rsid w:val="00D972D7"/>
    <w:rsid w:val="00D97492"/>
    <w:rsid w:val="00DA0481"/>
    <w:rsid w:val="00DA0484"/>
    <w:rsid w:val="00DA04C5"/>
    <w:rsid w:val="00DA05C0"/>
    <w:rsid w:val="00DA0765"/>
    <w:rsid w:val="00DA129C"/>
    <w:rsid w:val="00DA2B49"/>
    <w:rsid w:val="00DA2BC0"/>
    <w:rsid w:val="00DA310E"/>
    <w:rsid w:val="00DA479D"/>
    <w:rsid w:val="00DA4D99"/>
    <w:rsid w:val="00DA548F"/>
    <w:rsid w:val="00DA5833"/>
    <w:rsid w:val="00DA65A0"/>
    <w:rsid w:val="00DA7147"/>
    <w:rsid w:val="00DA7762"/>
    <w:rsid w:val="00DA7EAF"/>
    <w:rsid w:val="00DB07BB"/>
    <w:rsid w:val="00DB099A"/>
    <w:rsid w:val="00DB1BB5"/>
    <w:rsid w:val="00DB2AEA"/>
    <w:rsid w:val="00DB32C2"/>
    <w:rsid w:val="00DB3B47"/>
    <w:rsid w:val="00DB4532"/>
    <w:rsid w:val="00DB4BC3"/>
    <w:rsid w:val="00DB4E3E"/>
    <w:rsid w:val="00DB54A8"/>
    <w:rsid w:val="00DB5644"/>
    <w:rsid w:val="00DB5CBC"/>
    <w:rsid w:val="00DB6195"/>
    <w:rsid w:val="00DB66A1"/>
    <w:rsid w:val="00DB6757"/>
    <w:rsid w:val="00DB6ED1"/>
    <w:rsid w:val="00DB7B0A"/>
    <w:rsid w:val="00DC02FE"/>
    <w:rsid w:val="00DC130D"/>
    <w:rsid w:val="00DC1C17"/>
    <w:rsid w:val="00DC1D25"/>
    <w:rsid w:val="00DC292D"/>
    <w:rsid w:val="00DC2FC5"/>
    <w:rsid w:val="00DC3309"/>
    <w:rsid w:val="00DC4C58"/>
    <w:rsid w:val="00DC5056"/>
    <w:rsid w:val="00DC5438"/>
    <w:rsid w:val="00DC5518"/>
    <w:rsid w:val="00DC683B"/>
    <w:rsid w:val="00DC6CAB"/>
    <w:rsid w:val="00DC6F05"/>
    <w:rsid w:val="00DC731C"/>
    <w:rsid w:val="00DC7369"/>
    <w:rsid w:val="00DC7F0D"/>
    <w:rsid w:val="00DD0675"/>
    <w:rsid w:val="00DD0863"/>
    <w:rsid w:val="00DD0977"/>
    <w:rsid w:val="00DD0C3D"/>
    <w:rsid w:val="00DD10CA"/>
    <w:rsid w:val="00DD11FE"/>
    <w:rsid w:val="00DD182C"/>
    <w:rsid w:val="00DD2A53"/>
    <w:rsid w:val="00DD2F14"/>
    <w:rsid w:val="00DD3C24"/>
    <w:rsid w:val="00DD6E8A"/>
    <w:rsid w:val="00DD72A9"/>
    <w:rsid w:val="00DD7D72"/>
    <w:rsid w:val="00DE1260"/>
    <w:rsid w:val="00DE19E4"/>
    <w:rsid w:val="00DE2ABB"/>
    <w:rsid w:val="00DE2D4A"/>
    <w:rsid w:val="00DE2DF7"/>
    <w:rsid w:val="00DE2E89"/>
    <w:rsid w:val="00DE31CF"/>
    <w:rsid w:val="00DE3274"/>
    <w:rsid w:val="00DE32FD"/>
    <w:rsid w:val="00DE34E5"/>
    <w:rsid w:val="00DE367C"/>
    <w:rsid w:val="00DE39FD"/>
    <w:rsid w:val="00DE3EC5"/>
    <w:rsid w:val="00DE4078"/>
    <w:rsid w:val="00DE431E"/>
    <w:rsid w:val="00DE49C1"/>
    <w:rsid w:val="00DE50C7"/>
    <w:rsid w:val="00DE52A9"/>
    <w:rsid w:val="00DE565C"/>
    <w:rsid w:val="00DE5798"/>
    <w:rsid w:val="00DE70A9"/>
    <w:rsid w:val="00DE727B"/>
    <w:rsid w:val="00DE72F6"/>
    <w:rsid w:val="00DE74C4"/>
    <w:rsid w:val="00DF0700"/>
    <w:rsid w:val="00DF0B1E"/>
    <w:rsid w:val="00DF1381"/>
    <w:rsid w:val="00DF143D"/>
    <w:rsid w:val="00DF1A55"/>
    <w:rsid w:val="00DF32CD"/>
    <w:rsid w:val="00DF3D24"/>
    <w:rsid w:val="00DF4121"/>
    <w:rsid w:val="00DF5CEB"/>
    <w:rsid w:val="00DF7F82"/>
    <w:rsid w:val="00E000CA"/>
    <w:rsid w:val="00E00653"/>
    <w:rsid w:val="00E00D8B"/>
    <w:rsid w:val="00E011E2"/>
    <w:rsid w:val="00E01A1F"/>
    <w:rsid w:val="00E020B0"/>
    <w:rsid w:val="00E02272"/>
    <w:rsid w:val="00E02546"/>
    <w:rsid w:val="00E02A16"/>
    <w:rsid w:val="00E02C8F"/>
    <w:rsid w:val="00E02E08"/>
    <w:rsid w:val="00E034A3"/>
    <w:rsid w:val="00E0359A"/>
    <w:rsid w:val="00E03626"/>
    <w:rsid w:val="00E03CA3"/>
    <w:rsid w:val="00E03FCA"/>
    <w:rsid w:val="00E05549"/>
    <w:rsid w:val="00E057F8"/>
    <w:rsid w:val="00E062B2"/>
    <w:rsid w:val="00E064B5"/>
    <w:rsid w:val="00E0651E"/>
    <w:rsid w:val="00E0702B"/>
    <w:rsid w:val="00E07638"/>
    <w:rsid w:val="00E07D0D"/>
    <w:rsid w:val="00E100AF"/>
    <w:rsid w:val="00E1119F"/>
    <w:rsid w:val="00E11338"/>
    <w:rsid w:val="00E11958"/>
    <w:rsid w:val="00E11ADE"/>
    <w:rsid w:val="00E12AF8"/>
    <w:rsid w:val="00E13464"/>
    <w:rsid w:val="00E1378F"/>
    <w:rsid w:val="00E13B41"/>
    <w:rsid w:val="00E13E5D"/>
    <w:rsid w:val="00E1448A"/>
    <w:rsid w:val="00E1455E"/>
    <w:rsid w:val="00E150F8"/>
    <w:rsid w:val="00E15D83"/>
    <w:rsid w:val="00E16997"/>
    <w:rsid w:val="00E16B7C"/>
    <w:rsid w:val="00E16F40"/>
    <w:rsid w:val="00E172B9"/>
    <w:rsid w:val="00E17F93"/>
    <w:rsid w:val="00E202EA"/>
    <w:rsid w:val="00E20665"/>
    <w:rsid w:val="00E2148A"/>
    <w:rsid w:val="00E22492"/>
    <w:rsid w:val="00E22DE1"/>
    <w:rsid w:val="00E243DA"/>
    <w:rsid w:val="00E248BB"/>
    <w:rsid w:val="00E24F41"/>
    <w:rsid w:val="00E252C8"/>
    <w:rsid w:val="00E256E8"/>
    <w:rsid w:val="00E259F2"/>
    <w:rsid w:val="00E26CC1"/>
    <w:rsid w:val="00E30A15"/>
    <w:rsid w:val="00E30F11"/>
    <w:rsid w:val="00E314A5"/>
    <w:rsid w:val="00E31696"/>
    <w:rsid w:val="00E31DAF"/>
    <w:rsid w:val="00E332CD"/>
    <w:rsid w:val="00E34544"/>
    <w:rsid w:val="00E34657"/>
    <w:rsid w:val="00E34731"/>
    <w:rsid w:val="00E3483D"/>
    <w:rsid w:val="00E34E5D"/>
    <w:rsid w:val="00E358BF"/>
    <w:rsid w:val="00E36054"/>
    <w:rsid w:val="00E376FE"/>
    <w:rsid w:val="00E37BC8"/>
    <w:rsid w:val="00E40282"/>
    <w:rsid w:val="00E40A7D"/>
    <w:rsid w:val="00E40B17"/>
    <w:rsid w:val="00E40E80"/>
    <w:rsid w:val="00E41157"/>
    <w:rsid w:val="00E41BCA"/>
    <w:rsid w:val="00E41FE1"/>
    <w:rsid w:val="00E426F5"/>
    <w:rsid w:val="00E42A15"/>
    <w:rsid w:val="00E42EDD"/>
    <w:rsid w:val="00E4395F"/>
    <w:rsid w:val="00E43AC0"/>
    <w:rsid w:val="00E43F1B"/>
    <w:rsid w:val="00E4480A"/>
    <w:rsid w:val="00E44861"/>
    <w:rsid w:val="00E448EB"/>
    <w:rsid w:val="00E44901"/>
    <w:rsid w:val="00E44C93"/>
    <w:rsid w:val="00E44D55"/>
    <w:rsid w:val="00E452D8"/>
    <w:rsid w:val="00E45BFA"/>
    <w:rsid w:val="00E4636D"/>
    <w:rsid w:val="00E46391"/>
    <w:rsid w:val="00E4736A"/>
    <w:rsid w:val="00E47617"/>
    <w:rsid w:val="00E47806"/>
    <w:rsid w:val="00E47BCC"/>
    <w:rsid w:val="00E50574"/>
    <w:rsid w:val="00E507FA"/>
    <w:rsid w:val="00E515CD"/>
    <w:rsid w:val="00E53A82"/>
    <w:rsid w:val="00E53BCB"/>
    <w:rsid w:val="00E5428C"/>
    <w:rsid w:val="00E542E3"/>
    <w:rsid w:val="00E546CE"/>
    <w:rsid w:val="00E547F0"/>
    <w:rsid w:val="00E54E6A"/>
    <w:rsid w:val="00E54F47"/>
    <w:rsid w:val="00E54F84"/>
    <w:rsid w:val="00E55673"/>
    <w:rsid w:val="00E56C74"/>
    <w:rsid w:val="00E574B6"/>
    <w:rsid w:val="00E60168"/>
    <w:rsid w:val="00E605E2"/>
    <w:rsid w:val="00E606BD"/>
    <w:rsid w:val="00E6071F"/>
    <w:rsid w:val="00E60D73"/>
    <w:rsid w:val="00E6268E"/>
    <w:rsid w:val="00E62E7D"/>
    <w:rsid w:val="00E6368A"/>
    <w:rsid w:val="00E64396"/>
    <w:rsid w:val="00E658C5"/>
    <w:rsid w:val="00E65F65"/>
    <w:rsid w:val="00E66EF6"/>
    <w:rsid w:val="00E67D41"/>
    <w:rsid w:val="00E70000"/>
    <w:rsid w:val="00E703DC"/>
    <w:rsid w:val="00E70B63"/>
    <w:rsid w:val="00E70CCA"/>
    <w:rsid w:val="00E70F13"/>
    <w:rsid w:val="00E710A0"/>
    <w:rsid w:val="00E71381"/>
    <w:rsid w:val="00E714A5"/>
    <w:rsid w:val="00E71F45"/>
    <w:rsid w:val="00E7226F"/>
    <w:rsid w:val="00E722E2"/>
    <w:rsid w:val="00E72DDE"/>
    <w:rsid w:val="00E732CA"/>
    <w:rsid w:val="00E7461D"/>
    <w:rsid w:val="00E750F2"/>
    <w:rsid w:val="00E75686"/>
    <w:rsid w:val="00E75CE4"/>
    <w:rsid w:val="00E75FE5"/>
    <w:rsid w:val="00E760DE"/>
    <w:rsid w:val="00E76ED1"/>
    <w:rsid w:val="00E77D22"/>
    <w:rsid w:val="00E8047B"/>
    <w:rsid w:val="00E81597"/>
    <w:rsid w:val="00E81CBC"/>
    <w:rsid w:val="00E81CF4"/>
    <w:rsid w:val="00E81F28"/>
    <w:rsid w:val="00E82373"/>
    <w:rsid w:val="00E82937"/>
    <w:rsid w:val="00E83B96"/>
    <w:rsid w:val="00E84487"/>
    <w:rsid w:val="00E84898"/>
    <w:rsid w:val="00E84D1C"/>
    <w:rsid w:val="00E8643D"/>
    <w:rsid w:val="00E87FB4"/>
    <w:rsid w:val="00E903E1"/>
    <w:rsid w:val="00E90A0F"/>
    <w:rsid w:val="00E90B1A"/>
    <w:rsid w:val="00E90C12"/>
    <w:rsid w:val="00E90D7C"/>
    <w:rsid w:val="00E90F78"/>
    <w:rsid w:val="00E913ED"/>
    <w:rsid w:val="00E918B8"/>
    <w:rsid w:val="00E91A34"/>
    <w:rsid w:val="00E92225"/>
    <w:rsid w:val="00E92867"/>
    <w:rsid w:val="00E92B43"/>
    <w:rsid w:val="00E92EC5"/>
    <w:rsid w:val="00E93186"/>
    <w:rsid w:val="00E93428"/>
    <w:rsid w:val="00E93ABD"/>
    <w:rsid w:val="00E94145"/>
    <w:rsid w:val="00E943E5"/>
    <w:rsid w:val="00E945EF"/>
    <w:rsid w:val="00E9533D"/>
    <w:rsid w:val="00E9671E"/>
    <w:rsid w:val="00E9692D"/>
    <w:rsid w:val="00E971FC"/>
    <w:rsid w:val="00EA02FD"/>
    <w:rsid w:val="00EA0302"/>
    <w:rsid w:val="00EA1029"/>
    <w:rsid w:val="00EA153C"/>
    <w:rsid w:val="00EA21D7"/>
    <w:rsid w:val="00EA2C6A"/>
    <w:rsid w:val="00EA2D27"/>
    <w:rsid w:val="00EA3951"/>
    <w:rsid w:val="00EA3AE1"/>
    <w:rsid w:val="00EA6575"/>
    <w:rsid w:val="00EA67AB"/>
    <w:rsid w:val="00EB0170"/>
    <w:rsid w:val="00EB10B0"/>
    <w:rsid w:val="00EB163C"/>
    <w:rsid w:val="00EB1F5F"/>
    <w:rsid w:val="00EB229A"/>
    <w:rsid w:val="00EB2399"/>
    <w:rsid w:val="00EB23E0"/>
    <w:rsid w:val="00EB281F"/>
    <w:rsid w:val="00EB3686"/>
    <w:rsid w:val="00EB5B96"/>
    <w:rsid w:val="00EB6DEF"/>
    <w:rsid w:val="00EB6E19"/>
    <w:rsid w:val="00EB7121"/>
    <w:rsid w:val="00EC0022"/>
    <w:rsid w:val="00EC0A4D"/>
    <w:rsid w:val="00EC0D74"/>
    <w:rsid w:val="00EC0E1B"/>
    <w:rsid w:val="00EC1487"/>
    <w:rsid w:val="00EC16D3"/>
    <w:rsid w:val="00EC195E"/>
    <w:rsid w:val="00EC24A8"/>
    <w:rsid w:val="00EC2DAE"/>
    <w:rsid w:val="00EC3C65"/>
    <w:rsid w:val="00EC3D12"/>
    <w:rsid w:val="00EC4D52"/>
    <w:rsid w:val="00EC54A5"/>
    <w:rsid w:val="00EC5E75"/>
    <w:rsid w:val="00EC6B1D"/>
    <w:rsid w:val="00EC7179"/>
    <w:rsid w:val="00EC725E"/>
    <w:rsid w:val="00EC7582"/>
    <w:rsid w:val="00EC7BED"/>
    <w:rsid w:val="00ED00B4"/>
    <w:rsid w:val="00ED0143"/>
    <w:rsid w:val="00ED1785"/>
    <w:rsid w:val="00ED193F"/>
    <w:rsid w:val="00ED21C0"/>
    <w:rsid w:val="00ED25C0"/>
    <w:rsid w:val="00ED2ACF"/>
    <w:rsid w:val="00ED2E18"/>
    <w:rsid w:val="00ED3FEF"/>
    <w:rsid w:val="00ED4DF0"/>
    <w:rsid w:val="00ED54B8"/>
    <w:rsid w:val="00ED6557"/>
    <w:rsid w:val="00ED7002"/>
    <w:rsid w:val="00ED73A7"/>
    <w:rsid w:val="00ED76ED"/>
    <w:rsid w:val="00EE091D"/>
    <w:rsid w:val="00EE0A21"/>
    <w:rsid w:val="00EE0AE5"/>
    <w:rsid w:val="00EE0D2E"/>
    <w:rsid w:val="00EE1461"/>
    <w:rsid w:val="00EE16F7"/>
    <w:rsid w:val="00EE1FE1"/>
    <w:rsid w:val="00EE2131"/>
    <w:rsid w:val="00EE21BD"/>
    <w:rsid w:val="00EE2577"/>
    <w:rsid w:val="00EE2F2A"/>
    <w:rsid w:val="00EE4268"/>
    <w:rsid w:val="00EE474A"/>
    <w:rsid w:val="00EE51AD"/>
    <w:rsid w:val="00EE58C4"/>
    <w:rsid w:val="00EE5B30"/>
    <w:rsid w:val="00EE5D53"/>
    <w:rsid w:val="00EE5DAF"/>
    <w:rsid w:val="00EE6208"/>
    <w:rsid w:val="00EE622C"/>
    <w:rsid w:val="00EE7152"/>
    <w:rsid w:val="00EE78CF"/>
    <w:rsid w:val="00EE78E2"/>
    <w:rsid w:val="00EE7C7A"/>
    <w:rsid w:val="00EF0132"/>
    <w:rsid w:val="00EF1041"/>
    <w:rsid w:val="00EF143C"/>
    <w:rsid w:val="00EF148D"/>
    <w:rsid w:val="00EF14DB"/>
    <w:rsid w:val="00EF168D"/>
    <w:rsid w:val="00EF1B87"/>
    <w:rsid w:val="00EF2944"/>
    <w:rsid w:val="00EF3337"/>
    <w:rsid w:val="00EF3B03"/>
    <w:rsid w:val="00EF4471"/>
    <w:rsid w:val="00EF505D"/>
    <w:rsid w:val="00EF52A3"/>
    <w:rsid w:val="00EF5AF2"/>
    <w:rsid w:val="00EF5E92"/>
    <w:rsid w:val="00EF6443"/>
    <w:rsid w:val="00EF6915"/>
    <w:rsid w:val="00EF7786"/>
    <w:rsid w:val="00F00D4F"/>
    <w:rsid w:val="00F01083"/>
    <w:rsid w:val="00F01B58"/>
    <w:rsid w:val="00F023F7"/>
    <w:rsid w:val="00F02B88"/>
    <w:rsid w:val="00F02CBB"/>
    <w:rsid w:val="00F02CF8"/>
    <w:rsid w:val="00F035FA"/>
    <w:rsid w:val="00F036CB"/>
    <w:rsid w:val="00F03734"/>
    <w:rsid w:val="00F04B2E"/>
    <w:rsid w:val="00F04CE2"/>
    <w:rsid w:val="00F055EF"/>
    <w:rsid w:val="00F0566F"/>
    <w:rsid w:val="00F0567D"/>
    <w:rsid w:val="00F060FC"/>
    <w:rsid w:val="00F06177"/>
    <w:rsid w:val="00F0618A"/>
    <w:rsid w:val="00F063D5"/>
    <w:rsid w:val="00F07830"/>
    <w:rsid w:val="00F07C86"/>
    <w:rsid w:val="00F10D68"/>
    <w:rsid w:val="00F1111A"/>
    <w:rsid w:val="00F113EF"/>
    <w:rsid w:val="00F1141E"/>
    <w:rsid w:val="00F1155E"/>
    <w:rsid w:val="00F1232B"/>
    <w:rsid w:val="00F12756"/>
    <w:rsid w:val="00F14264"/>
    <w:rsid w:val="00F148E5"/>
    <w:rsid w:val="00F149A5"/>
    <w:rsid w:val="00F14E39"/>
    <w:rsid w:val="00F16B03"/>
    <w:rsid w:val="00F16DCB"/>
    <w:rsid w:val="00F17097"/>
    <w:rsid w:val="00F173C6"/>
    <w:rsid w:val="00F17533"/>
    <w:rsid w:val="00F176BF"/>
    <w:rsid w:val="00F179FE"/>
    <w:rsid w:val="00F207E7"/>
    <w:rsid w:val="00F207ED"/>
    <w:rsid w:val="00F20BE7"/>
    <w:rsid w:val="00F22091"/>
    <w:rsid w:val="00F220AF"/>
    <w:rsid w:val="00F2212D"/>
    <w:rsid w:val="00F227FD"/>
    <w:rsid w:val="00F232D1"/>
    <w:rsid w:val="00F234E7"/>
    <w:rsid w:val="00F241C3"/>
    <w:rsid w:val="00F24911"/>
    <w:rsid w:val="00F24C3F"/>
    <w:rsid w:val="00F25278"/>
    <w:rsid w:val="00F25B82"/>
    <w:rsid w:val="00F27190"/>
    <w:rsid w:val="00F278A6"/>
    <w:rsid w:val="00F2793C"/>
    <w:rsid w:val="00F27A29"/>
    <w:rsid w:val="00F304E0"/>
    <w:rsid w:val="00F30665"/>
    <w:rsid w:val="00F30AD4"/>
    <w:rsid w:val="00F3198A"/>
    <w:rsid w:val="00F32580"/>
    <w:rsid w:val="00F3269A"/>
    <w:rsid w:val="00F329F8"/>
    <w:rsid w:val="00F332FB"/>
    <w:rsid w:val="00F334D4"/>
    <w:rsid w:val="00F33C09"/>
    <w:rsid w:val="00F34045"/>
    <w:rsid w:val="00F35209"/>
    <w:rsid w:val="00F3538C"/>
    <w:rsid w:val="00F35521"/>
    <w:rsid w:val="00F35E0C"/>
    <w:rsid w:val="00F35F32"/>
    <w:rsid w:val="00F4060A"/>
    <w:rsid w:val="00F40991"/>
    <w:rsid w:val="00F4107E"/>
    <w:rsid w:val="00F41204"/>
    <w:rsid w:val="00F413E8"/>
    <w:rsid w:val="00F414D3"/>
    <w:rsid w:val="00F41708"/>
    <w:rsid w:val="00F4271E"/>
    <w:rsid w:val="00F42AD5"/>
    <w:rsid w:val="00F42AE1"/>
    <w:rsid w:val="00F42B4D"/>
    <w:rsid w:val="00F438DA"/>
    <w:rsid w:val="00F4411C"/>
    <w:rsid w:val="00F448B8"/>
    <w:rsid w:val="00F44EB6"/>
    <w:rsid w:val="00F4559A"/>
    <w:rsid w:val="00F463E5"/>
    <w:rsid w:val="00F47298"/>
    <w:rsid w:val="00F472EE"/>
    <w:rsid w:val="00F4744F"/>
    <w:rsid w:val="00F51599"/>
    <w:rsid w:val="00F52A32"/>
    <w:rsid w:val="00F52D7B"/>
    <w:rsid w:val="00F52F93"/>
    <w:rsid w:val="00F532DC"/>
    <w:rsid w:val="00F53564"/>
    <w:rsid w:val="00F5386B"/>
    <w:rsid w:val="00F53ACC"/>
    <w:rsid w:val="00F53C3B"/>
    <w:rsid w:val="00F545C6"/>
    <w:rsid w:val="00F549E2"/>
    <w:rsid w:val="00F54ECC"/>
    <w:rsid w:val="00F5502B"/>
    <w:rsid w:val="00F5573C"/>
    <w:rsid w:val="00F557AC"/>
    <w:rsid w:val="00F557C3"/>
    <w:rsid w:val="00F55B41"/>
    <w:rsid w:val="00F55CC0"/>
    <w:rsid w:val="00F55FF5"/>
    <w:rsid w:val="00F570DF"/>
    <w:rsid w:val="00F5719C"/>
    <w:rsid w:val="00F5772D"/>
    <w:rsid w:val="00F577F9"/>
    <w:rsid w:val="00F60FE9"/>
    <w:rsid w:val="00F61505"/>
    <w:rsid w:val="00F629D0"/>
    <w:rsid w:val="00F639D8"/>
    <w:rsid w:val="00F644EE"/>
    <w:rsid w:val="00F64B6D"/>
    <w:rsid w:val="00F64C91"/>
    <w:rsid w:val="00F6594C"/>
    <w:rsid w:val="00F659F5"/>
    <w:rsid w:val="00F65C4B"/>
    <w:rsid w:val="00F65FBF"/>
    <w:rsid w:val="00F66836"/>
    <w:rsid w:val="00F66CB1"/>
    <w:rsid w:val="00F66CDF"/>
    <w:rsid w:val="00F66E69"/>
    <w:rsid w:val="00F67CFA"/>
    <w:rsid w:val="00F70506"/>
    <w:rsid w:val="00F7052C"/>
    <w:rsid w:val="00F70A3B"/>
    <w:rsid w:val="00F70DA6"/>
    <w:rsid w:val="00F71108"/>
    <w:rsid w:val="00F71478"/>
    <w:rsid w:val="00F716AD"/>
    <w:rsid w:val="00F719B3"/>
    <w:rsid w:val="00F71B9A"/>
    <w:rsid w:val="00F71F09"/>
    <w:rsid w:val="00F721E2"/>
    <w:rsid w:val="00F72B77"/>
    <w:rsid w:val="00F73B02"/>
    <w:rsid w:val="00F73FDC"/>
    <w:rsid w:val="00F7444F"/>
    <w:rsid w:val="00F74501"/>
    <w:rsid w:val="00F74B8D"/>
    <w:rsid w:val="00F7592F"/>
    <w:rsid w:val="00F75F9B"/>
    <w:rsid w:val="00F7665F"/>
    <w:rsid w:val="00F76665"/>
    <w:rsid w:val="00F76971"/>
    <w:rsid w:val="00F77764"/>
    <w:rsid w:val="00F77E4C"/>
    <w:rsid w:val="00F80176"/>
    <w:rsid w:val="00F80783"/>
    <w:rsid w:val="00F80E04"/>
    <w:rsid w:val="00F815D2"/>
    <w:rsid w:val="00F824E5"/>
    <w:rsid w:val="00F826FB"/>
    <w:rsid w:val="00F82E29"/>
    <w:rsid w:val="00F839FF"/>
    <w:rsid w:val="00F83D82"/>
    <w:rsid w:val="00F83FF7"/>
    <w:rsid w:val="00F844BB"/>
    <w:rsid w:val="00F844C4"/>
    <w:rsid w:val="00F845F8"/>
    <w:rsid w:val="00F84B4C"/>
    <w:rsid w:val="00F84C36"/>
    <w:rsid w:val="00F851B3"/>
    <w:rsid w:val="00F8573F"/>
    <w:rsid w:val="00F85DEF"/>
    <w:rsid w:val="00F86835"/>
    <w:rsid w:val="00F900B2"/>
    <w:rsid w:val="00F907B9"/>
    <w:rsid w:val="00F90FA2"/>
    <w:rsid w:val="00F91291"/>
    <w:rsid w:val="00F9198D"/>
    <w:rsid w:val="00F91DE0"/>
    <w:rsid w:val="00F9239F"/>
    <w:rsid w:val="00F928EE"/>
    <w:rsid w:val="00F9310D"/>
    <w:rsid w:val="00F93B80"/>
    <w:rsid w:val="00F94250"/>
    <w:rsid w:val="00F9426F"/>
    <w:rsid w:val="00F9460C"/>
    <w:rsid w:val="00F94CC4"/>
    <w:rsid w:val="00F94EBD"/>
    <w:rsid w:val="00F9511E"/>
    <w:rsid w:val="00F958BB"/>
    <w:rsid w:val="00F96C2A"/>
    <w:rsid w:val="00F97B31"/>
    <w:rsid w:val="00FA0016"/>
    <w:rsid w:val="00FA0415"/>
    <w:rsid w:val="00FA068A"/>
    <w:rsid w:val="00FA071A"/>
    <w:rsid w:val="00FA07EC"/>
    <w:rsid w:val="00FA0B0E"/>
    <w:rsid w:val="00FA0BD0"/>
    <w:rsid w:val="00FA0C53"/>
    <w:rsid w:val="00FA0DB1"/>
    <w:rsid w:val="00FA12EE"/>
    <w:rsid w:val="00FA20B1"/>
    <w:rsid w:val="00FA261D"/>
    <w:rsid w:val="00FA2A25"/>
    <w:rsid w:val="00FA356C"/>
    <w:rsid w:val="00FA395F"/>
    <w:rsid w:val="00FA3A0B"/>
    <w:rsid w:val="00FA443F"/>
    <w:rsid w:val="00FA7B5C"/>
    <w:rsid w:val="00FA7EBD"/>
    <w:rsid w:val="00FB0100"/>
    <w:rsid w:val="00FB158B"/>
    <w:rsid w:val="00FB1CFB"/>
    <w:rsid w:val="00FB2929"/>
    <w:rsid w:val="00FB2BF3"/>
    <w:rsid w:val="00FB2C76"/>
    <w:rsid w:val="00FB2DAA"/>
    <w:rsid w:val="00FB335D"/>
    <w:rsid w:val="00FB384C"/>
    <w:rsid w:val="00FB3AF8"/>
    <w:rsid w:val="00FB3B79"/>
    <w:rsid w:val="00FB3D58"/>
    <w:rsid w:val="00FB4780"/>
    <w:rsid w:val="00FB5605"/>
    <w:rsid w:val="00FB5CE9"/>
    <w:rsid w:val="00FB5DA0"/>
    <w:rsid w:val="00FB5EF9"/>
    <w:rsid w:val="00FB5F5B"/>
    <w:rsid w:val="00FB62C1"/>
    <w:rsid w:val="00FC0716"/>
    <w:rsid w:val="00FC09EC"/>
    <w:rsid w:val="00FC108C"/>
    <w:rsid w:val="00FC16C3"/>
    <w:rsid w:val="00FC184E"/>
    <w:rsid w:val="00FC2362"/>
    <w:rsid w:val="00FC280B"/>
    <w:rsid w:val="00FC28C9"/>
    <w:rsid w:val="00FC28E3"/>
    <w:rsid w:val="00FC297B"/>
    <w:rsid w:val="00FC2DB1"/>
    <w:rsid w:val="00FC4063"/>
    <w:rsid w:val="00FC40C7"/>
    <w:rsid w:val="00FC4D19"/>
    <w:rsid w:val="00FC51AB"/>
    <w:rsid w:val="00FC6074"/>
    <w:rsid w:val="00FC67A8"/>
    <w:rsid w:val="00FC693B"/>
    <w:rsid w:val="00FC7221"/>
    <w:rsid w:val="00FC7847"/>
    <w:rsid w:val="00FC7E74"/>
    <w:rsid w:val="00FD077D"/>
    <w:rsid w:val="00FD0D19"/>
    <w:rsid w:val="00FD1A09"/>
    <w:rsid w:val="00FD1B4A"/>
    <w:rsid w:val="00FD2249"/>
    <w:rsid w:val="00FD2378"/>
    <w:rsid w:val="00FD3FB7"/>
    <w:rsid w:val="00FD459D"/>
    <w:rsid w:val="00FD4E4E"/>
    <w:rsid w:val="00FD5951"/>
    <w:rsid w:val="00FD5EE1"/>
    <w:rsid w:val="00FD5F7B"/>
    <w:rsid w:val="00FD6531"/>
    <w:rsid w:val="00FD6538"/>
    <w:rsid w:val="00FD7718"/>
    <w:rsid w:val="00FD7B77"/>
    <w:rsid w:val="00FD7EB9"/>
    <w:rsid w:val="00FE019F"/>
    <w:rsid w:val="00FE02E1"/>
    <w:rsid w:val="00FE0591"/>
    <w:rsid w:val="00FE07FC"/>
    <w:rsid w:val="00FE156B"/>
    <w:rsid w:val="00FE2047"/>
    <w:rsid w:val="00FE26F3"/>
    <w:rsid w:val="00FE2C52"/>
    <w:rsid w:val="00FE2FCA"/>
    <w:rsid w:val="00FE392F"/>
    <w:rsid w:val="00FE4100"/>
    <w:rsid w:val="00FE436C"/>
    <w:rsid w:val="00FE4A34"/>
    <w:rsid w:val="00FE4D05"/>
    <w:rsid w:val="00FE4F18"/>
    <w:rsid w:val="00FE68F5"/>
    <w:rsid w:val="00FE69AE"/>
    <w:rsid w:val="00FE7144"/>
    <w:rsid w:val="00FE72FD"/>
    <w:rsid w:val="00FE7726"/>
    <w:rsid w:val="00FE7C4E"/>
    <w:rsid w:val="00FF041A"/>
    <w:rsid w:val="00FF05F0"/>
    <w:rsid w:val="00FF08D2"/>
    <w:rsid w:val="00FF0DB1"/>
    <w:rsid w:val="00FF14E0"/>
    <w:rsid w:val="00FF18FB"/>
    <w:rsid w:val="00FF1D65"/>
    <w:rsid w:val="00FF2850"/>
    <w:rsid w:val="00FF4B0A"/>
    <w:rsid w:val="00FF6EB8"/>
    <w:rsid w:val="00FF6F7F"/>
    <w:rsid w:val="00FF705B"/>
    <w:rsid w:val="00FF7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>
      <o:colormenu v:ext="edit" fillcolor="none [2732]" strokecolor="maroon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5AF2"/>
    <w:pPr>
      <w:widowControl w:val="0"/>
      <w:snapToGrid w:val="0"/>
      <w:spacing w:line="312" w:lineRule="exact"/>
      <w:ind w:firstLine="425"/>
      <w:jc w:val="both"/>
    </w:pPr>
    <w:rPr>
      <w:kern w:val="2"/>
      <w:sz w:val="21"/>
      <w:szCs w:val="21"/>
    </w:rPr>
  </w:style>
  <w:style w:type="paragraph" w:styleId="10">
    <w:name w:val="heading 1"/>
    <w:basedOn w:val="a"/>
    <w:next w:val="a"/>
    <w:qFormat/>
    <w:rsid w:val="00432A6E"/>
    <w:pPr>
      <w:keepNext/>
      <w:spacing w:before="480" w:after="600" w:line="312" w:lineRule="atLeast"/>
      <w:ind w:firstLine="0"/>
      <w:jc w:val="center"/>
      <w:outlineLvl w:val="0"/>
    </w:pPr>
    <w:rPr>
      <w:rFonts w:ascii="Arial" w:eastAsia="汉仪中黑简" w:hAnsi="Arial"/>
      <w:bCs/>
      <w:sz w:val="44"/>
      <w:szCs w:val="44"/>
    </w:rPr>
  </w:style>
  <w:style w:type="paragraph" w:styleId="2">
    <w:name w:val="heading 2"/>
    <w:aliases w:val="节,节题"/>
    <w:basedOn w:val="a"/>
    <w:next w:val="a"/>
    <w:qFormat/>
    <w:rsid w:val="00EF5AF2"/>
    <w:pPr>
      <w:keepNext/>
      <w:spacing w:before="360" w:after="360"/>
      <w:ind w:firstLine="0"/>
      <w:jc w:val="center"/>
      <w:outlineLvl w:val="1"/>
    </w:pPr>
    <w:rPr>
      <w:sz w:val="32"/>
    </w:rPr>
  </w:style>
  <w:style w:type="paragraph" w:styleId="3">
    <w:name w:val="heading 3"/>
    <w:basedOn w:val="a"/>
    <w:next w:val="a"/>
    <w:link w:val="3Char"/>
    <w:qFormat/>
    <w:rsid w:val="00EF5AF2"/>
    <w:pPr>
      <w:keepNext/>
      <w:keepLines/>
      <w:spacing w:before="120" w:after="120"/>
      <w:ind w:firstLine="0"/>
      <w:outlineLvl w:val="2"/>
    </w:pPr>
    <w:rPr>
      <w:rFonts w:ascii="Arial" w:eastAsia="黑体" w:hAnsi="Arial"/>
      <w:bCs/>
    </w:rPr>
  </w:style>
  <w:style w:type="paragraph" w:styleId="4">
    <w:name w:val="heading 4"/>
    <w:aliases w:val="段1.2.,段1.2,一、二...,标题四、1、2...,标题 4 Char"/>
    <w:basedOn w:val="a"/>
    <w:next w:val="a"/>
    <w:qFormat/>
    <w:rsid w:val="00EF5AF2"/>
    <w:pPr>
      <w:keepNext/>
      <w:spacing w:before="120" w:after="120"/>
      <w:outlineLvl w:val="3"/>
    </w:pPr>
    <w:rPr>
      <w:rFonts w:ascii="Arial" w:eastAsia="黑体" w:hAnsi="Arial"/>
      <w:bCs/>
    </w:rPr>
  </w:style>
  <w:style w:type="paragraph" w:styleId="5">
    <w:name w:val="heading 5"/>
    <w:basedOn w:val="a"/>
    <w:next w:val="a"/>
    <w:qFormat/>
    <w:rsid w:val="00EF5AF2"/>
    <w:pPr>
      <w:keepNext/>
      <w:keepLines/>
      <w:spacing w:before="120"/>
      <w:outlineLvl w:val="4"/>
    </w:pPr>
    <w:rPr>
      <w:rFonts w:eastAsia="楷体_GB2312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4607F5"/>
    <w:rPr>
      <w:rFonts w:ascii="Arial" w:eastAsia="黑体" w:hAnsi="Arial"/>
      <w:bCs/>
      <w:kern w:val="2"/>
      <w:sz w:val="21"/>
      <w:szCs w:val="21"/>
      <w:lang w:val="en-US" w:eastAsia="zh-CN" w:bidi="ar-SA"/>
    </w:rPr>
  </w:style>
  <w:style w:type="paragraph" w:styleId="30">
    <w:name w:val="toc 3"/>
    <w:basedOn w:val="a"/>
    <w:next w:val="a"/>
    <w:autoRedefine/>
    <w:semiHidden/>
    <w:rsid w:val="00EF5AF2"/>
    <w:pPr>
      <w:tabs>
        <w:tab w:val="right" w:leader="dot" w:pos="8222"/>
      </w:tabs>
      <w:ind w:firstLine="641"/>
    </w:pPr>
    <w:rPr>
      <w:sz w:val="18"/>
      <w:szCs w:val="20"/>
    </w:rPr>
  </w:style>
  <w:style w:type="character" w:customStyle="1" w:styleId="a3">
    <w:name w:val="表文字"/>
    <w:basedOn w:val="a0"/>
    <w:rsid w:val="00CC0DFD"/>
    <w:rPr>
      <w:sz w:val="18"/>
    </w:rPr>
  </w:style>
  <w:style w:type="paragraph" w:customStyle="1" w:styleId="a4">
    <w:name w:val="提示"/>
    <w:basedOn w:val="a"/>
    <w:rsid w:val="00EF5AF2"/>
    <w:pPr>
      <w:spacing w:before="120" w:after="120"/>
      <w:ind w:left="425" w:right="425" w:firstLine="0"/>
    </w:pPr>
    <w:rPr>
      <w:rFonts w:eastAsia="仿宋_GB2312"/>
    </w:rPr>
  </w:style>
  <w:style w:type="paragraph" w:customStyle="1" w:styleId="a5">
    <w:name w:val="图片"/>
    <w:basedOn w:val="a"/>
    <w:next w:val="a"/>
    <w:rsid w:val="00EF5AF2"/>
    <w:pPr>
      <w:spacing w:before="120" w:after="120" w:line="240" w:lineRule="auto"/>
      <w:ind w:firstLine="0"/>
      <w:jc w:val="center"/>
    </w:pPr>
  </w:style>
  <w:style w:type="paragraph" w:customStyle="1" w:styleId="a6">
    <w:name w:val="注意"/>
    <w:basedOn w:val="a"/>
    <w:autoRedefine/>
    <w:rsid w:val="00A21007"/>
    <w:pPr>
      <w:spacing w:before="120" w:after="120"/>
      <w:ind w:left="425" w:right="425" w:firstLine="0"/>
    </w:pPr>
    <w:rPr>
      <w:rFonts w:eastAsia="楷体"/>
    </w:rPr>
  </w:style>
  <w:style w:type="paragraph" w:styleId="a7">
    <w:name w:val="footer"/>
    <w:basedOn w:val="a"/>
    <w:rsid w:val="008E4DFE"/>
    <w:pPr>
      <w:tabs>
        <w:tab w:val="center" w:pos="4153"/>
        <w:tab w:val="right" w:pos="8306"/>
      </w:tabs>
      <w:spacing w:line="312" w:lineRule="atLeast"/>
      <w:jc w:val="left"/>
    </w:pPr>
    <w:rPr>
      <w:sz w:val="18"/>
    </w:rPr>
  </w:style>
  <w:style w:type="paragraph" w:styleId="a8">
    <w:name w:val="Body Text First Indent"/>
    <w:basedOn w:val="a"/>
    <w:link w:val="Char"/>
    <w:rsid w:val="008E4DFE"/>
    <w:pPr>
      <w:spacing w:line="312" w:lineRule="atLeast"/>
      <w:ind w:firstLineChars="200" w:firstLine="200"/>
    </w:pPr>
  </w:style>
  <w:style w:type="character" w:customStyle="1" w:styleId="Char">
    <w:name w:val="正文首行缩进 Char"/>
    <w:basedOn w:val="a0"/>
    <w:link w:val="a8"/>
    <w:rsid w:val="00076549"/>
    <w:rPr>
      <w:rFonts w:eastAsia="宋体"/>
      <w:kern w:val="2"/>
      <w:sz w:val="21"/>
      <w:szCs w:val="21"/>
      <w:lang w:val="en-US" w:eastAsia="zh-CN" w:bidi="ar-SA"/>
    </w:rPr>
  </w:style>
  <w:style w:type="paragraph" w:styleId="a9">
    <w:name w:val="header"/>
    <w:basedOn w:val="a"/>
    <w:rsid w:val="008E4DFE"/>
    <w:pPr>
      <w:pBdr>
        <w:bottom w:val="double" w:sz="6" w:space="1" w:color="auto"/>
      </w:pBdr>
      <w:tabs>
        <w:tab w:val="center" w:pos="4095"/>
        <w:tab w:val="right" w:pos="8190"/>
      </w:tabs>
      <w:adjustRightInd w:val="0"/>
      <w:spacing w:line="312" w:lineRule="atLeast"/>
      <w:jc w:val="center"/>
      <w:textAlignment w:val="baseline"/>
    </w:pPr>
    <w:rPr>
      <w:kern w:val="21"/>
      <w:sz w:val="18"/>
      <w:szCs w:val="18"/>
    </w:rPr>
  </w:style>
  <w:style w:type="paragraph" w:customStyle="1" w:styleId="-5">
    <w:name w:val="图题-小5宋，居中"/>
    <w:basedOn w:val="a"/>
    <w:next w:val="a"/>
    <w:link w:val="-5Char"/>
    <w:autoRedefine/>
    <w:rsid w:val="003C3176"/>
    <w:pPr>
      <w:adjustRightInd w:val="0"/>
      <w:spacing w:before="120" w:after="120"/>
      <w:ind w:firstLine="0"/>
      <w:jc w:val="center"/>
      <w:textAlignment w:val="center"/>
    </w:pPr>
    <w:rPr>
      <w:kern w:val="21"/>
      <w:sz w:val="18"/>
      <w:szCs w:val="20"/>
    </w:rPr>
  </w:style>
  <w:style w:type="character" w:customStyle="1" w:styleId="-5Char">
    <w:name w:val="图题-小5宋，居中 Char"/>
    <w:basedOn w:val="a0"/>
    <w:link w:val="-5"/>
    <w:rsid w:val="003C3176"/>
    <w:rPr>
      <w:kern w:val="21"/>
      <w:sz w:val="18"/>
    </w:rPr>
  </w:style>
  <w:style w:type="paragraph" w:customStyle="1" w:styleId="aa">
    <w:name w:val="下空半行"/>
    <w:basedOn w:val="a"/>
    <w:link w:val="Char0"/>
    <w:autoRedefine/>
    <w:rsid w:val="007E6AE4"/>
    <w:pPr>
      <w:spacing w:after="80"/>
      <w:ind w:firstLine="420"/>
    </w:pPr>
    <w:rPr>
      <w:szCs w:val="20"/>
    </w:rPr>
  </w:style>
  <w:style w:type="character" w:customStyle="1" w:styleId="Char0">
    <w:name w:val="下空半行 Char"/>
    <w:basedOn w:val="a0"/>
    <w:link w:val="aa"/>
    <w:rsid w:val="007E6AE4"/>
    <w:rPr>
      <w:kern w:val="2"/>
      <w:sz w:val="21"/>
    </w:rPr>
  </w:style>
  <w:style w:type="paragraph" w:customStyle="1" w:styleId="ab">
    <w:name w:val="上下空半行"/>
    <w:basedOn w:val="a"/>
    <w:link w:val="Char1"/>
    <w:autoRedefine/>
    <w:rsid w:val="006A7731"/>
    <w:pPr>
      <w:spacing w:before="80" w:after="80"/>
    </w:pPr>
  </w:style>
  <w:style w:type="character" w:customStyle="1" w:styleId="Char1">
    <w:name w:val="上下空半行 Char1"/>
    <w:basedOn w:val="a0"/>
    <w:link w:val="ab"/>
    <w:rsid w:val="006A7731"/>
    <w:rPr>
      <w:kern w:val="2"/>
      <w:sz w:val="21"/>
      <w:szCs w:val="21"/>
    </w:rPr>
  </w:style>
  <w:style w:type="paragraph" w:customStyle="1" w:styleId="ac">
    <w:name w:val="上空半行"/>
    <w:basedOn w:val="a"/>
    <w:link w:val="Char2"/>
    <w:autoRedefine/>
    <w:rsid w:val="007E6AE4"/>
    <w:pPr>
      <w:spacing w:before="80"/>
    </w:pPr>
  </w:style>
  <w:style w:type="character" w:customStyle="1" w:styleId="Char2">
    <w:name w:val="上空半行 Char"/>
    <w:link w:val="ac"/>
    <w:rsid w:val="007E6AE4"/>
    <w:rPr>
      <w:kern w:val="2"/>
      <w:sz w:val="21"/>
      <w:szCs w:val="21"/>
    </w:rPr>
  </w:style>
  <w:style w:type="paragraph" w:styleId="11">
    <w:name w:val="toc 1"/>
    <w:aliases w:val="第一章  引言"/>
    <w:basedOn w:val="a"/>
    <w:next w:val="a"/>
    <w:autoRedefine/>
    <w:semiHidden/>
    <w:rsid w:val="00EF5AF2"/>
    <w:pPr>
      <w:tabs>
        <w:tab w:val="right" w:leader="dot" w:pos="8222"/>
      </w:tabs>
      <w:spacing w:before="120" w:after="120"/>
      <w:ind w:firstLine="0"/>
    </w:pPr>
    <w:rPr>
      <w:rFonts w:ascii="Arial" w:eastAsia="黑体" w:hAnsi="Arial"/>
      <w:szCs w:val="20"/>
    </w:rPr>
  </w:style>
  <w:style w:type="paragraph" w:styleId="20">
    <w:name w:val="toc 2"/>
    <w:basedOn w:val="a"/>
    <w:next w:val="a"/>
    <w:autoRedefine/>
    <w:semiHidden/>
    <w:rsid w:val="00EF5AF2"/>
    <w:rPr>
      <w:sz w:val="18"/>
      <w:szCs w:val="20"/>
    </w:rPr>
  </w:style>
  <w:style w:type="paragraph" w:customStyle="1" w:styleId="ad">
    <w:name w:val="程序"/>
    <w:basedOn w:val="a"/>
    <w:autoRedefine/>
    <w:rsid w:val="00713D4B"/>
    <w:pPr>
      <w:spacing w:line="240" w:lineRule="exact"/>
      <w:ind w:left="425" w:right="425" w:firstLine="0"/>
    </w:pPr>
    <w:rPr>
      <w:rFonts w:ascii="宋体" w:hAnsi="Courier New"/>
      <w:sz w:val="18"/>
      <w:szCs w:val="18"/>
    </w:rPr>
  </w:style>
  <w:style w:type="paragraph" w:customStyle="1" w:styleId="ae">
    <w:name w:val="表头"/>
    <w:basedOn w:val="a"/>
    <w:rsid w:val="00EF5AF2"/>
    <w:pPr>
      <w:spacing w:before="120" w:after="120"/>
      <w:ind w:firstLine="0"/>
      <w:jc w:val="center"/>
    </w:pPr>
    <w:rPr>
      <w:rFonts w:ascii="Arial" w:eastAsia="黑体" w:hAnsi="Arial"/>
      <w:sz w:val="18"/>
    </w:rPr>
  </w:style>
  <w:style w:type="paragraph" w:customStyle="1" w:styleId="af">
    <w:name w:val="注意程序"/>
    <w:basedOn w:val="a6"/>
    <w:rsid w:val="00EF5AF2"/>
    <w:pPr>
      <w:spacing w:before="0" w:after="0" w:line="260" w:lineRule="exact"/>
    </w:pPr>
    <w:rPr>
      <w:rFonts w:ascii="Courier New" w:hAnsi="Courier New" w:cs="Courier New"/>
      <w:sz w:val="18"/>
      <w:szCs w:val="18"/>
    </w:rPr>
  </w:style>
  <w:style w:type="table" w:styleId="af0">
    <w:name w:val="Table Grid"/>
    <w:basedOn w:val="a1"/>
    <w:rsid w:val="00CB230C"/>
    <w:pPr>
      <w:widowControl w:val="0"/>
      <w:snapToGrid w:val="0"/>
      <w:spacing w:line="312" w:lineRule="exact"/>
      <w:ind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正文缩进1"/>
    <w:basedOn w:val="a"/>
    <w:link w:val="1Char"/>
    <w:rsid w:val="00C56112"/>
    <w:pPr>
      <w:autoSpaceDE w:val="0"/>
      <w:autoSpaceDN w:val="0"/>
      <w:adjustRightInd w:val="0"/>
      <w:snapToGrid/>
      <w:spacing w:line="312" w:lineRule="atLeast"/>
      <w:textAlignment w:val="baseline"/>
    </w:pPr>
    <w:rPr>
      <w:kern w:val="0"/>
      <w:szCs w:val="20"/>
    </w:rPr>
  </w:style>
  <w:style w:type="character" w:customStyle="1" w:styleId="1Char">
    <w:name w:val="正文缩进1 Char"/>
    <w:basedOn w:val="a0"/>
    <w:link w:val="12"/>
    <w:rsid w:val="00C56112"/>
    <w:rPr>
      <w:rFonts w:eastAsia="宋体"/>
      <w:sz w:val="21"/>
      <w:lang w:val="en-US" w:eastAsia="zh-CN" w:bidi="ar-SA"/>
    </w:rPr>
  </w:style>
  <w:style w:type="paragraph" w:customStyle="1" w:styleId="af1">
    <w:name w:val="注意两空"/>
    <w:basedOn w:val="13"/>
    <w:rsid w:val="00C56112"/>
    <w:pPr>
      <w:spacing w:before="120" w:after="120"/>
      <w:ind w:left="1020" w:right="391" w:hanging="595"/>
    </w:pPr>
    <w:rPr>
      <w:rFonts w:ascii="黑体" w:eastAsia="黑体"/>
    </w:rPr>
  </w:style>
  <w:style w:type="paragraph" w:customStyle="1" w:styleId="13">
    <w:name w:val="注意1"/>
    <w:basedOn w:val="12"/>
    <w:rsid w:val="00C56112"/>
    <w:pPr>
      <w:spacing w:beforeLines="50" w:afterLines="50"/>
      <w:ind w:leftChars="400" w:left="400" w:rightChars="200" w:right="200" w:firstLine="0"/>
    </w:pPr>
    <w:rPr>
      <w:rFonts w:eastAsia="楷体_GB2312"/>
    </w:rPr>
  </w:style>
  <w:style w:type="paragraph" w:customStyle="1" w:styleId="af2">
    <w:name w:val="上空下空"/>
    <w:basedOn w:val="12"/>
    <w:rsid w:val="00C56112"/>
    <w:pPr>
      <w:spacing w:before="120" w:after="120"/>
    </w:pPr>
  </w:style>
  <w:style w:type="paragraph" w:customStyle="1" w:styleId="af3">
    <w:name w:val="上空"/>
    <w:basedOn w:val="12"/>
    <w:rsid w:val="00C56112"/>
    <w:pPr>
      <w:spacing w:before="120"/>
    </w:pPr>
  </w:style>
  <w:style w:type="paragraph" w:customStyle="1" w:styleId="af4">
    <w:name w:val="下空"/>
    <w:basedOn w:val="12"/>
    <w:rsid w:val="00C56112"/>
    <w:pPr>
      <w:spacing w:after="120"/>
    </w:pPr>
  </w:style>
  <w:style w:type="paragraph" w:customStyle="1" w:styleId="af5">
    <w:name w:val="上下空"/>
    <w:basedOn w:val="af3"/>
    <w:rsid w:val="00C56112"/>
    <w:pPr>
      <w:spacing w:after="120"/>
    </w:pPr>
  </w:style>
  <w:style w:type="paragraph" w:customStyle="1" w:styleId="af6">
    <w:name w:val="加图"/>
    <w:basedOn w:val="12"/>
    <w:rsid w:val="00C56112"/>
    <w:pPr>
      <w:spacing w:before="120" w:after="120"/>
      <w:ind w:leftChars="500" w:left="500" w:rightChars="200" w:right="200" w:firstLine="0"/>
    </w:pPr>
  </w:style>
  <w:style w:type="character" w:styleId="af7">
    <w:name w:val="page number"/>
    <w:basedOn w:val="a0"/>
    <w:rsid w:val="00C3126F"/>
  </w:style>
  <w:style w:type="paragraph" w:customStyle="1" w:styleId="af8">
    <w:name w:val="注意、小技巧"/>
    <w:autoRedefine/>
    <w:rsid w:val="008D17C0"/>
    <w:pPr>
      <w:spacing w:beforeLines="50" w:afterLines="50" w:line="312" w:lineRule="atLeast"/>
      <w:ind w:leftChars="190" w:left="399" w:rightChars="200" w:right="420"/>
      <w:jc w:val="both"/>
    </w:pPr>
    <w:rPr>
      <w:rFonts w:eastAsia="楷体_GB2312"/>
      <w:sz w:val="21"/>
    </w:rPr>
  </w:style>
  <w:style w:type="paragraph" w:customStyle="1" w:styleId="af9">
    <w:name w:val="回行齐字"/>
    <w:basedOn w:val="a"/>
    <w:next w:val="12"/>
    <w:rsid w:val="00C56112"/>
    <w:pPr>
      <w:autoSpaceDE w:val="0"/>
      <w:autoSpaceDN w:val="0"/>
      <w:adjustRightInd w:val="0"/>
      <w:snapToGrid/>
      <w:spacing w:line="312" w:lineRule="atLeast"/>
      <w:ind w:left="737" w:hanging="312"/>
      <w:textAlignment w:val="baseline"/>
    </w:pPr>
    <w:rPr>
      <w:kern w:val="0"/>
      <w:szCs w:val="20"/>
    </w:rPr>
  </w:style>
  <w:style w:type="paragraph" w:customStyle="1" w:styleId="afa">
    <w:name w:val="表题"/>
    <w:aliases w:val="小5黑,居中"/>
    <w:next w:val="-5"/>
    <w:rsid w:val="00C56112"/>
    <w:pPr>
      <w:keepNext/>
      <w:spacing w:before="120" w:after="120"/>
      <w:jc w:val="center"/>
      <w:textAlignment w:val="center"/>
    </w:pPr>
    <w:rPr>
      <w:rFonts w:ascii="Arial" w:eastAsia="黑体" w:hAnsi="Arial"/>
      <w:kern w:val="28"/>
      <w:sz w:val="18"/>
    </w:rPr>
  </w:style>
  <w:style w:type="paragraph" w:styleId="afb">
    <w:name w:val="Normal Indent"/>
    <w:basedOn w:val="a"/>
    <w:rsid w:val="00C56112"/>
    <w:pPr>
      <w:autoSpaceDE w:val="0"/>
      <w:autoSpaceDN w:val="0"/>
      <w:adjustRightInd w:val="0"/>
      <w:snapToGrid/>
      <w:spacing w:line="312" w:lineRule="atLeast"/>
      <w:textAlignment w:val="baseline"/>
    </w:pPr>
    <w:rPr>
      <w:kern w:val="0"/>
      <w:szCs w:val="20"/>
    </w:rPr>
  </w:style>
  <w:style w:type="paragraph" w:customStyle="1" w:styleId="afc">
    <w:name w:val="图"/>
    <w:rsid w:val="008D17C0"/>
    <w:pPr>
      <w:spacing w:before="120"/>
      <w:jc w:val="center"/>
    </w:pPr>
    <w:rPr>
      <w:sz w:val="21"/>
    </w:rPr>
  </w:style>
  <w:style w:type="paragraph" w:styleId="afd">
    <w:name w:val="Body Text Indent"/>
    <w:basedOn w:val="a"/>
    <w:rsid w:val="00D46864"/>
    <w:pPr>
      <w:spacing w:after="120"/>
      <w:ind w:leftChars="200" w:left="420"/>
    </w:pPr>
  </w:style>
  <w:style w:type="paragraph" w:styleId="afe">
    <w:name w:val="Body Text"/>
    <w:basedOn w:val="a"/>
    <w:link w:val="Char3"/>
    <w:rsid w:val="00297E03"/>
    <w:pPr>
      <w:spacing w:after="120"/>
    </w:pPr>
  </w:style>
  <w:style w:type="character" w:customStyle="1" w:styleId="Char3">
    <w:name w:val="正文文本 Char"/>
    <w:basedOn w:val="a0"/>
    <w:link w:val="afe"/>
    <w:rsid w:val="00297E03"/>
    <w:rPr>
      <w:kern w:val="2"/>
      <w:sz w:val="21"/>
      <w:szCs w:val="21"/>
    </w:rPr>
  </w:style>
  <w:style w:type="paragraph" w:customStyle="1" w:styleId="1">
    <w:name w:val="项目1"/>
    <w:autoRedefine/>
    <w:rsid w:val="007E6AE4"/>
    <w:pPr>
      <w:widowControl w:val="0"/>
      <w:numPr>
        <w:numId w:val="33"/>
      </w:numPr>
      <w:spacing w:line="312" w:lineRule="atLeast"/>
      <w:jc w:val="both"/>
    </w:pPr>
    <w:rPr>
      <w:sz w:val="21"/>
    </w:rPr>
  </w:style>
  <w:style w:type="paragraph" w:customStyle="1" w:styleId="aff">
    <w:name w:val="图题"/>
    <w:rsid w:val="00297E03"/>
    <w:pPr>
      <w:spacing w:before="120" w:after="120"/>
      <w:jc w:val="center"/>
    </w:pPr>
    <w:rPr>
      <w:kern w:val="2"/>
      <w:sz w:val="18"/>
    </w:rPr>
  </w:style>
  <w:style w:type="paragraph" w:customStyle="1" w:styleId="aff0">
    <w:name w:val="内容提要"/>
    <w:rsid w:val="00297E03"/>
    <w:pPr>
      <w:spacing w:line="312" w:lineRule="atLeast"/>
      <w:ind w:leftChars="400" w:left="400" w:rightChars="400" w:right="400" w:firstLineChars="200" w:firstLine="200"/>
    </w:pPr>
    <w:rPr>
      <w:sz w:val="18"/>
    </w:rPr>
  </w:style>
  <w:style w:type="paragraph" w:customStyle="1" w:styleId="aff1">
    <w:name w:val="注意后文字"/>
    <w:basedOn w:val="a"/>
    <w:next w:val="afb"/>
    <w:autoRedefine/>
    <w:rsid w:val="00297E03"/>
    <w:pPr>
      <w:shd w:val="pct10" w:color="auto" w:fill="FFFFFF"/>
      <w:snapToGrid/>
      <w:spacing w:before="60" w:after="60" w:line="240" w:lineRule="auto"/>
      <w:ind w:left="425" w:right="425"/>
      <w:textAlignment w:val="center"/>
    </w:pPr>
    <w:rPr>
      <w:rFonts w:eastAsia="楷体_GB2312"/>
      <w:szCs w:val="24"/>
    </w:rPr>
  </w:style>
  <w:style w:type="paragraph" w:customStyle="1" w:styleId="-">
    <w:name w:val="图-居中"/>
    <w:autoRedefine/>
    <w:rsid w:val="00297E03"/>
    <w:pPr>
      <w:keepNext/>
      <w:widowControl w:val="0"/>
      <w:adjustRightInd w:val="0"/>
      <w:spacing w:before="120"/>
      <w:jc w:val="center"/>
      <w:textAlignment w:val="baseline"/>
    </w:pPr>
    <w:rPr>
      <w:sz w:val="18"/>
    </w:rPr>
  </w:style>
  <w:style w:type="character" w:styleId="aff2">
    <w:name w:val="FollowedHyperlink"/>
    <w:basedOn w:val="a0"/>
    <w:rsid w:val="00297E03"/>
    <w:rPr>
      <w:color w:val="800080"/>
      <w:u w:val="single"/>
    </w:rPr>
  </w:style>
  <w:style w:type="character" w:styleId="aff3">
    <w:name w:val="Placeholder Text"/>
    <w:basedOn w:val="a0"/>
    <w:uiPriority w:val="99"/>
    <w:semiHidden/>
    <w:rsid w:val="008507A7"/>
    <w:rPr>
      <w:color w:val="808080"/>
    </w:rPr>
  </w:style>
  <w:style w:type="paragraph" w:styleId="aff4">
    <w:name w:val="Balloon Text"/>
    <w:basedOn w:val="a"/>
    <w:link w:val="Char4"/>
    <w:rsid w:val="008507A7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f4"/>
    <w:rsid w:val="008507A7"/>
    <w:rPr>
      <w:kern w:val="2"/>
      <w:sz w:val="18"/>
      <w:szCs w:val="18"/>
    </w:rPr>
  </w:style>
  <w:style w:type="paragraph" w:customStyle="1" w:styleId="aff5">
    <w:name w:val="样式 下空半行 +"/>
    <w:basedOn w:val="aa"/>
    <w:rsid w:val="007E6AE4"/>
    <w:rPr>
      <w:kern w:val="0"/>
    </w:rPr>
  </w:style>
  <w:style w:type="paragraph" w:customStyle="1" w:styleId="0">
    <w:name w:val="样式 正文首行缩进 + 小五 左 首行缩进:  0 字符"/>
    <w:basedOn w:val="a8"/>
    <w:autoRedefine/>
    <w:rsid w:val="00AB18F5"/>
    <w:pPr>
      <w:jc w:val="left"/>
    </w:pPr>
    <w:rPr>
      <w:rFonts w:cs="宋体"/>
      <w:sz w:val="18"/>
      <w:szCs w:val="20"/>
    </w:rPr>
  </w:style>
  <w:style w:type="paragraph" w:customStyle="1" w:styleId="aff6">
    <w:name w:val="正文首行缩进 + 小五"/>
    <w:basedOn w:val="a8"/>
    <w:autoRedefine/>
    <w:rsid w:val="005D5F42"/>
    <w:pPr>
      <w:spacing w:line="280" w:lineRule="exact"/>
      <w:ind w:firstLineChars="0" w:firstLine="425"/>
    </w:pPr>
    <w:rPr>
      <w:rFonts w:cs="宋体"/>
      <w:sz w:val="18"/>
      <w:szCs w:val="20"/>
    </w:rPr>
  </w:style>
  <w:style w:type="paragraph" w:customStyle="1" w:styleId="aff7">
    <w:name w:val="正文点悬挂"/>
    <w:basedOn w:val="a"/>
    <w:rsid w:val="00BD14A0"/>
    <w:pPr>
      <w:tabs>
        <w:tab w:val="num" w:pos="360"/>
      </w:tabs>
      <w:adjustRightInd w:val="0"/>
      <w:spacing w:line="312" w:lineRule="atLeast"/>
      <w:ind w:left="709" w:hanging="284"/>
    </w:pPr>
  </w:style>
  <w:style w:type="paragraph" w:customStyle="1" w:styleId="aff8">
    <w:name w:val="递归模型样式"/>
    <w:basedOn w:val="a"/>
    <w:autoRedefine/>
    <w:rsid w:val="00BD14A0"/>
    <w:pPr>
      <w:spacing w:line="280" w:lineRule="exact"/>
      <w:ind w:left="425" w:firstLine="0"/>
    </w:pPr>
    <w:rPr>
      <w:rFonts w:cs="宋体"/>
      <w:sz w:val="18"/>
      <w:szCs w:val="20"/>
    </w:rPr>
  </w:style>
  <w:style w:type="paragraph" w:customStyle="1" w:styleId="21">
    <w:name w:val="程序2"/>
    <w:basedOn w:val="a"/>
    <w:link w:val="2Char"/>
    <w:autoRedefine/>
    <w:rsid w:val="00BD14A0"/>
    <w:pPr>
      <w:autoSpaceDE w:val="0"/>
      <w:autoSpaceDN w:val="0"/>
      <w:adjustRightInd w:val="0"/>
      <w:spacing w:line="240" w:lineRule="exact"/>
      <w:ind w:left="420" w:firstLine="6"/>
      <w:textAlignment w:val="baseline"/>
    </w:pPr>
    <w:rPr>
      <w:rFonts w:ascii="宋体" w:hAnsi="Courier New"/>
      <w:kern w:val="0"/>
      <w:sz w:val="18"/>
      <w:szCs w:val="20"/>
    </w:rPr>
  </w:style>
  <w:style w:type="paragraph" w:customStyle="1" w:styleId="aff9">
    <w:name w:val="图注"/>
    <w:basedOn w:val="a"/>
    <w:link w:val="Char5"/>
    <w:rsid w:val="00BD14A0"/>
    <w:pPr>
      <w:spacing w:after="120"/>
      <w:ind w:firstLine="0"/>
      <w:jc w:val="center"/>
    </w:pPr>
    <w:rPr>
      <w:sz w:val="18"/>
    </w:rPr>
  </w:style>
  <w:style w:type="character" w:customStyle="1" w:styleId="Char5">
    <w:name w:val="图注 Char"/>
    <w:basedOn w:val="a0"/>
    <w:link w:val="aff9"/>
    <w:rsid w:val="00BD14A0"/>
    <w:rPr>
      <w:kern w:val="2"/>
      <w:sz w:val="18"/>
      <w:szCs w:val="21"/>
    </w:rPr>
  </w:style>
  <w:style w:type="paragraph" w:customStyle="1" w:styleId="affa">
    <w:name w:val="五级标题"/>
    <w:basedOn w:val="12"/>
    <w:rsid w:val="00BD14A0"/>
    <w:pPr>
      <w:spacing w:before="120"/>
    </w:pPr>
    <w:rPr>
      <w:rFonts w:ascii="楷体_GB2312" w:eastAsia="楷体_GB2312"/>
      <w:color w:val="000000"/>
    </w:rPr>
  </w:style>
  <w:style w:type="paragraph" w:customStyle="1" w:styleId="affb">
    <w:name w:val="清单"/>
    <w:basedOn w:val="12"/>
    <w:autoRedefine/>
    <w:rsid w:val="00BD14A0"/>
    <w:pPr>
      <w:spacing w:before="120" w:after="120"/>
    </w:pPr>
    <w:rPr>
      <w:rFonts w:ascii="Arial" w:eastAsia="黑体" w:hAnsi="Arial" w:cs="Arial"/>
      <w:bCs/>
      <w:noProof/>
      <w:sz w:val="18"/>
      <w:szCs w:val="21"/>
    </w:rPr>
  </w:style>
  <w:style w:type="paragraph" w:customStyle="1" w:styleId="affc">
    <w:name w:val="加阴影"/>
    <w:basedOn w:val="12"/>
    <w:rsid w:val="00BD14A0"/>
    <w:pPr>
      <w:shd w:val="pct5" w:color="auto" w:fill="F3F3F3"/>
      <w:spacing w:before="120" w:after="120"/>
      <w:ind w:left="425" w:right="425" w:firstLine="0"/>
    </w:pPr>
    <w:rPr>
      <w:rFonts w:eastAsia="楷体_GB2312"/>
    </w:rPr>
  </w:style>
  <w:style w:type="paragraph" w:customStyle="1" w:styleId="22">
    <w:name w:val="图片2"/>
    <w:basedOn w:val="12"/>
    <w:next w:val="23"/>
    <w:link w:val="2Char0"/>
    <w:rsid w:val="00BD14A0"/>
    <w:pPr>
      <w:tabs>
        <w:tab w:val="center" w:pos="2100"/>
        <w:tab w:val="center" w:pos="6075"/>
      </w:tabs>
      <w:spacing w:before="120"/>
      <w:ind w:firstLine="0"/>
    </w:pPr>
    <w:rPr>
      <w:sz w:val="18"/>
    </w:rPr>
  </w:style>
  <w:style w:type="paragraph" w:customStyle="1" w:styleId="23">
    <w:name w:val="图注2"/>
    <w:basedOn w:val="12"/>
    <w:next w:val="12"/>
    <w:rsid w:val="00BD14A0"/>
    <w:pPr>
      <w:tabs>
        <w:tab w:val="center" w:pos="2100"/>
        <w:tab w:val="center" w:pos="6075"/>
      </w:tabs>
      <w:spacing w:before="120" w:after="120"/>
      <w:ind w:firstLine="0"/>
    </w:pPr>
    <w:rPr>
      <w:sz w:val="18"/>
    </w:rPr>
  </w:style>
  <w:style w:type="paragraph" w:customStyle="1" w:styleId="affd">
    <w:name w:val="小章"/>
    <w:basedOn w:val="12"/>
    <w:rsid w:val="00BD14A0"/>
    <w:pPr>
      <w:spacing w:before="120" w:after="120"/>
    </w:pPr>
    <w:rPr>
      <w:rFonts w:ascii="Arial" w:eastAsia="黑体" w:hAnsi="Arial" w:cs="Arial"/>
      <w:sz w:val="15"/>
    </w:rPr>
  </w:style>
  <w:style w:type="paragraph" w:customStyle="1" w:styleId="affe">
    <w:name w:val="六级标题"/>
    <w:basedOn w:val="12"/>
    <w:rsid w:val="00BD14A0"/>
    <w:pPr>
      <w:spacing w:before="120"/>
    </w:pPr>
    <w:rPr>
      <w:rFonts w:eastAsia="仿宋_GB2312"/>
    </w:rPr>
  </w:style>
  <w:style w:type="paragraph" w:customStyle="1" w:styleId="afff">
    <w:name w:val="阴影"/>
    <w:basedOn w:val="12"/>
    <w:rsid w:val="00BD14A0"/>
    <w:pPr>
      <w:shd w:val="clear" w:color="auto" w:fill="E6E6E6"/>
      <w:spacing w:line="260" w:lineRule="exact"/>
      <w:ind w:leftChars="200" w:left="200" w:firstLine="6"/>
      <w:textAlignment w:val="center"/>
    </w:pPr>
    <w:rPr>
      <w:rFonts w:ascii="Courier New" w:hAnsi="Courier New"/>
      <w:sz w:val="18"/>
    </w:rPr>
  </w:style>
  <w:style w:type="paragraph" w:customStyle="1" w:styleId="24">
    <w:name w:val="阴影2"/>
    <w:basedOn w:val="afff"/>
    <w:rsid w:val="00BD14A0"/>
  </w:style>
  <w:style w:type="paragraph" w:customStyle="1" w:styleId="afff0">
    <w:name w:val="样式 下空半行 + (中文) 黑体"/>
    <w:basedOn w:val="aa"/>
    <w:rsid w:val="00BD14A0"/>
    <w:rPr>
      <w:rFonts w:eastAsia="黑体"/>
    </w:rPr>
  </w:style>
  <w:style w:type="paragraph" w:customStyle="1" w:styleId="afff1">
    <w:name w:val="二级标题"/>
    <w:next w:val="a"/>
    <w:rsid w:val="00BD14A0"/>
    <w:pPr>
      <w:keepNext/>
      <w:widowControl w:val="0"/>
      <w:autoSpaceDE w:val="0"/>
      <w:autoSpaceDN w:val="0"/>
      <w:adjustRightInd w:val="0"/>
      <w:spacing w:before="360" w:after="360" w:line="312" w:lineRule="atLeast"/>
      <w:jc w:val="center"/>
      <w:textAlignment w:val="baseline"/>
    </w:pPr>
    <w:rPr>
      <w:sz w:val="28"/>
    </w:rPr>
  </w:style>
  <w:style w:type="paragraph" w:customStyle="1" w:styleId="afff2">
    <w:name w:val="四级标题"/>
    <w:next w:val="a"/>
    <w:rsid w:val="00BD14A0"/>
    <w:pPr>
      <w:keepNext/>
      <w:widowControl w:val="0"/>
      <w:adjustRightInd w:val="0"/>
      <w:spacing w:before="120" w:after="120" w:line="312" w:lineRule="atLeast"/>
      <w:ind w:firstLine="425"/>
      <w:jc w:val="both"/>
      <w:textAlignment w:val="baseline"/>
    </w:pPr>
    <w:rPr>
      <w:rFonts w:ascii="Arial" w:eastAsia="黑体" w:hAnsi="Arial"/>
      <w:sz w:val="21"/>
    </w:rPr>
  </w:style>
  <w:style w:type="paragraph" w:styleId="afff3">
    <w:name w:val="Plain Text"/>
    <w:link w:val="Char6"/>
    <w:rsid w:val="00BD14A0"/>
    <w:pPr>
      <w:widowControl w:val="0"/>
      <w:snapToGrid w:val="0"/>
      <w:spacing w:line="312" w:lineRule="atLeast"/>
      <w:ind w:firstLineChars="200" w:firstLine="200"/>
      <w:jc w:val="both"/>
    </w:pPr>
    <w:rPr>
      <w:rFonts w:cs="Courier New"/>
      <w:sz w:val="21"/>
      <w:szCs w:val="21"/>
    </w:rPr>
  </w:style>
  <w:style w:type="character" w:customStyle="1" w:styleId="Char6">
    <w:name w:val="纯文本 Char"/>
    <w:basedOn w:val="a0"/>
    <w:link w:val="afff3"/>
    <w:rsid w:val="00BD14A0"/>
    <w:rPr>
      <w:rFonts w:cs="Courier New"/>
      <w:sz w:val="21"/>
      <w:szCs w:val="21"/>
    </w:rPr>
  </w:style>
  <w:style w:type="paragraph" w:styleId="afff4">
    <w:name w:val="Date"/>
    <w:basedOn w:val="a"/>
    <w:next w:val="a"/>
    <w:link w:val="Char7"/>
    <w:rsid w:val="00BD14A0"/>
    <w:pPr>
      <w:ind w:leftChars="2500" w:left="100"/>
    </w:pPr>
  </w:style>
  <w:style w:type="character" w:customStyle="1" w:styleId="Char7">
    <w:name w:val="日期 Char"/>
    <w:basedOn w:val="a0"/>
    <w:link w:val="afff4"/>
    <w:rsid w:val="00BD14A0"/>
    <w:rPr>
      <w:kern w:val="2"/>
      <w:sz w:val="21"/>
      <w:szCs w:val="21"/>
    </w:rPr>
  </w:style>
  <w:style w:type="character" w:customStyle="1" w:styleId="2Char">
    <w:name w:val="程序2 Char"/>
    <w:basedOn w:val="1Char"/>
    <w:link w:val="21"/>
    <w:rsid w:val="00BD14A0"/>
    <w:rPr>
      <w:rFonts w:ascii="宋体" w:hAnsi="Courier New"/>
      <w:sz w:val="18"/>
    </w:rPr>
  </w:style>
  <w:style w:type="paragraph" w:customStyle="1" w:styleId="afff5">
    <w:name w:val="项目符号"/>
    <w:autoRedefine/>
    <w:rsid w:val="00BD14A0"/>
    <w:pPr>
      <w:widowControl w:val="0"/>
      <w:tabs>
        <w:tab w:val="num" w:pos="785"/>
      </w:tabs>
      <w:spacing w:line="312" w:lineRule="atLeast"/>
      <w:ind w:left="785" w:hanging="360"/>
      <w:jc w:val="both"/>
    </w:pPr>
    <w:rPr>
      <w:sz w:val="21"/>
    </w:rPr>
  </w:style>
  <w:style w:type="character" w:customStyle="1" w:styleId="2Char0">
    <w:name w:val="图片2 Char"/>
    <w:basedOn w:val="1Char"/>
    <w:link w:val="22"/>
    <w:rsid w:val="00BD14A0"/>
    <w:rPr>
      <w:sz w:val="18"/>
    </w:rPr>
  </w:style>
  <w:style w:type="paragraph" w:customStyle="1" w:styleId="25">
    <w:name w:val="样式 程序2 + 宋体"/>
    <w:basedOn w:val="21"/>
    <w:autoRedefine/>
    <w:rsid w:val="00BD14A0"/>
    <w:rPr>
      <w:rFonts w:hAnsi="宋体"/>
      <w:kern w:val="2"/>
    </w:rPr>
  </w:style>
  <w:style w:type="paragraph" w:customStyle="1" w:styleId="210">
    <w:name w:val="样式 程序2 + 宋体1"/>
    <w:basedOn w:val="21"/>
    <w:autoRedefine/>
    <w:rsid w:val="00BD14A0"/>
    <w:rPr>
      <w:rFonts w:hAnsi="宋体"/>
    </w:rPr>
  </w:style>
  <w:style w:type="paragraph" w:customStyle="1" w:styleId="26">
    <w:name w:val="样式 正文首行缩进 + 小五 首行缩进:  2 字符"/>
    <w:basedOn w:val="a8"/>
    <w:autoRedefine/>
    <w:rsid w:val="00BD14A0"/>
    <w:pPr>
      <w:ind w:firstLineChars="0" w:firstLine="403"/>
    </w:pPr>
    <w:rPr>
      <w:rFonts w:cs="宋体"/>
      <w:sz w:val="18"/>
      <w:szCs w:val="20"/>
    </w:rPr>
  </w:style>
  <w:style w:type="paragraph" w:customStyle="1" w:styleId="afff6">
    <w:name w:val="样式 正文首行缩进 + 小五"/>
    <w:basedOn w:val="a8"/>
    <w:autoRedefine/>
    <w:rsid w:val="001166D1"/>
    <w:pPr>
      <w:ind w:firstLineChars="0" w:firstLine="420"/>
    </w:pPr>
    <w:rPr>
      <w:sz w:val="18"/>
    </w:rPr>
  </w:style>
  <w:style w:type="character" w:styleId="afff7">
    <w:name w:val="Strong"/>
    <w:basedOn w:val="a0"/>
    <w:uiPriority w:val="22"/>
    <w:qFormat/>
    <w:rsid w:val="007B468A"/>
    <w:rPr>
      <w:b/>
      <w:bCs/>
    </w:rPr>
  </w:style>
  <w:style w:type="paragraph" w:styleId="afff8">
    <w:name w:val="Normal (Web)"/>
    <w:basedOn w:val="a"/>
    <w:uiPriority w:val="99"/>
    <w:unhideWhenUsed/>
    <w:rsid w:val="00645B6D"/>
    <w:pPr>
      <w:widowControl/>
      <w:snapToGrid/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5149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645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ADA7"/>
                            <w:bottom w:val="none" w:sz="0" w:space="0" w:color="auto"/>
                            <w:right w:val="single" w:sz="6" w:space="0" w:color="E5ADA7"/>
                          </w:divBdr>
                          <w:divsChild>
                            <w:div w:id="60099984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13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6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487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3727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5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5910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70520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6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ADA7"/>
                            <w:bottom w:val="none" w:sz="0" w:space="0" w:color="auto"/>
                            <w:right w:val="single" w:sz="6" w:space="0" w:color="E5ADA7"/>
                          </w:divBdr>
                          <w:divsChild>
                            <w:div w:id="1917548557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4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0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1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6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7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5804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5905">
      <w:bodyDiv w:val="1"/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26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0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1532">
      <w:bodyDiv w:val="1"/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239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534;&#36753;&#37096;\Vb&#31243;&#24207;&#35774;&#35745;&#25945;&#31243;&#65288;KH&#65289;\VB&#31243;&#24207;&#35774;&#35745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AD1407C-DDA5-4404-A9B4-5BE9E6EF4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VB程序设计模板.dot</Template>
  <TotalTime>1924</TotalTime>
  <Pages>1</Pages>
  <Words>107</Words>
  <Characters>614</Characters>
  <Application>Microsoft Office Word</Application>
  <DocSecurity>0</DocSecurity>
  <Lines>5</Lines>
  <Paragraphs>1</Paragraphs>
  <ScaleCrop>false</ScaleCrop>
  <Company>khp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VB概述</dc:title>
  <dc:creator>m</dc:creator>
  <cp:lastModifiedBy>Administrator</cp:lastModifiedBy>
  <cp:revision>1261</cp:revision>
  <dcterms:created xsi:type="dcterms:W3CDTF">2017-07-29T02:30:00Z</dcterms:created>
  <dcterms:modified xsi:type="dcterms:W3CDTF">2020-11-10T07:21:00Z</dcterms:modified>
</cp:coreProperties>
</file>